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ECEF" w14:textId="77777777" w:rsidR="008609D0" w:rsidRDefault="008609D0" w:rsidP="008609D0">
      <w:pPr>
        <w:jc w:val="center"/>
        <w:rPr>
          <w:sz w:val="28"/>
          <w:szCs w:val="28"/>
        </w:rPr>
      </w:pPr>
      <w:r>
        <w:rPr>
          <w:sz w:val="28"/>
          <w:szCs w:val="28"/>
        </w:rPr>
        <w:t>СОДЕРЖАНИЕ</w:t>
      </w:r>
    </w:p>
    <w:p w14:paraId="1E4279C6" w14:textId="77777777" w:rsidR="008609D0" w:rsidRDefault="008609D0" w:rsidP="008609D0">
      <w:pPr>
        <w:jc w:val="center"/>
        <w:rPr>
          <w:sz w:val="28"/>
          <w:szCs w:val="28"/>
        </w:rPr>
      </w:pPr>
    </w:p>
    <w:p w14:paraId="7E54162F" w14:textId="77777777" w:rsidR="00605DAA" w:rsidRDefault="00605DAA" w:rsidP="00605DAA">
      <w:pPr>
        <w:ind w:left="700" w:firstLine="9"/>
        <w:rPr>
          <w:rFonts w:eastAsiaTheme="minorEastAsia"/>
          <w:sz w:val="28"/>
          <w:szCs w:val="28"/>
        </w:rPr>
      </w:pPr>
      <w:r>
        <w:rPr>
          <w:rFonts w:eastAsia="Times New Roman"/>
          <w:sz w:val="28"/>
          <w:szCs w:val="28"/>
        </w:rPr>
        <w:t>ВВЕДЕНИЕ</w:t>
      </w:r>
    </w:p>
    <w:p w14:paraId="7AE40ED1" w14:textId="77777777" w:rsidR="00605DAA" w:rsidRDefault="00605DAA" w:rsidP="00605DAA">
      <w:pPr>
        <w:tabs>
          <w:tab w:val="left" w:pos="9356"/>
        </w:tabs>
        <w:ind w:right="-29" w:firstLine="709"/>
        <w:rPr>
          <w:sz w:val="28"/>
          <w:szCs w:val="28"/>
        </w:rPr>
      </w:pPr>
      <w:r>
        <w:rPr>
          <w:sz w:val="28"/>
          <w:szCs w:val="28"/>
        </w:rPr>
        <w:t xml:space="preserve">1 ОБЩИЙ РАЗДЕЛ </w:t>
      </w:r>
    </w:p>
    <w:p w14:paraId="1A1970F9" w14:textId="77777777" w:rsidR="00605DAA" w:rsidRDefault="00605DAA" w:rsidP="00605DAA">
      <w:pPr>
        <w:tabs>
          <w:tab w:val="left" w:pos="9356"/>
        </w:tabs>
        <w:ind w:right="-29" w:firstLine="709"/>
        <w:rPr>
          <w:sz w:val="28"/>
          <w:szCs w:val="28"/>
        </w:rPr>
      </w:pPr>
      <w:r>
        <w:rPr>
          <w:sz w:val="28"/>
          <w:szCs w:val="28"/>
        </w:rPr>
        <w:t>1.1 Краткая характеристика предприятия</w:t>
      </w:r>
    </w:p>
    <w:p w14:paraId="5D0FBC79" w14:textId="77777777" w:rsidR="00605DAA" w:rsidRDefault="00605DAA" w:rsidP="00605DAA">
      <w:pPr>
        <w:tabs>
          <w:tab w:val="left" w:pos="9356"/>
        </w:tabs>
        <w:ind w:right="-29" w:firstLine="709"/>
        <w:rPr>
          <w:sz w:val="28"/>
          <w:szCs w:val="28"/>
        </w:rPr>
      </w:pPr>
      <w:r>
        <w:rPr>
          <w:sz w:val="28"/>
          <w:szCs w:val="28"/>
        </w:rPr>
        <w:t xml:space="preserve">1.2 </w:t>
      </w:r>
      <w:r>
        <w:rPr>
          <w:bCs/>
          <w:sz w:val="28"/>
          <w:szCs w:val="28"/>
        </w:rPr>
        <w:t>Анализ и моделирование предметной области</w:t>
      </w:r>
    </w:p>
    <w:p w14:paraId="3FBE5AC1" w14:textId="77777777" w:rsidR="00605DAA" w:rsidRDefault="00605DAA" w:rsidP="00605DAA">
      <w:pPr>
        <w:tabs>
          <w:tab w:val="left" w:pos="9356"/>
        </w:tabs>
        <w:ind w:right="-29" w:firstLine="709"/>
        <w:rPr>
          <w:sz w:val="28"/>
          <w:szCs w:val="28"/>
        </w:rPr>
      </w:pPr>
      <w:r>
        <w:rPr>
          <w:sz w:val="28"/>
          <w:szCs w:val="28"/>
        </w:rPr>
        <w:t>1.3 Средства разработки проекта</w:t>
      </w:r>
    </w:p>
    <w:p w14:paraId="04AC6E11" w14:textId="77777777" w:rsidR="00605DAA" w:rsidRDefault="00605DAA" w:rsidP="00605DAA">
      <w:pPr>
        <w:pStyle w:val="af3"/>
        <w:tabs>
          <w:tab w:val="left" w:pos="9356"/>
        </w:tabs>
        <w:ind w:right="-29" w:firstLine="709"/>
        <w:rPr>
          <w:rFonts w:ascii="Times New Roman" w:eastAsia="MS Mincho" w:hAnsi="Times New Roman" w:cs="Times New Roman"/>
          <w:sz w:val="28"/>
          <w:szCs w:val="28"/>
        </w:rPr>
      </w:pPr>
      <w:r>
        <w:rPr>
          <w:rFonts w:ascii="Times New Roman" w:eastAsia="MS Mincho" w:hAnsi="Times New Roman" w:cs="Times New Roman"/>
          <w:sz w:val="28"/>
          <w:szCs w:val="28"/>
        </w:rPr>
        <w:t xml:space="preserve">2 </w:t>
      </w:r>
      <w:proofErr w:type="gramStart"/>
      <w:r>
        <w:rPr>
          <w:rFonts w:ascii="Times New Roman" w:eastAsia="MS Mincho" w:hAnsi="Times New Roman" w:cs="Times New Roman"/>
          <w:sz w:val="28"/>
          <w:szCs w:val="28"/>
        </w:rPr>
        <w:t>ТЕХНИЧЕСКИЙ  РАЗДЕЛ</w:t>
      </w:r>
      <w:proofErr w:type="gramEnd"/>
    </w:p>
    <w:p w14:paraId="66072E62" w14:textId="77777777" w:rsidR="00605DAA" w:rsidRDefault="00605DAA" w:rsidP="00605DAA">
      <w:pPr>
        <w:ind w:left="700" w:firstLine="9"/>
        <w:rPr>
          <w:rFonts w:eastAsia="Times New Roman"/>
          <w:sz w:val="28"/>
          <w:szCs w:val="28"/>
        </w:rPr>
      </w:pPr>
      <w:r>
        <w:rPr>
          <w:rFonts w:eastAsia="Times New Roman"/>
          <w:sz w:val="28"/>
          <w:szCs w:val="28"/>
        </w:rPr>
        <w:t xml:space="preserve">2.1 </w:t>
      </w:r>
      <w:r>
        <w:rPr>
          <w:sz w:val="28"/>
          <w:szCs w:val="28"/>
        </w:rPr>
        <w:t>Разработка технического задания</w:t>
      </w:r>
      <w:r>
        <w:rPr>
          <w:rFonts w:eastAsia="Times New Roman"/>
          <w:sz w:val="28"/>
          <w:szCs w:val="28"/>
        </w:rPr>
        <w:t xml:space="preserve"> </w:t>
      </w:r>
    </w:p>
    <w:p w14:paraId="3C8B45E3" w14:textId="77777777" w:rsidR="00605DAA" w:rsidRDefault="00605DAA" w:rsidP="00605DAA">
      <w:pPr>
        <w:pStyle w:val="af3"/>
        <w:tabs>
          <w:tab w:val="left" w:pos="9356"/>
        </w:tabs>
        <w:ind w:right="-29" w:firstLine="709"/>
        <w:rPr>
          <w:rFonts w:ascii="Times New Roman" w:eastAsia="MS Mincho" w:hAnsi="Times New Roman" w:cs="Times New Roman"/>
          <w:sz w:val="28"/>
          <w:szCs w:val="28"/>
        </w:rPr>
      </w:pPr>
      <w:r>
        <w:rPr>
          <w:rFonts w:ascii="Times New Roman" w:eastAsia="MS Mincho" w:hAnsi="Times New Roman" w:cs="Times New Roman"/>
          <w:sz w:val="28"/>
          <w:szCs w:val="28"/>
        </w:rPr>
        <w:t xml:space="preserve">3 ОХРАНА ТРУДА И ТЕХНИКА БЕЗОПАСНОСТИ  </w:t>
      </w:r>
    </w:p>
    <w:p w14:paraId="4604D89A" w14:textId="77777777" w:rsidR="00605DAA" w:rsidRDefault="00605DAA" w:rsidP="00605DAA">
      <w:pPr>
        <w:ind w:left="700" w:firstLine="9"/>
        <w:rPr>
          <w:rFonts w:eastAsiaTheme="minorEastAsia"/>
          <w:sz w:val="28"/>
          <w:szCs w:val="28"/>
        </w:rPr>
      </w:pPr>
      <w:r>
        <w:rPr>
          <w:rFonts w:eastAsia="Times New Roman"/>
          <w:sz w:val="28"/>
          <w:szCs w:val="28"/>
        </w:rPr>
        <w:t xml:space="preserve">ЗАКЛЮЧЕНИЕ </w:t>
      </w:r>
    </w:p>
    <w:p w14:paraId="42F65C32" w14:textId="77777777" w:rsidR="00605DAA" w:rsidRDefault="00605DAA" w:rsidP="00605DAA">
      <w:pPr>
        <w:ind w:left="700" w:firstLine="9"/>
        <w:rPr>
          <w:sz w:val="28"/>
          <w:szCs w:val="28"/>
        </w:rPr>
      </w:pPr>
      <w:r>
        <w:rPr>
          <w:rFonts w:eastAsia="Times New Roman"/>
          <w:sz w:val="28"/>
          <w:szCs w:val="28"/>
        </w:rPr>
        <w:t>СПИСОК ИСПОЛЬЗУЕМОЙ ЛИТЕРАТУРЫ</w:t>
      </w:r>
    </w:p>
    <w:p w14:paraId="444FE56F" w14:textId="215FDCBD" w:rsidR="001D36F5" w:rsidRPr="00605DAA" w:rsidRDefault="00913F68" w:rsidP="0029586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821B81A" w14:textId="77777777" w:rsidR="00295868" w:rsidRDefault="00295868" w:rsidP="00295868">
      <w:pPr>
        <w:rPr>
          <w:szCs w:val="28"/>
        </w:rPr>
      </w:pPr>
    </w:p>
    <w:p w14:paraId="50A0A30C" w14:textId="77777777" w:rsidR="00295868" w:rsidRDefault="00295868" w:rsidP="00295868">
      <w:pPr>
        <w:rPr>
          <w:szCs w:val="28"/>
        </w:rPr>
      </w:pPr>
    </w:p>
    <w:p w14:paraId="3D9BE8E3" w14:textId="77777777" w:rsidR="00295868" w:rsidRDefault="00295868" w:rsidP="00295868">
      <w:pPr>
        <w:rPr>
          <w:szCs w:val="28"/>
        </w:rPr>
      </w:pPr>
    </w:p>
    <w:p w14:paraId="21422B07" w14:textId="77777777" w:rsidR="00295868" w:rsidRDefault="00295868" w:rsidP="00295868">
      <w:pPr>
        <w:rPr>
          <w:szCs w:val="28"/>
        </w:rPr>
      </w:pPr>
    </w:p>
    <w:p w14:paraId="027967DD" w14:textId="77777777" w:rsidR="00295868" w:rsidRDefault="00295868" w:rsidP="00295868">
      <w:pPr>
        <w:rPr>
          <w:szCs w:val="28"/>
        </w:rPr>
      </w:pPr>
    </w:p>
    <w:p w14:paraId="0692453B" w14:textId="77777777" w:rsidR="00295868" w:rsidRDefault="00295868" w:rsidP="00295868">
      <w:pPr>
        <w:rPr>
          <w:szCs w:val="28"/>
        </w:rPr>
      </w:pPr>
    </w:p>
    <w:p w14:paraId="675B46A4" w14:textId="75A403F7" w:rsidR="00295868" w:rsidRDefault="00295868" w:rsidP="00295868">
      <w:pPr>
        <w:rPr>
          <w:szCs w:val="28"/>
        </w:rPr>
      </w:pPr>
    </w:p>
    <w:p w14:paraId="30391B9C" w14:textId="77777777" w:rsidR="00605DAA" w:rsidRDefault="00605DAA" w:rsidP="00295868">
      <w:pPr>
        <w:rPr>
          <w:szCs w:val="28"/>
        </w:rPr>
      </w:pPr>
    </w:p>
    <w:p w14:paraId="33B1FAD0" w14:textId="77777777" w:rsidR="00295868" w:rsidRDefault="00295868" w:rsidP="00295868">
      <w:pPr>
        <w:rPr>
          <w:szCs w:val="28"/>
        </w:rPr>
      </w:pPr>
    </w:p>
    <w:p w14:paraId="4DEFD35B" w14:textId="77777777" w:rsidR="00295868" w:rsidRDefault="00295868" w:rsidP="00295868">
      <w:pPr>
        <w:rPr>
          <w:szCs w:val="28"/>
        </w:rPr>
      </w:pPr>
    </w:p>
    <w:p w14:paraId="048C2314" w14:textId="77777777" w:rsidR="00295868" w:rsidRDefault="00295868" w:rsidP="00295868">
      <w:pPr>
        <w:rPr>
          <w:szCs w:val="28"/>
        </w:rPr>
      </w:pPr>
    </w:p>
    <w:p w14:paraId="0F2A61A7" w14:textId="77777777" w:rsidR="00295868" w:rsidRDefault="00295868" w:rsidP="00295868">
      <w:pPr>
        <w:rPr>
          <w:szCs w:val="28"/>
        </w:rPr>
      </w:pPr>
    </w:p>
    <w:p w14:paraId="67F0FDA9" w14:textId="77777777" w:rsidR="00295868" w:rsidRDefault="00295868" w:rsidP="00295868">
      <w:pPr>
        <w:rPr>
          <w:szCs w:val="28"/>
        </w:rPr>
      </w:pPr>
    </w:p>
    <w:p w14:paraId="23402CDD" w14:textId="77777777" w:rsidR="00295868" w:rsidRDefault="00295868" w:rsidP="00295868">
      <w:pPr>
        <w:rPr>
          <w:szCs w:val="28"/>
        </w:rPr>
      </w:pPr>
    </w:p>
    <w:p w14:paraId="7005E669" w14:textId="77777777" w:rsidR="00295868" w:rsidRDefault="00295868" w:rsidP="00295868">
      <w:pPr>
        <w:rPr>
          <w:szCs w:val="28"/>
        </w:rPr>
      </w:pPr>
    </w:p>
    <w:p w14:paraId="2D6538F7" w14:textId="77777777" w:rsidR="00295868" w:rsidRDefault="00295868" w:rsidP="00295868">
      <w:pPr>
        <w:rPr>
          <w:szCs w:val="28"/>
        </w:rPr>
      </w:pPr>
    </w:p>
    <w:p w14:paraId="1F472816" w14:textId="77777777" w:rsidR="00295868" w:rsidRDefault="00295868" w:rsidP="00295868">
      <w:pPr>
        <w:rPr>
          <w:szCs w:val="28"/>
        </w:rPr>
      </w:pPr>
    </w:p>
    <w:p w14:paraId="07D98AFE" w14:textId="77777777" w:rsidR="00295868" w:rsidRDefault="00295868" w:rsidP="00295868">
      <w:pPr>
        <w:rPr>
          <w:szCs w:val="28"/>
        </w:rPr>
      </w:pPr>
    </w:p>
    <w:p w14:paraId="3FB5F230" w14:textId="77777777" w:rsidR="00295868" w:rsidRDefault="00295868" w:rsidP="00295868">
      <w:pPr>
        <w:rPr>
          <w:szCs w:val="28"/>
        </w:rPr>
      </w:pPr>
    </w:p>
    <w:p w14:paraId="4218F2F4" w14:textId="77777777" w:rsidR="00295868" w:rsidRDefault="00295868" w:rsidP="00295868">
      <w:pPr>
        <w:rPr>
          <w:szCs w:val="28"/>
        </w:rPr>
      </w:pPr>
    </w:p>
    <w:p w14:paraId="522D5A79" w14:textId="77777777" w:rsidR="00295868" w:rsidRDefault="00295868" w:rsidP="00295868">
      <w:pPr>
        <w:rPr>
          <w:szCs w:val="28"/>
        </w:rPr>
      </w:pPr>
    </w:p>
    <w:p w14:paraId="30F4BA03" w14:textId="77777777" w:rsidR="00295868" w:rsidRDefault="00295868" w:rsidP="00295868">
      <w:pPr>
        <w:rPr>
          <w:szCs w:val="28"/>
        </w:rPr>
      </w:pPr>
    </w:p>
    <w:p w14:paraId="3790C7B4" w14:textId="77777777" w:rsidR="00295868" w:rsidRDefault="00295868" w:rsidP="00295868">
      <w:pPr>
        <w:rPr>
          <w:szCs w:val="28"/>
        </w:rPr>
      </w:pPr>
    </w:p>
    <w:p w14:paraId="484A0A39" w14:textId="77777777" w:rsidR="00295868" w:rsidRDefault="00295868" w:rsidP="00295868">
      <w:pPr>
        <w:rPr>
          <w:szCs w:val="28"/>
        </w:rPr>
      </w:pPr>
    </w:p>
    <w:p w14:paraId="5B7711A2" w14:textId="77777777" w:rsidR="00295868" w:rsidRDefault="00295868" w:rsidP="00295868">
      <w:pPr>
        <w:rPr>
          <w:szCs w:val="28"/>
        </w:rPr>
      </w:pPr>
    </w:p>
    <w:p w14:paraId="01EC6765" w14:textId="77777777" w:rsidR="00295868" w:rsidRDefault="00295868" w:rsidP="00295868">
      <w:pPr>
        <w:rPr>
          <w:szCs w:val="28"/>
        </w:rPr>
      </w:pPr>
    </w:p>
    <w:p w14:paraId="6547449D" w14:textId="77777777" w:rsidR="00295868" w:rsidRDefault="00295868" w:rsidP="00295868">
      <w:pPr>
        <w:rPr>
          <w:szCs w:val="28"/>
        </w:rPr>
      </w:pPr>
    </w:p>
    <w:p w14:paraId="7A201A58" w14:textId="77777777" w:rsidR="00295868" w:rsidRDefault="00295868" w:rsidP="00295868">
      <w:pPr>
        <w:rPr>
          <w:szCs w:val="28"/>
        </w:rPr>
      </w:pPr>
    </w:p>
    <w:p w14:paraId="3C9F949C" w14:textId="77777777" w:rsidR="00295868" w:rsidRDefault="00295868" w:rsidP="00295868">
      <w:pPr>
        <w:rPr>
          <w:szCs w:val="28"/>
        </w:rPr>
      </w:pPr>
    </w:p>
    <w:p w14:paraId="5114FB37" w14:textId="77777777" w:rsidR="00295868" w:rsidRDefault="00295868" w:rsidP="00295868">
      <w:pPr>
        <w:rPr>
          <w:szCs w:val="28"/>
        </w:rPr>
      </w:pPr>
    </w:p>
    <w:p w14:paraId="2CF63EF4" w14:textId="77777777" w:rsidR="00295868" w:rsidRDefault="00295868" w:rsidP="00295868">
      <w:pPr>
        <w:rPr>
          <w:szCs w:val="28"/>
        </w:rPr>
      </w:pPr>
    </w:p>
    <w:p w14:paraId="7DD9E589" w14:textId="77777777" w:rsidR="00295868" w:rsidRDefault="00295868" w:rsidP="00295868">
      <w:pPr>
        <w:rPr>
          <w:szCs w:val="28"/>
        </w:rPr>
      </w:pPr>
    </w:p>
    <w:p w14:paraId="2B47C33D" w14:textId="77777777" w:rsidR="00295868" w:rsidRDefault="00295868" w:rsidP="00295868">
      <w:pPr>
        <w:rPr>
          <w:szCs w:val="28"/>
        </w:rPr>
      </w:pPr>
    </w:p>
    <w:p w14:paraId="7B19C868" w14:textId="77777777" w:rsidR="00295868" w:rsidRDefault="00295868" w:rsidP="00295868">
      <w:pPr>
        <w:rPr>
          <w:szCs w:val="28"/>
        </w:rPr>
      </w:pPr>
    </w:p>
    <w:p w14:paraId="272A4867" w14:textId="77777777" w:rsidR="00295868" w:rsidRDefault="00295868" w:rsidP="00295868">
      <w:pPr>
        <w:rPr>
          <w:szCs w:val="28"/>
        </w:rPr>
      </w:pPr>
    </w:p>
    <w:p w14:paraId="1C284C65" w14:textId="77777777" w:rsidR="00295868" w:rsidRDefault="00295868" w:rsidP="00295868">
      <w:pPr>
        <w:rPr>
          <w:szCs w:val="28"/>
        </w:rPr>
      </w:pPr>
    </w:p>
    <w:p w14:paraId="51078247" w14:textId="77777777" w:rsidR="00295868" w:rsidRDefault="00295868" w:rsidP="00295868">
      <w:pPr>
        <w:rPr>
          <w:szCs w:val="28"/>
        </w:rPr>
      </w:pPr>
    </w:p>
    <w:p w14:paraId="281DB17D" w14:textId="77777777" w:rsidR="00295868" w:rsidRDefault="00295868" w:rsidP="00295868">
      <w:pPr>
        <w:rPr>
          <w:szCs w:val="28"/>
        </w:rPr>
      </w:pPr>
    </w:p>
    <w:p w14:paraId="162EDE22" w14:textId="77777777" w:rsidR="00295868" w:rsidRDefault="00295868" w:rsidP="00295868">
      <w:pPr>
        <w:rPr>
          <w:szCs w:val="28"/>
        </w:rPr>
      </w:pPr>
    </w:p>
    <w:p w14:paraId="1F0C6A09" w14:textId="77777777" w:rsidR="00295868" w:rsidRDefault="00295868" w:rsidP="00295868">
      <w:pPr>
        <w:rPr>
          <w:szCs w:val="28"/>
        </w:rPr>
      </w:pPr>
    </w:p>
    <w:p w14:paraId="3A4CB123" w14:textId="77777777" w:rsidR="00295868" w:rsidRDefault="00295868" w:rsidP="00295868">
      <w:pPr>
        <w:rPr>
          <w:szCs w:val="28"/>
        </w:rPr>
      </w:pPr>
    </w:p>
    <w:p w14:paraId="2B346BB3" w14:textId="77777777" w:rsidR="00295868" w:rsidRDefault="00295868" w:rsidP="00295868">
      <w:pPr>
        <w:rPr>
          <w:szCs w:val="28"/>
        </w:rPr>
      </w:pPr>
    </w:p>
    <w:p w14:paraId="26AC87DE" w14:textId="77777777" w:rsidR="0060019B" w:rsidRDefault="0060019B" w:rsidP="0060019B">
      <w:pPr>
        <w:jc w:val="center"/>
        <w:rPr>
          <w:sz w:val="28"/>
          <w:szCs w:val="28"/>
        </w:rPr>
      </w:pPr>
      <w:r>
        <w:rPr>
          <w:sz w:val="28"/>
          <w:szCs w:val="28"/>
        </w:rPr>
        <w:lastRenderedPageBreak/>
        <w:t>ВВЕДЕНИЕ</w:t>
      </w:r>
    </w:p>
    <w:p w14:paraId="43E510FC" w14:textId="77777777" w:rsidR="0060019B" w:rsidRDefault="0060019B" w:rsidP="0060019B">
      <w:pPr>
        <w:jc w:val="both"/>
        <w:rPr>
          <w:sz w:val="28"/>
          <w:szCs w:val="28"/>
        </w:rPr>
      </w:pPr>
    </w:p>
    <w:p w14:paraId="3D74E6D2" w14:textId="36220CD8" w:rsidR="00F9276D" w:rsidRPr="00F9276D" w:rsidRDefault="00F9276D" w:rsidP="00F9276D">
      <w:pPr>
        <w:ind w:firstLine="709"/>
        <w:jc w:val="both"/>
        <w:rPr>
          <w:sz w:val="28"/>
          <w:szCs w:val="28"/>
        </w:rPr>
      </w:pPr>
      <w:r w:rsidRPr="00F9276D">
        <w:rPr>
          <w:sz w:val="28"/>
          <w:szCs w:val="28"/>
        </w:rPr>
        <w:t>В современном мире интернет стал неотъемлемой частью жизни общества, бизнеса и коммуникации. Веб-сайты выступают ключевым инструментом представления информации, продвижения товаров и услуг, а также взаимодействия с пользователями. С развитием цифровых технологий требования к веб-ресурсам постоянно растут: сегодня недостаточно просто создать страницу с текстом — важно обеспечить удобный интерфейс, адаптивность, высокую скорость загрузки и безопасность.</w:t>
      </w:r>
    </w:p>
    <w:p w14:paraId="363CE25E" w14:textId="5353858C" w:rsidR="0060019B" w:rsidRDefault="00F9276D" w:rsidP="00F9276D">
      <w:pPr>
        <w:ind w:firstLine="709"/>
        <w:jc w:val="both"/>
        <w:rPr>
          <w:sz w:val="28"/>
          <w:szCs w:val="28"/>
        </w:rPr>
      </w:pPr>
      <w:r w:rsidRPr="00F9276D">
        <w:rPr>
          <w:sz w:val="28"/>
          <w:szCs w:val="28"/>
        </w:rPr>
        <w:t xml:space="preserve">Разработка сайта — это сложный процесс, включающий в себя множество этапов: от анализа целевой аудитории и проектирования структуры до верстки, программирования и тестирования. Современные веб-технологии, такие как HTML5, CSS3, JavaScript, </w:t>
      </w:r>
      <w:proofErr w:type="spellStart"/>
      <w:r w:rsidRPr="00F9276D">
        <w:rPr>
          <w:sz w:val="28"/>
          <w:szCs w:val="28"/>
        </w:rPr>
        <w:t>React</w:t>
      </w:r>
      <w:proofErr w:type="spellEnd"/>
      <w:r w:rsidRPr="00F9276D">
        <w:rPr>
          <w:sz w:val="28"/>
          <w:szCs w:val="28"/>
        </w:rPr>
        <w:t>, Vue.js, Node.js, PHP, Python (</w:t>
      </w:r>
      <w:proofErr w:type="spellStart"/>
      <w:r w:rsidRPr="00F9276D">
        <w:rPr>
          <w:sz w:val="28"/>
          <w:szCs w:val="28"/>
        </w:rPr>
        <w:t>Django</w:t>
      </w:r>
      <w:proofErr w:type="spellEnd"/>
      <w:r w:rsidRPr="00F9276D">
        <w:rPr>
          <w:sz w:val="28"/>
          <w:szCs w:val="28"/>
        </w:rPr>
        <w:t>/</w:t>
      </w:r>
      <w:proofErr w:type="spellStart"/>
      <w:r w:rsidRPr="00F9276D">
        <w:rPr>
          <w:sz w:val="28"/>
          <w:szCs w:val="28"/>
        </w:rPr>
        <w:t>Flask</w:t>
      </w:r>
      <w:proofErr w:type="spellEnd"/>
      <w:r w:rsidRPr="00F9276D">
        <w:rPr>
          <w:sz w:val="28"/>
          <w:szCs w:val="28"/>
        </w:rPr>
        <w:t xml:space="preserve">) и другие, позволяют создавать динамичные, интерактивные и масштабируемые решения. Кроме того, важную роль играют системы управления контентом (CMS), такие как </w:t>
      </w:r>
      <w:proofErr w:type="spellStart"/>
      <w:r w:rsidRPr="00F9276D">
        <w:rPr>
          <w:sz w:val="28"/>
          <w:szCs w:val="28"/>
        </w:rPr>
        <w:t>WordPress</w:t>
      </w:r>
      <w:proofErr w:type="spellEnd"/>
      <w:r w:rsidRPr="00F9276D">
        <w:rPr>
          <w:sz w:val="28"/>
          <w:szCs w:val="28"/>
        </w:rPr>
        <w:t xml:space="preserve">, </w:t>
      </w:r>
      <w:proofErr w:type="spellStart"/>
      <w:r w:rsidRPr="00F9276D">
        <w:rPr>
          <w:sz w:val="28"/>
          <w:szCs w:val="28"/>
        </w:rPr>
        <w:t>Joomla</w:t>
      </w:r>
      <w:proofErr w:type="spellEnd"/>
      <w:r w:rsidRPr="00F9276D">
        <w:rPr>
          <w:sz w:val="28"/>
          <w:szCs w:val="28"/>
        </w:rPr>
        <w:t xml:space="preserve"> и 1С-Битрикс, которые ускоряют процесс разработки и упрощают поддержку сайтов.</w:t>
      </w:r>
    </w:p>
    <w:p w14:paraId="3DA53C1E" w14:textId="60A47AAC" w:rsidR="00F9276D" w:rsidRPr="00F9276D" w:rsidRDefault="00F9276D" w:rsidP="00F9276D">
      <w:pPr>
        <w:ind w:firstLine="709"/>
        <w:jc w:val="both"/>
        <w:rPr>
          <w:sz w:val="28"/>
          <w:szCs w:val="28"/>
        </w:rPr>
      </w:pPr>
      <w:r w:rsidRPr="00F9276D">
        <w:rPr>
          <w:sz w:val="28"/>
          <w:szCs w:val="28"/>
        </w:rPr>
        <w:t>Актуальность данной темы обусловлена несколькими факторами:</w:t>
      </w:r>
    </w:p>
    <w:p w14:paraId="28F63635" w14:textId="7AE6DAE2" w:rsidR="00F9276D" w:rsidRPr="00F9276D" w:rsidRDefault="00F9276D" w:rsidP="00F9276D">
      <w:pPr>
        <w:ind w:firstLine="709"/>
        <w:jc w:val="both"/>
        <w:rPr>
          <w:sz w:val="28"/>
          <w:szCs w:val="28"/>
        </w:rPr>
      </w:pPr>
      <w:r w:rsidRPr="00F9276D">
        <w:rPr>
          <w:sz w:val="28"/>
          <w:szCs w:val="28"/>
        </w:rPr>
        <w:t>-</w:t>
      </w:r>
      <w:r>
        <w:rPr>
          <w:sz w:val="28"/>
          <w:szCs w:val="28"/>
        </w:rPr>
        <w:t xml:space="preserve"> </w:t>
      </w:r>
      <w:r w:rsidRPr="00F9276D">
        <w:rPr>
          <w:sz w:val="28"/>
          <w:szCs w:val="28"/>
        </w:rPr>
        <w:t>Рост спроса на веб-разработку — компании всех уровней нуждаются в качественных сайтах для привлечения клиентов.</w:t>
      </w:r>
    </w:p>
    <w:p w14:paraId="3FCC3C74" w14:textId="032C9EC3" w:rsidR="00F9276D" w:rsidRPr="00F9276D" w:rsidRDefault="00F9276D" w:rsidP="00F9276D">
      <w:pPr>
        <w:ind w:firstLine="709"/>
        <w:jc w:val="both"/>
        <w:rPr>
          <w:sz w:val="28"/>
          <w:szCs w:val="28"/>
        </w:rPr>
      </w:pPr>
      <w:r w:rsidRPr="00F9276D">
        <w:rPr>
          <w:sz w:val="28"/>
          <w:szCs w:val="28"/>
        </w:rPr>
        <w:t>- Развитие новых технологий — появление фреймворков, облачных решений и инструментов автоматизации меняет подходы к созданию веб-приложений.</w:t>
      </w:r>
    </w:p>
    <w:p w14:paraId="16966931" w14:textId="2450B115" w:rsidR="0060019B" w:rsidRDefault="00F9276D" w:rsidP="00A36209">
      <w:pPr>
        <w:ind w:firstLine="709"/>
        <w:jc w:val="both"/>
        <w:rPr>
          <w:sz w:val="28"/>
          <w:szCs w:val="28"/>
        </w:rPr>
      </w:pPr>
      <w:r w:rsidRPr="00F9276D">
        <w:rPr>
          <w:sz w:val="28"/>
          <w:szCs w:val="28"/>
        </w:rPr>
        <w:t>- Важность UX/UI-дизайна — пользователи стали более требовательными к удобству и визуальной составляющей сайтов.</w:t>
      </w:r>
    </w:p>
    <w:p w14:paraId="519433D9" w14:textId="3997C93C" w:rsidR="00F9276D" w:rsidRDefault="00A36209" w:rsidP="0060019B">
      <w:pPr>
        <w:ind w:firstLine="709"/>
        <w:jc w:val="both"/>
        <w:rPr>
          <w:sz w:val="28"/>
          <w:szCs w:val="28"/>
        </w:rPr>
      </w:pPr>
      <w:r>
        <w:rPr>
          <w:sz w:val="28"/>
          <w:szCs w:val="28"/>
        </w:rPr>
        <w:t>Задачи преддипломной практики:</w:t>
      </w:r>
    </w:p>
    <w:p w14:paraId="2BCF7B22" w14:textId="7B98BD5B" w:rsidR="00A36209" w:rsidRDefault="00A36209" w:rsidP="0060019B">
      <w:pPr>
        <w:ind w:firstLine="709"/>
        <w:jc w:val="both"/>
        <w:rPr>
          <w:sz w:val="28"/>
          <w:szCs w:val="28"/>
        </w:rPr>
      </w:pPr>
      <w:r>
        <w:rPr>
          <w:sz w:val="28"/>
          <w:szCs w:val="28"/>
        </w:rPr>
        <w:t>Обобщение, систематизация и совершенствование знаний и умений, полученных в курсе теоретического обучения.</w:t>
      </w:r>
    </w:p>
    <w:p w14:paraId="2DA548AA" w14:textId="424FEF90" w:rsidR="00A36209" w:rsidRDefault="00A36209" w:rsidP="0060019B">
      <w:pPr>
        <w:ind w:firstLine="709"/>
        <w:jc w:val="both"/>
        <w:rPr>
          <w:sz w:val="28"/>
          <w:szCs w:val="28"/>
        </w:rPr>
      </w:pPr>
      <w:r>
        <w:rPr>
          <w:sz w:val="28"/>
          <w:szCs w:val="28"/>
        </w:rPr>
        <w:t>Сбор материала по теме выпускной квалифицированной работы.</w:t>
      </w:r>
    </w:p>
    <w:p w14:paraId="0FA64786" w14:textId="7D79C6F2" w:rsidR="00A36209" w:rsidRPr="00A36209" w:rsidRDefault="00A36209" w:rsidP="0060019B">
      <w:pPr>
        <w:ind w:firstLine="709"/>
        <w:jc w:val="both"/>
        <w:rPr>
          <w:sz w:val="28"/>
          <w:szCs w:val="28"/>
        </w:rPr>
      </w:pPr>
      <w:r>
        <w:rPr>
          <w:sz w:val="28"/>
          <w:szCs w:val="28"/>
        </w:rPr>
        <w:t xml:space="preserve">Изучение работы предприятия, выявление проблем в её деятельности по </w:t>
      </w:r>
      <w:proofErr w:type="gramStart"/>
      <w:r>
        <w:rPr>
          <w:sz w:val="28"/>
          <w:szCs w:val="28"/>
        </w:rPr>
        <w:t>рассматриваемой  в</w:t>
      </w:r>
      <w:proofErr w:type="gramEnd"/>
      <w:r>
        <w:rPr>
          <w:sz w:val="28"/>
          <w:szCs w:val="28"/>
        </w:rPr>
        <w:t xml:space="preserve"> дипломной работе теме, предложение путей их решения.</w:t>
      </w:r>
    </w:p>
    <w:p w14:paraId="6274F861" w14:textId="71593304" w:rsidR="0060019B" w:rsidRDefault="0060019B">
      <w:pPr>
        <w:rPr>
          <w:sz w:val="28"/>
          <w:szCs w:val="28"/>
        </w:rPr>
      </w:pPr>
      <w:r>
        <w:rPr>
          <w:sz w:val="28"/>
          <w:szCs w:val="28"/>
        </w:rPr>
        <w:br w:type="page"/>
      </w:r>
    </w:p>
    <w:p w14:paraId="035D7A3A" w14:textId="442BE174" w:rsidR="0060019B" w:rsidRDefault="0060019B" w:rsidP="0060019B">
      <w:pPr>
        <w:ind w:firstLine="709"/>
        <w:jc w:val="both"/>
        <w:rPr>
          <w:sz w:val="28"/>
          <w:szCs w:val="28"/>
        </w:rPr>
      </w:pPr>
      <w:r>
        <w:rPr>
          <w:sz w:val="28"/>
          <w:szCs w:val="28"/>
        </w:rPr>
        <w:lastRenderedPageBreak/>
        <w:t>1 ОБЩИЙ РАЗДЕЛ</w:t>
      </w:r>
    </w:p>
    <w:p w14:paraId="3426B74C" w14:textId="77777777" w:rsidR="0060019B" w:rsidRDefault="0060019B" w:rsidP="0060019B">
      <w:pPr>
        <w:ind w:firstLine="709"/>
        <w:jc w:val="both"/>
        <w:rPr>
          <w:spacing w:val="30"/>
          <w:sz w:val="28"/>
          <w:szCs w:val="28"/>
        </w:rPr>
      </w:pPr>
    </w:p>
    <w:p w14:paraId="4C52A93D" w14:textId="2CCEB5E1" w:rsidR="0060019B" w:rsidRPr="00F9276D" w:rsidRDefault="0060019B" w:rsidP="0060019B">
      <w:pPr>
        <w:ind w:firstLine="709"/>
        <w:jc w:val="both"/>
        <w:rPr>
          <w:spacing w:val="30"/>
          <w:sz w:val="28"/>
          <w:szCs w:val="28"/>
        </w:rPr>
      </w:pPr>
      <w:r>
        <w:rPr>
          <w:spacing w:val="30"/>
          <w:sz w:val="28"/>
          <w:szCs w:val="28"/>
        </w:rPr>
        <w:t xml:space="preserve">1.1 </w:t>
      </w:r>
      <w:r w:rsidR="00605DAA">
        <w:rPr>
          <w:spacing w:val="30"/>
          <w:sz w:val="28"/>
          <w:szCs w:val="28"/>
        </w:rPr>
        <w:t>Краткая характеристика предприятия</w:t>
      </w:r>
    </w:p>
    <w:p w14:paraId="1A335FB4" w14:textId="77777777" w:rsidR="0060019B" w:rsidRDefault="0060019B" w:rsidP="0060019B">
      <w:pPr>
        <w:ind w:firstLine="709"/>
        <w:jc w:val="both"/>
        <w:rPr>
          <w:sz w:val="28"/>
          <w:szCs w:val="28"/>
        </w:rPr>
      </w:pPr>
    </w:p>
    <w:p w14:paraId="467E3097" w14:textId="31200224"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ИП Полищук А.В. – небольшой цветочный магазин, специализирующийся на розничной продаже свежих цветов, букетов, комнатных растений и сопутствующих товаров для флористики. Основная деятельность предприятия направлена на удовлетворение спроса частных и корпоративных клиентов, предлагая качественную продукцию и индивидуальный подход к оформлению заказов.</w:t>
      </w:r>
    </w:p>
    <w:p w14:paraId="721AF7A8" w14:textId="77777777"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Основные направления деятельности:</w:t>
      </w:r>
    </w:p>
    <w:p w14:paraId="669FCBCA" w14:textId="4294A3AE"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Продажа свежих цветов и букетов:</w:t>
      </w:r>
    </w:p>
    <w:p w14:paraId="64F37CBE" w14:textId="5EB9A069"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Сезонные и экзотические цветы (розы, тюльпаны, хризантемы, лилии, орхидеи и др.).</w:t>
      </w:r>
    </w:p>
    <w:p w14:paraId="294545B8" w14:textId="014BAB49"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Готовые и индивидуальные букетные композиции.</w:t>
      </w:r>
    </w:p>
    <w:p w14:paraId="7EBF796A" w14:textId="6D80ACD7"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Подарочные наборы с цветами и дополнениями (мягкие игрушки, конфеты, открытки).</w:t>
      </w:r>
    </w:p>
    <w:p w14:paraId="6780DFFB" w14:textId="6241F084"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Комнатные растения и аксессуары:</w:t>
      </w:r>
    </w:p>
    <w:p w14:paraId="46AAC9A6" w14:textId="33B5B557"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Декоративные растения в горшках.</w:t>
      </w:r>
    </w:p>
    <w:p w14:paraId="1DCD6844" w14:textId="257C8565" w:rsidR="004B01E4" w:rsidRPr="004B01E4" w:rsidRDefault="002C003C" w:rsidP="002C003C">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Кактусы, суккуленты, экзотические виды.</w:t>
      </w:r>
    </w:p>
    <w:p w14:paraId="7E423BBF" w14:textId="6B0728BC"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Флористические услуги:</w:t>
      </w:r>
    </w:p>
    <w:p w14:paraId="34853BEE" w14:textId="36FE2286"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Составление букетов на заказ (свадьбы, юбилеи, корпоративные мероприятия).</w:t>
      </w:r>
    </w:p>
    <w:p w14:paraId="4B6C9A50" w14:textId="1035A107"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Оформление цветами праздников и событий</w:t>
      </w:r>
      <w:r>
        <w:rPr>
          <w:color w:val="000000"/>
          <w:sz w:val="28"/>
          <w:szCs w:val="28"/>
        </w:rPr>
        <w:t>.</w:t>
      </w:r>
    </w:p>
    <w:p w14:paraId="375A98E4" w14:textId="51FB01AF" w:rsidR="004B01E4" w:rsidRPr="004B01E4" w:rsidRDefault="002C003C" w:rsidP="002C003C">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Доставка цветов по городу.</w:t>
      </w:r>
    </w:p>
    <w:p w14:paraId="05227A01" w14:textId="77777777"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Основные задачи предприятия:</w:t>
      </w:r>
    </w:p>
    <w:p w14:paraId="58C18DD2" w14:textId="31A0E37D"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Поддержание высокого качества цветочной продукции.</w:t>
      </w:r>
    </w:p>
    <w:p w14:paraId="576DD6E4" w14:textId="3E524A8E"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Разнообразие ассортимента в соответствии с сезоном и трендами.</w:t>
      </w:r>
    </w:p>
    <w:p w14:paraId="5D473DB2" w14:textId="6E144DD8"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Гибкая ценовая политика и акции для постоянных клиентов.</w:t>
      </w:r>
    </w:p>
    <w:p w14:paraId="2FF2C70B" w14:textId="109F1E6E" w:rsidR="004B01E4" w:rsidRPr="004B01E4" w:rsidRDefault="002C003C" w:rsidP="004B01E4">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4B01E4" w:rsidRPr="004B01E4">
        <w:rPr>
          <w:color w:val="000000"/>
          <w:sz w:val="28"/>
          <w:szCs w:val="28"/>
        </w:rPr>
        <w:t>Развитие услуг доставки и онлайн-заказов.</w:t>
      </w:r>
    </w:p>
    <w:p w14:paraId="540C8B33" w14:textId="77777777" w:rsidR="004B01E4" w:rsidRP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Клиенты и партнеры:</w:t>
      </w:r>
    </w:p>
    <w:p w14:paraId="74C3CDC5" w14:textId="2E674616" w:rsidR="004B01E4" w:rsidRDefault="004B01E4" w:rsidP="004B01E4">
      <w:pPr>
        <w:pStyle w:val="im-mess"/>
        <w:shd w:val="clear" w:color="auto" w:fill="FFFFFF"/>
        <w:spacing w:before="0" w:beforeAutospacing="0" w:after="0" w:afterAutospacing="0"/>
        <w:ind w:right="-30" w:firstLine="720"/>
        <w:jc w:val="both"/>
        <w:rPr>
          <w:color w:val="000000"/>
          <w:sz w:val="28"/>
          <w:szCs w:val="28"/>
        </w:rPr>
      </w:pPr>
      <w:r w:rsidRPr="004B01E4">
        <w:rPr>
          <w:color w:val="000000"/>
          <w:sz w:val="28"/>
          <w:szCs w:val="28"/>
        </w:rPr>
        <w:t>Основные клиенты – частные лица, желающие порадовать близких, а также корпоративные заказчики. Партнерами являются местные и региональные поставщики цветов, обеспечивающие свежесть и разнообразие ассортимента.</w:t>
      </w:r>
    </w:p>
    <w:p w14:paraId="4AF88D89" w14:textId="336C42BA" w:rsidR="00CD2E91" w:rsidRDefault="00CD2E91"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На предприятии используется следующее программное обеспечение:</w:t>
      </w:r>
    </w:p>
    <w:p w14:paraId="7E4C932A" w14:textId="3C1EF611"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sidRPr="00CD2E91">
        <w:rPr>
          <w:color w:val="000000"/>
          <w:sz w:val="28"/>
          <w:szCs w:val="28"/>
        </w:rPr>
        <w:t>1. Битрикс24</w:t>
      </w:r>
      <w:r w:rsidR="004C4CC8">
        <w:rPr>
          <w:color w:val="000000"/>
          <w:sz w:val="28"/>
          <w:szCs w:val="28"/>
        </w:rPr>
        <w:t>:</w:t>
      </w:r>
    </w:p>
    <w:p w14:paraId="2C315E7A" w14:textId="54576C5F" w:rsidR="00CD2E91" w:rsidRPr="00CD2E91" w:rsidRDefault="004C4CC8"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 xml:space="preserve">- </w:t>
      </w:r>
      <w:r w:rsidR="00CD2E91" w:rsidRPr="00CD2E91">
        <w:rPr>
          <w:color w:val="000000"/>
          <w:sz w:val="28"/>
          <w:szCs w:val="28"/>
        </w:rPr>
        <w:t>Основная система для учета товаров, управления продажами и контроля задач.</w:t>
      </w:r>
    </w:p>
    <w:p w14:paraId="5A5DCCA9" w14:textId="52F39D14" w:rsidR="00CD2E91" w:rsidRPr="00CD2E91" w:rsidRDefault="004C4CC8"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 xml:space="preserve">- </w:t>
      </w:r>
      <w:r w:rsidR="00CD2E91" w:rsidRPr="00CD2E91">
        <w:rPr>
          <w:color w:val="000000"/>
          <w:sz w:val="28"/>
          <w:szCs w:val="28"/>
        </w:rPr>
        <w:t>Ведет базу клиентов, историю заказов и остатки цветов.</w:t>
      </w:r>
    </w:p>
    <w:p w14:paraId="0DE8662C" w14:textId="6B124224" w:rsidR="00CD2E91" w:rsidRPr="00CD2E91" w:rsidRDefault="004C4CC8"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 xml:space="preserve">- </w:t>
      </w:r>
      <w:r w:rsidR="00CD2E91" w:rsidRPr="00CD2E91">
        <w:rPr>
          <w:color w:val="000000"/>
          <w:sz w:val="28"/>
          <w:szCs w:val="28"/>
        </w:rPr>
        <w:t>Позволяет ставить задачи сотрудникам и отслеживать их выполнение.</w:t>
      </w:r>
    </w:p>
    <w:p w14:paraId="6A16B25C" w14:textId="494A229E"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sidRPr="00CD2E91">
        <w:rPr>
          <w:color w:val="000000"/>
          <w:sz w:val="28"/>
          <w:szCs w:val="28"/>
        </w:rPr>
        <w:t>2. 1</w:t>
      </w:r>
      <w:proofErr w:type="gramStart"/>
      <w:r w:rsidRPr="00CD2E91">
        <w:rPr>
          <w:color w:val="000000"/>
          <w:sz w:val="28"/>
          <w:szCs w:val="28"/>
        </w:rPr>
        <w:t>С:Бухгалтерия</w:t>
      </w:r>
      <w:proofErr w:type="gramEnd"/>
      <w:r w:rsidR="004C4CC8">
        <w:rPr>
          <w:color w:val="000000"/>
          <w:sz w:val="28"/>
          <w:szCs w:val="28"/>
        </w:rPr>
        <w:t>:</w:t>
      </w:r>
    </w:p>
    <w:p w14:paraId="479E620F" w14:textId="7E05B748"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 xml:space="preserve">- </w:t>
      </w:r>
      <w:r w:rsidRPr="00CD2E91">
        <w:rPr>
          <w:color w:val="000000"/>
          <w:sz w:val="28"/>
          <w:szCs w:val="28"/>
        </w:rPr>
        <w:t>Автоматизирует бухгалтерский и налоговый учет.</w:t>
      </w:r>
    </w:p>
    <w:p w14:paraId="731085CC" w14:textId="2C3084BE"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t xml:space="preserve">- </w:t>
      </w:r>
      <w:r w:rsidRPr="00CD2E91">
        <w:rPr>
          <w:color w:val="000000"/>
          <w:sz w:val="28"/>
          <w:szCs w:val="28"/>
        </w:rPr>
        <w:t>Интегрируется с Битрикс24 и онлайн-кассой для автоматического отражения продаж и расходов.</w:t>
      </w:r>
    </w:p>
    <w:p w14:paraId="33AEA93F" w14:textId="187E59C4"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Pr>
          <w:color w:val="000000"/>
          <w:sz w:val="28"/>
          <w:szCs w:val="28"/>
        </w:rPr>
        <w:lastRenderedPageBreak/>
        <w:t xml:space="preserve">- </w:t>
      </w:r>
      <w:r w:rsidRPr="00CD2E91">
        <w:rPr>
          <w:color w:val="000000"/>
          <w:sz w:val="28"/>
          <w:szCs w:val="28"/>
        </w:rPr>
        <w:t>Формирует отчеты для ИП и налоговой.</w:t>
      </w:r>
    </w:p>
    <w:p w14:paraId="5CDDBE7E" w14:textId="6A1AD02C" w:rsidR="00CD2E91" w:rsidRPr="00CD2E91" w:rsidRDefault="00CD2E91" w:rsidP="00CD2E91">
      <w:pPr>
        <w:pStyle w:val="im-mess"/>
        <w:shd w:val="clear" w:color="auto" w:fill="FFFFFF"/>
        <w:spacing w:before="0" w:beforeAutospacing="0" w:after="0" w:afterAutospacing="0"/>
        <w:ind w:firstLine="720"/>
        <w:jc w:val="both"/>
        <w:rPr>
          <w:color w:val="000000"/>
          <w:sz w:val="28"/>
          <w:szCs w:val="28"/>
        </w:rPr>
      </w:pPr>
      <w:r w:rsidRPr="00CD2E91">
        <w:rPr>
          <w:color w:val="000000"/>
          <w:sz w:val="28"/>
          <w:szCs w:val="28"/>
        </w:rPr>
        <w:t xml:space="preserve">3. </w:t>
      </w:r>
      <w:proofErr w:type="spellStart"/>
      <w:r w:rsidRPr="00CD2E91">
        <w:rPr>
          <w:color w:val="000000"/>
          <w:sz w:val="28"/>
          <w:szCs w:val="28"/>
        </w:rPr>
        <w:t>Яндекс.Доставка</w:t>
      </w:r>
      <w:proofErr w:type="spellEnd"/>
    </w:p>
    <w:p w14:paraId="115F6113" w14:textId="6A638076" w:rsidR="00CD2E91" w:rsidRDefault="00CD2E91" w:rsidP="00CD2E91">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Pr="00CD2E91">
        <w:rPr>
          <w:color w:val="000000"/>
          <w:sz w:val="28"/>
          <w:szCs w:val="28"/>
        </w:rPr>
        <w:t>Организует доставку цветов клиентам.</w:t>
      </w:r>
    </w:p>
    <w:p w14:paraId="5B48ACF7" w14:textId="75B24268" w:rsidR="00CD2E91" w:rsidRDefault="004C4CC8" w:rsidP="00CD2E91">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xml:space="preserve">- </w:t>
      </w:r>
      <w:r w:rsidR="00CD2E91" w:rsidRPr="00CD2E91">
        <w:rPr>
          <w:color w:val="000000"/>
          <w:sz w:val="28"/>
          <w:szCs w:val="28"/>
        </w:rPr>
        <w:t>Автоматически строит маршруты для курьеров и уведомляет клиентов о статусе заказа.</w:t>
      </w:r>
    </w:p>
    <w:p w14:paraId="73265684" w14:textId="77777777" w:rsidR="004C4CC8" w:rsidRDefault="004C4CC8" w:rsidP="004C4CC8">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4.</w:t>
      </w:r>
      <w:r w:rsidRPr="00CD2E91">
        <w:rPr>
          <w:color w:val="000000"/>
          <w:sz w:val="28"/>
          <w:szCs w:val="28"/>
        </w:rPr>
        <w:t xml:space="preserve"> </w:t>
      </w:r>
      <w:r>
        <w:rPr>
          <w:color w:val="000000"/>
          <w:sz w:val="28"/>
          <w:szCs w:val="28"/>
          <w:lang w:val="en-US"/>
        </w:rPr>
        <w:t>Telegram</w:t>
      </w:r>
      <w:r>
        <w:rPr>
          <w:color w:val="000000"/>
          <w:sz w:val="28"/>
          <w:szCs w:val="28"/>
        </w:rPr>
        <w:t>:</w:t>
      </w:r>
    </w:p>
    <w:p w14:paraId="52AA87BE" w14:textId="37087EE1" w:rsidR="004C4CC8" w:rsidRPr="004B01E4" w:rsidRDefault="004C4CC8" w:rsidP="00CD2E91">
      <w:pPr>
        <w:pStyle w:val="im-mess"/>
        <w:shd w:val="clear" w:color="auto" w:fill="FFFFFF"/>
        <w:spacing w:before="0" w:beforeAutospacing="0" w:after="0" w:afterAutospacing="0"/>
        <w:ind w:right="-30" w:firstLine="720"/>
        <w:jc w:val="both"/>
        <w:rPr>
          <w:color w:val="000000"/>
          <w:sz w:val="28"/>
          <w:szCs w:val="28"/>
        </w:rPr>
      </w:pPr>
      <w:r>
        <w:rPr>
          <w:color w:val="000000"/>
          <w:sz w:val="28"/>
          <w:szCs w:val="28"/>
        </w:rPr>
        <w:t>- Для связи между сотрудниками.</w:t>
      </w:r>
    </w:p>
    <w:p w14:paraId="6D9494A4" w14:textId="42992CD9" w:rsidR="002C003C" w:rsidRPr="002C003C" w:rsidRDefault="002C003C" w:rsidP="00363504">
      <w:pPr>
        <w:pStyle w:val="im-mess"/>
        <w:shd w:val="clear" w:color="auto" w:fill="FFFFFF"/>
        <w:spacing w:before="0" w:beforeAutospacing="0" w:after="0" w:afterAutospacing="0"/>
        <w:ind w:right="-30" w:firstLine="709"/>
        <w:jc w:val="both"/>
        <w:rPr>
          <w:color w:val="000000"/>
          <w:sz w:val="28"/>
          <w:szCs w:val="28"/>
        </w:rPr>
      </w:pPr>
      <w:r w:rsidRPr="002C003C">
        <w:rPr>
          <w:color w:val="000000"/>
          <w:sz w:val="28"/>
          <w:szCs w:val="28"/>
        </w:rPr>
        <w:t xml:space="preserve">Организационная структура ИП Полищук </w:t>
      </w:r>
      <w:proofErr w:type="gramStart"/>
      <w:r w:rsidRPr="002C003C">
        <w:rPr>
          <w:color w:val="000000"/>
          <w:sz w:val="28"/>
          <w:szCs w:val="28"/>
        </w:rPr>
        <w:t>А.В</w:t>
      </w:r>
      <w:proofErr w:type="gramEnd"/>
      <w:r w:rsidR="00CD2E91">
        <w:rPr>
          <w:color w:val="000000"/>
          <w:sz w:val="28"/>
          <w:szCs w:val="28"/>
        </w:rPr>
        <w:t xml:space="preserve"> (рису</w:t>
      </w:r>
      <w:r w:rsidR="004C4CC8">
        <w:rPr>
          <w:color w:val="000000"/>
          <w:sz w:val="28"/>
          <w:szCs w:val="28"/>
        </w:rPr>
        <w:t>нок 1)</w:t>
      </w:r>
      <w:r w:rsidRPr="002C003C">
        <w:rPr>
          <w:color w:val="000000"/>
          <w:sz w:val="28"/>
          <w:szCs w:val="28"/>
        </w:rPr>
        <w:t>.</w:t>
      </w:r>
    </w:p>
    <w:p w14:paraId="78175A40" w14:textId="77777777" w:rsidR="002C003C" w:rsidRPr="002C003C"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Основные элементы структуры:</w:t>
      </w:r>
    </w:p>
    <w:p w14:paraId="11E76912" w14:textId="1E8F595F" w:rsidR="002C003C" w:rsidRPr="002C003C"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1. Руководство</w:t>
      </w:r>
      <w:r w:rsidR="00363504">
        <w:rPr>
          <w:color w:val="000000"/>
          <w:sz w:val="28"/>
          <w:szCs w:val="28"/>
        </w:rPr>
        <w:t>:</w:t>
      </w:r>
    </w:p>
    <w:p w14:paraId="79DFC904" w14:textId="61492B71"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Осуществляет общее управление бизнесом.</w:t>
      </w:r>
    </w:p>
    <w:p w14:paraId="4FFB0667" w14:textId="5F83093C"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Контролирует финансовые потоки, закупки, ассортимент.</w:t>
      </w:r>
    </w:p>
    <w:p w14:paraId="414B8A0E" w14:textId="276AB281"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Принимает ключевые решения по развитию магазина.</w:t>
      </w:r>
    </w:p>
    <w:p w14:paraId="1B43798A" w14:textId="23A611A8"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Ведет переговоры с поставщиками и крупными клиентами.</w:t>
      </w:r>
    </w:p>
    <w:p w14:paraId="1066D6BD" w14:textId="77777777" w:rsidR="00363504"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2. Отдел продаж и обслуживания клиентов</w:t>
      </w:r>
      <w:r w:rsidR="00363504">
        <w:rPr>
          <w:color w:val="000000"/>
          <w:sz w:val="28"/>
          <w:szCs w:val="28"/>
        </w:rPr>
        <w:t>:</w:t>
      </w:r>
    </w:p>
    <w:p w14:paraId="7F4EFCC6" w14:textId="339C5B49"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П</w:t>
      </w:r>
      <w:r w:rsidR="002C003C" w:rsidRPr="002C003C">
        <w:rPr>
          <w:color w:val="000000"/>
          <w:sz w:val="28"/>
          <w:szCs w:val="28"/>
        </w:rPr>
        <w:t>родавцы-флористы</w:t>
      </w:r>
      <w:r>
        <w:rPr>
          <w:color w:val="000000"/>
          <w:sz w:val="28"/>
          <w:szCs w:val="28"/>
        </w:rPr>
        <w:t>:</w:t>
      </w:r>
    </w:p>
    <w:p w14:paraId="15EB5BF7" w14:textId="328D2B09"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Консультируют покупателей.</w:t>
      </w:r>
    </w:p>
    <w:p w14:paraId="3E0AA59A" w14:textId="05847A56"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Формируют букеты и композиции на заказ.</w:t>
      </w:r>
    </w:p>
    <w:p w14:paraId="79958206" w14:textId="687D3022"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Оформляют заказы на доставку.</w:t>
      </w:r>
    </w:p>
    <w:p w14:paraId="7C07F386" w14:textId="401622A7"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Следят за витриной и выкладкой товара.</w:t>
      </w:r>
    </w:p>
    <w:p w14:paraId="0564634E" w14:textId="77777777" w:rsidR="00363504"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3. Отдел закупок и логистики</w:t>
      </w:r>
    </w:p>
    <w:p w14:paraId="76C54B66" w14:textId="693B9BDE"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Ответственный за закупки (руководитель):</w:t>
      </w:r>
    </w:p>
    <w:p w14:paraId="03693586" w14:textId="0ED53BB2"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Взаимодействует с поставщиками цветов и сопутствующих товаров.</w:t>
      </w:r>
    </w:p>
    <w:p w14:paraId="38083979" w14:textId="65950107"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Контролирует свежесть и качество продукции.</w:t>
      </w:r>
    </w:p>
    <w:p w14:paraId="238C3290" w14:textId="03E402CF"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Оптимизирует складские запасы (особенно перед праздниками).</w:t>
      </w:r>
    </w:p>
    <w:p w14:paraId="48567F53" w14:textId="2810AD02" w:rsidR="002C003C" w:rsidRPr="002C003C"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Курьер</w:t>
      </w:r>
      <w:r w:rsidR="001157AA">
        <w:rPr>
          <w:color w:val="000000"/>
          <w:sz w:val="28"/>
          <w:szCs w:val="28"/>
        </w:rPr>
        <w:t xml:space="preserve"> (заказывается через приложение)</w:t>
      </w:r>
      <w:r w:rsidR="00363504">
        <w:rPr>
          <w:color w:val="000000"/>
          <w:sz w:val="28"/>
          <w:szCs w:val="28"/>
        </w:rPr>
        <w:t>:</w:t>
      </w:r>
    </w:p>
    <w:p w14:paraId="1FA83E22" w14:textId="0AB2B134"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Доставляет заказы клиентам.</w:t>
      </w:r>
    </w:p>
    <w:p w14:paraId="6ADFDE70" w14:textId="2E43ECD9"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Следит за сохранностью цветов при транспортировке.</w:t>
      </w:r>
    </w:p>
    <w:p w14:paraId="0DF8842A" w14:textId="41B33AD7"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4</w:t>
      </w:r>
      <w:r w:rsidR="002C003C" w:rsidRPr="002C003C">
        <w:rPr>
          <w:color w:val="000000"/>
          <w:sz w:val="28"/>
          <w:szCs w:val="28"/>
        </w:rPr>
        <w:t>. Финансовый учет</w:t>
      </w:r>
    </w:p>
    <w:p w14:paraId="33AF816E" w14:textId="34F18F83" w:rsidR="002C003C" w:rsidRPr="002C003C" w:rsidRDefault="002C003C" w:rsidP="00363504">
      <w:pPr>
        <w:pStyle w:val="im-mess"/>
        <w:shd w:val="clear" w:color="auto" w:fill="FFFFFF"/>
        <w:spacing w:before="0" w:beforeAutospacing="0" w:after="0" w:afterAutospacing="0"/>
        <w:ind w:firstLine="709"/>
        <w:jc w:val="both"/>
        <w:rPr>
          <w:color w:val="000000"/>
          <w:sz w:val="28"/>
          <w:szCs w:val="28"/>
        </w:rPr>
      </w:pPr>
      <w:r w:rsidRPr="002C003C">
        <w:rPr>
          <w:color w:val="000000"/>
          <w:sz w:val="28"/>
          <w:szCs w:val="28"/>
        </w:rPr>
        <w:t>Бухгалтер</w:t>
      </w:r>
      <w:r w:rsidR="00363504">
        <w:rPr>
          <w:color w:val="000000"/>
          <w:sz w:val="28"/>
          <w:szCs w:val="28"/>
        </w:rPr>
        <w:t>:</w:t>
      </w:r>
    </w:p>
    <w:p w14:paraId="355835B3" w14:textId="60379157"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Начисляет зарплату.</w:t>
      </w:r>
    </w:p>
    <w:p w14:paraId="64605EE9" w14:textId="0E0D1E42" w:rsidR="002C003C" w:rsidRPr="002C003C" w:rsidRDefault="00363504" w:rsidP="00363504">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Сдает отчетность.</w:t>
      </w:r>
    </w:p>
    <w:p w14:paraId="241308BF" w14:textId="095A64DD" w:rsidR="002C003C" w:rsidRDefault="00363504" w:rsidP="004C4CC8">
      <w:pPr>
        <w:pStyle w:val="im-mess"/>
        <w:shd w:val="clear" w:color="auto" w:fill="FFFFFF"/>
        <w:spacing w:before="0" w:beforeAutospacing="0" w:after="0" w:afterAutospacing="0"/>
        <w:ind w:firstLine="709"/>
        <w:jc w:val="both"/>
        <w:rPr>
          <w:color w:val="000000"/>
          <w:sz w:val="28"/>
          <w:szCs w:val="28"/>
        </w:rPr>
      </w:pPr>
      <w:r>
        <w:rPr>
          <w:color w:val="000000"/>
          <w:sz w:val="28"/>
          <w:szCs w:val="28"/>
        </w:rPr>
        <w:t xml:space="preserve">- </w:t>
      </w:r>
      <w:r w:rsidR="002C003C" w:rsidRPr="002C003C">
        <w:rPr>
          <w:color w:val="000000"/>
          <w:sz w:val="28"/>
          <w:szCs w:val="28"/>
        </w:rPr>
        <w:t>Контролирует расходы и доходы.</w:t>
      </w:r>
    </w:p>
    <w:p w14:paraId="2FDA804C" w14:textId="0D16B5E3" w:rsidR="0060019B" w:rsidRDefault="0060019B" w:rsidP="00851DCA">
      <w:pPr>
        <w:pStyle w:val="im-mess"/>
        <w:shd w:val="clear" w:color="auto" w:fill="FFFFFF"/>
        <w:spacing w:before="0" w:beforeAutospacing="0" w:after="0" w:afterAutospacing="0"/>
        <w:ind w:right="-28"/>
        <w:jc w:val="center"/>
        <w:rPr>
          <w:color w:val="000000"/>
          <w:sz w:val="28"/>
          <w:szCs w:val="28"/>
        </w:rPr>
      </w:pPr>
    </w:p>
    <w:p w14:paraId="6C78C1DE" w14:textId="2A06653E" w:rsidR="0060019B" w:rsidRDefault="004C4CC8" w:rsidP="004C4CC8">
      <w:pPr>
        <w:pStyle w:val="im-mess"/>
        <w:shd w:val="clear" w:color="auto" w:fill="FFFFFF"/>
        <w:spacing w:before="0" w:beforeAutospacing="0" w:after="0" w:afterAutospacing="0"/>
        <w:ind w:right="-28"/>
        <w:jc w:val="center"/>
        <w:rPr>
          <w:color w:val="000000"/>
          <w:sz w:val="28"/>
          <w:szCs w:val="28"/>
          <w:lang w:val="en-US"/>
        </w:rPr>
      </w:pPr>
      <w:r w:rsidRPr="004C4CC8">
        <w:rPr>
          <w:noProof/>
          <w:color w:val="000000"/>
          <w:sz w:val="28"/>
          <w:szCs w:val="28"/>
          <w:lang w:val="en-US"/>
        </w:rPr>
        <w:lastRenderedPageBreak/>
        <w:drawing>
          <wp:inline distT="0" distB="0" distL="0" distR="0" wp14:anchorId="33A9E78E" wp14:editId="1824EED5">
            <wp:extent cx="3810532" cy="2172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532" cy="2172003"/>
                    </a:xfrm>
                    <a:prstGeom prst="rect">
                      <a:avLst/>
                    </a:prstGeom>
                  </pic:spPr>
                </pic:pic>
              </a:graphicData>
            </a:graphic>
          </wp:inline>
        </w:drawing>
      </w:r>
    </w:p>
    <w:p w14:paraId="5266BF08" w14:textId="77777777" w:rsidR="004C4CC8" w:rsidRPr="00A302E3" w:rsidRDefault="004C4CC8" w:rsidP="004C4CC8">
      <w:pPr>
        <w:pStyle w:val="im-mess"/>
        <w:shd w:val="clear" w:color="auto" w:fill="FFFFFF"/>
        <w:spacing w:before="0" w:beforeAutospacing="0" w:after="0" w:afterAutospacing="0"/>
        <w:ind w:right="-28"/>
        <w:jc w:val="center"/>
        <w:rPr>
          <w:color w:val="000000"/>
          <w:sz w:val="28"/>
          <w:szCs w:val="28"/>
          <w:lang w:val="en-US"/>
        </w:rPr>
      </w:pPr>
    </w:p>
    <w:p w14:paraId="6FB24ED1" w14:textId="6BDC3891" w:rsidR="0060019B" w:rsidRDefault="0060019B" w:rsidP="0060019B">
      <w:pPr>
        <w:pStyle w:val="im-mess"/>
        <w:shd w:val="clear" w:color="auto" w:fill="FFFFFF"/>
        <w:spacing w:before="0" w:beforeAutospacing="0" w:after="0" w:afterAutospacing="0"/>
        <w:ind w:left="720" w:right="420"/>
        <w:jc w:val="center"/>
        <w:rPr>
          <w:color w:val="000000"/>
          <w:sz w:val="28"/>
          <w:szCs w:val="28"/>
        </w:rPr>
      </w:pPr>
      <w:r>
        <w:rPr>
          <w:color w:val="000000"/>
          <w:sz w:val="28"/>
          <w:szCs w:val="28"/>
        </w:rPr>
        <w:t>Рисунок 1 – Организационная структура предприятия</w:t>
      </w:r>
    </w:p>
    <w:p w14:paraId="6E88D33F" w14:textId="1DA70700" w:rsidR="004C4CC8" w:rsidRDefault="004C4CC8" w:rsidP="004C4CC8">
      <w:pPr>
        <w:pStyle w:val="im-mess"/>
        <w:shd w:val="clear" w:color="auto" w:fill="FFFFFF"/>
        <w:spacing w:before="0" w:beforeAutospacing="0" w:after="0" w:afterAutospacing="0"/>
        <w:ind w:left="720" w:right="420"/>
        <w:jc w:val="both"/>
        <w:rPr>
          <w:color w:val="000000"/>
          <w:sz w:val="28"/>
          <w:szCs w:val="28"/>
        </w:rPr>
      </w:pPr>
    </w:p>
    <w:p w14:paraId="15147FA8" w14:textId="77777777" w:rsidR="00295868" w:rsidRDefault="00295868" w:rsidP="00295868">
      <w:pPr>
        <w:rPr>
          <w:szCs w:val="28"/>
        </w:rPr>
      </w:pPr>
    </w:p>
    <w:p w14:paraId="3ADF3674" w14:textId="4B59627A" w:rsidR="0060019B" w:rsidRPr="004E19E8" w:rsidRDefault="0060019B" w:rsidP="0060019B">
      <w:pPr>
        <w:ind w:firstLine="709"/>
        <w:jc w:val="both"/>
        <w:rPr>
          <w:sz w:val="28"/>
          <w:szCs w:val="28"/>
        </w:rPr>
      </w:pPr>
      <w:r w:rsidRPr="004E19E8">
        <w:rPr>
          <w:sz w:val="28"/>
          <w:szCs w:val="28"/>
        </w:rPr>
        <w:t xml:space="preserve">1.2 </w:t>
      </w:r>
      <w:r w:rsidR="00384A2A">
        <w:rPr>
          <w:spacing w:val="20"/>
          <w:sz w:val="28"/>
          <w:szCs w:val="28"/>
        </w:rPr>
        <w:t>Анализ и моделирование предметной области</w:t>
      </w:r>
    </w:p>
    <w:p w14:paraId="4E720A66" w14:textId="77777777" w:rsidR="00295868" w:rsidRDefault="00295868" w:rsidP="00295868">
      <w:pPr>
        <w:rPr>
          <w:szCs w:val="28"/>
        </w:rPr>
      </w:pPr>
    </w:p>
    <w:p w14:paraId="4C88308A" w14:textId="0D194BE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Создание сайта для цветочного бизнеса — это не просто размещение каталога товаров в интернете, а комплексное решение, которое помогает преодолеть ряд важных проблем, характерных для этой сферы. Рассмотрим основные из них</w:t>
      </w:r>
      <w:r>
        <w:rPr>
          <w:rFonts w:eastAsia="Times New Roman"/>
          <w:color w:val="000000"/>
          <w:sz w:val="28"/>
          <w:szCs w:val="28"/>
        </w:rPr>
        <w:t>:</w:t>
      </w:r>
    </w:p>
    <w:p w14:paraId="1FBAF77D"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1. Низкая видимость бизнеса и ограниченный охват аудитории</w:t>
      </w:r>
    </w:p>
    <w:p w14:paraId="62B52E01"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Проблема: Традиционный цветочный магазин работает только в пределах своего района, а реклама в соцсетях или локальных СМИ не всегда эффективна.</w:t>
      </w:r>
    </w:p>
    <w:p w14:paraId="767CC716" w14:textId="49005B7E"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Решение:</w:t>
      </w:r>
    </w:p>
    <w:p w14:paraId="7C841B63" w14:textId="5B9D9526"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Сайт делает бизнес видимым 24/7, привлекая клиентов из разных районов города и даже других регионов (например, через доставку).</w:t>
      </w:r>
    </w:p>
    <w:p w14:paraId="083741F4" w14:textId="22A3A317"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SEO-оптимизация и контекстная реклама помогают находить новых клиентов, которые ищут цветы онлайн.</w:t>
      </w:r>
    </w:p>
    <w:p w14:paraId="4AE9E0D1"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2. Сезонность спроса и необходимость быстрого реагирования</w:t>
      </w:r>
    </w:p>
    <w:p w14:paraId="09628E17"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Проблема: Основные продажи цветов приходятся на праздники (8 Марта, 14 Февраля, День матери), но в остальное время трафик может падать.</w:t>
      </w:r>
    </w:p>
    <w:p w14:paraId="6B26D05F" w14:textId="4F4050EE"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Решение:</w:t>
      </w:r>
    </w:p>
    <w:p w14:paraId="77FE5A39" w14:textId="75AA79EB"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Онлайн-заказы позволяют принимать предзаказы заранее, распределяя нагрузку</w:t>
      </w:r>
    </w:p>
    <w:p w14:paraId="4A9F9D37" w14:textId="25ABFB6E"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 xml:space="preserve">Акции и </w:t>
      </w:r>
      <w:proofErr w:type="spellStart"/>
      <w:r w:rsidRPr="00384A2A">
        <w:rPr>
          <w:rFonts w:eastAsia="Times New Roman"/>
          <w:color w:val="000000"/>
          <w:sz w:val="28"/>
          <w:szCs w:val="28"/>
        </w:rPr>
        <w:t>email</w:t>
      </w:r>
      <w:proofErr w:type="spellEnd"/>
      <w:r w:rsidRPr="00384A2A">
        <w:rPr>
          <w:rFonts w:eastAsia="Times New Roman"/>
          <w:color w:val="000000"/>
          <w:sz w:val="28"/>
          <w:szCs w:val="28"/>
        </w:rPr>
        <w:t>-рассылки стимулируют спрос в "несезон".</w:t>
      </w:r>
    </w:p>
    <w:p w14:paraId="24866972" w14:textId="3812A828"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Быстрое обновление ассортимента (например, добавление сезонных букетов) без перепечатывания бумажных каталогов.</w:t>
      </w:r>
    </w:p>
    <w:p w14:paraId="53880352"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3. Сложности с демонстрацией товара</w:t>
      </w:r>
    </w:p>
    <w:p w14:paraId="23F43084"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Проблема: В офлайн-магазине клиент видит только часть ассортимента, а свежесть цветов не всегда очевидна.</w:t>
      </w:r>
    </w:p>
    <w:p w14:paraId="1BDC9B0C" w14:textId="372D792E"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Решение:</w:t>
      </w:r>
    </w:p>
    <w:p w14:paraId="7C1D6052" w14:textId="62D0E140"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Фото- и видео-презентации букетов с разных ракурсов.</w:t>
      </w:r>
    </w:p>
    <w:p w14:paraId="0E052FB0" w14:textId="738529BB"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Описания с деталями (сорт цветов, упаковка, срок доставки).</w:t>
      </w:r>
    </w:p>
    <w:p w14:paraId="78033D30" w14:textId="77777777" w:rsidR="00384A2A" w:rsidRPr="00384A2A" w:rsidRDefault="00384A2A" w:rsidP="00384A2A">
      <w:pPr>
        <w:ind w:firstLine="709"/>
        <w:jc w:val="both"/>
        <w:rPr>
          <w:rFonts w:eastAsia="Times New Roman"/>
          <w:color w:val="000000"/>
          <w:sz w:val="28"/>
          <w:szCs w:val="28"/>
        </w:rPr>
      </w:pPr>
    </w:p>
    <w:p w14:paraId="125DB704" w14:textId="268AAA9A"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lastRenderedPageBreak/>
        <w:t xml:space="preserve">- </w:t>
      </w:r>
      <w:r w:rsidRPr="00384A2A">
        <w:rPr>
          <w:rFonts w:eastAsia="Times New Roman"/>
          <w:color w:val="000000"/>
          <w:sz w:val="28"/>
          <w:szCs w:val="28"/>
        </w:rPr>
        <w:t>Раздел "Отзывы" с реальными фото клиентов повышает доверие.</w:t>
      </w:r>
    </w:p>
    <w:p w14:paraId="3042C90E"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4. Ограниченное время работы и потеря заказов</w:t>
      </w:r>
    </w:p>
    <w:p w14:paraId="0D27E532"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Проблема: Магазин не может принимать заказы ночью или в праздники, когда спрос максимален.</w:t>
      </w:r>
    </w:p>
    <w:p w14:paraId="164FC64B" w14:textId="408CE1F0"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Решение:</w:t>
      </w:r>
    </w:p>
    <w:p w14:paraId="25C3BFF0" w14:textId="43CD6EF1"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Круглосуточный прием заказов через сайт с возможностью выбора даты доставки.</w:t>
      </w:r>
    </w:p>
    <w:p w14:paraId="660827C6" w14:textId="3AFC70E3"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Чат-боты или онлайн-консультанты отвечают на частые вопросы автоматически.</w:t>
      </w:r>
    </w:p>
    <w:p w14:paraId="61EAC812" w14:textId="77777777"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5. Конкуренция с крупными маркетплейсами и агрегаторами</w:t>
      </w:r>
    </w:p>
    <w:p w14:paraId="070A3F06" w14:textId="72F0D129"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 xml:space="preserve">Проблема: Клиенты часто заказывают цветы через сервисы вроде </w:t>
      </w:r>
      <w:proofErr w:type="spellStart"/>
      <w:r w:rsidRPr="00384A2A">
        <w:rPr>
          <w:rFonts w:eastAsia="Times New Roman"/>
          <w:color w:val="000000"/>
          <w:sz w:val="28"/>
          <w:szCs w:val="28"/>
        </w:rPr>
        <w:t>Яндекс.</w:t>
      </w:r>
      <w:r>
        <w:rPr>
          <w:rFonts w:eastAsia="Times New Roman"/>
          <w:color w:val="000000"/>
          <w:sz w:val="28"/>
          <w:szCs w:val="28"/>
        </w:rPr>
        <w:t>Доставки</w:t>
      </w:r>
      <w:proofErr w:type="spellEnd"/>
      <w:r w:rsidRPr="00384A2A">
        <w:rPr>
          <w:rFonts w:eastAsia="Times New Roman"/>
          <w:color w:val="000000"/>
          <w:sz w:val="28"/>
          <w:szCs w:val="28"/>
        </w:rPr>
        <w:t>, оставляя локальным магазинам минимальную прибыль.</w:t>
      </w:r>
    </w:p>
    <w:p w14:paraId="09F10683" w14:textId="7D063242" w:rsidR="00384A2A" w:rsidRPr="00384A2A" w:rsidRDefault="00384A2A" w:rsidP="00384A2A">
      <w:pPr>
        <w:ind w:firstLine="709"/>
        <w:jc w:val="both"/>
        <w:rPr>
          <w:rFonts w:eastAsia="Times New Roman"/>
          <w:color w:val="000000"/>
          <w:sz w:val="28"/>
          <w:szCs w:val="28"/>
        </w:rPr>
      </w:pPr>
      <w:r w:rsidRPr="00384A2A">
        <w:rPr>
          <w:rFonts w:eastAsia="Times New Roman"/>
          <w:color w:val="000000"/>
          <w:sz w:val="28"/>
          <w:szCs w:val="28"/>
        </w:rPr>
        <w:t>Решение:</w:t>
      </w:r>
    </w:p>
    <w:p w14:paraId="7C938F49" w14:textId="2CC6913A" w:rsidR="00384A2A" w:rsidRPr="00384A2A"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Уникальный дизайн и удобство сайта создают конкурентное преимущество.</w:t>
      </w:r>
    </w:p>
    <w:p w14:paraId="0805D801" w14:textId="0F5038EF" w:rsidR="0060019B" w:rsidRDefault="00384A2A" w:rsidP="00384A2A">
      <w:pPr>
        <w:ind w:firstLine="709"/>
        <w:jc w:val="both"/>
        <w:rPr>
          <w:rFonts w:eastAsia="Times New Roman"/>
          <w:color w:val="000000"/>
          <w:sz w:val="28"/>
          <w:szCs w:val="28"/>
        </w:rPr>
      </w:pPr>
      <w:r>
        <w:rPr>
          <w:rFonts w:eastAsia="Times New Roman"/>
          <w:color w:val="000000"/>
          <w:sz w:val="28"/>
          <w:szCs w:val="28"/>
        </w:rPr>
        <w:t xml:space="preserve">- </w:t>
      </w:r>
      <w:r w:rsidRPr="00384A2A">
        <w:rPr>
          <w:rFonts w:eastAsia="Times New Roman"/>
          <w:color w:val="000000"/>
          <w:sz w:val="28"/>
          <w:szCs w:val="28"/>
        </w:rPr>
        <w:t>Программы лояльности (скидки за повторные заказы, бонусы) удерживают клиентов.</w:t>
      </w:r>
    </w:p>
    <w:p w14:paraId="13A4D15D" w14:textId="69B7238C" w:rsidR="00FC60B7" w:rsidRDefault="00FC60B7" w:rsidP="00384A2A">
      <w:pPr>
        <w:ind w:firstLine="709"/>
        <w:jc w:val="both"/>
        <w:rPr>
          <w:rFonts w:eastAsia="Times New Roman"/>
          <w:color w:val="000000"/>
          <w:sz w:val="28"/>
          <w:szCs w:val="28"/>
        </w:rPr>
      </w:pPr>
      <w:r w:rsidRPr="00FC60B7">
        <w:rPr>
          <w:rFonts w:eastAsia="Times New Roman"/>
          <w:color w:val="000000"/>
          <w:sz w:val="28"/>
          <w:szCs w:val="28"/>
        </w:rPr>
        <w:t>У предприятия есть сайт, который выполняет свою основную функцию — демонстрирует товары и позволяет оформить заказ. Однако у него есть несколько недоработок, которые могут мешать клиентам и снижать эффективность работы</w:t>
      </w:r>
      <w:r w:rsidR="00E232CB">
        <w:rPr>
          <w:rFonts w:eastAsia="Times New Roman"/>
          <w:color w:val="000000"/>
          <w:sz w:val="28"/>
          <w:szCs w:val="28"/>
        </w:rPr>
        <w:t>:</w:t>
      </w:r>
    </w:p>
    <w:p w14:paraId="31DB93CB" w14:textId="10E4E6B8" w:rsidR="00E232CB" w:rsidRDefault="00E232CB" w:rsidP="00384A2A">
      <w:pPr>
        <w:ind w:firstLine="709"/>
        <w:jc w:val="both"/>
        <w:rPr>
          <w:rFonts w:eastAsia="Times New Roman"/>
          <w:color w:val="000000"/>
          <w:sz w:val="28"/>
          <w:szCs w:val="28"/>
        </w:rPr>
      </w:pPr>
      <w:r w:rsidRPr="00E232CB">
        <w:rPr>
          <w:rFonts w:eastAsia="Times New Roman"/>
          <w:color w:val="000000"/>
          <w:sz w:val="28"/>
          <w:szCs w:val="28"/>
        </w:rPr>
        <w:t>1. Неработающие ссылки внизу страницы</w:t>
      </w:r>
    </w:p>
    <w:p w14:paraId="6F76E5DB" w14:textId="31B129C8" w:rsidR="00FC60B7" w:rsidRDefault="00E232CB" w:rsidP="00384A2A">
      <w:pPr>
        <w:ind w:firstLine="709"/>
        <w:jc w:val="both"/>
        <w:rPr>
          <w:rFonts w:eastAsia="Times New Roman"/>
          <w:color w:val="000000"/>
          <w:sz w:val="28"/>
          <w:szCs w:val="28"/>
        </w:rPr>
      </w:pPr>
      <w:r w:rsidRPr="00E232CB">
        <w:rPr>
          <w:rFonts w:eastAsia="Times New Roman"/>
          <w:color w:val="000000"/>
          <w:sz w:val="28"/>
          <w:szCs w:val="28"/>
        </w:rPr>
        <w:t>2. Плохое отображение на телефонах</w:t>
      </w:r>
    </w:p>
    <w:p w14:paraId="749CA6DC" w14:textId="69515452" w:rsidR="00E232CB" w:rsidRDefault="00E232CB" w:rsidP="00384A2A">
      <w:pPr>
        <w:ind w:firstLine="709"/>
        <w:jc w:val="both"/>
        <w:rPr>
          <w:rFonts w:eastAsia="Times New Roman"/>
          <w:color w:val="000000"/>
          <w:sz w:val="28"/>
          <w:szCs w:val="28"/>
        </w:rPr>
      </w:pPr>
      <w:r>
        <w:rPr>
          <w:rFonts w:eastAsia="Times New Roman"/>
          <w:color w:val="000000"/>
          <w:sz w:val="28"/>
          <w:szCs w:val="28"/>
        </w:rPr>
        <w:t>3</w:t>
      </w:r>
      <w:r w:rsidRPr="00E232CB">
        <w:rPr>
          <w:rFonts w:eastAsia="Times New Roman"/>
          <w:color w:val="000000"/>
          <w:sz w:val="28"/>
          <w:szCs w:val="28"/>
        </w:rPr>
        <w:t>. Нет описания для поисковиков</w:t>
      </w:r>
    </w:p>
    <w:p w14:paraId="701CC885" w14:textId="5DA0B0B0" w:rsidR="00145227" w:rsidRDefault="00145227" w:rsidP="00384A2A">
      <w:pPr>
        <w:ind w:firstLine="709"/>
        <w:jc w:val="both"/>
        <w:rPr>
          <w:rFonts w:eastAsia="Times New Roman"/>
          <w:color w:val="000000"/>
          <w:sz w:val="28"/>
          <w:szCs w:val="28"/>
        </w:rPr>
      </w:pPr>
      <w:r>
        <w:rPr>
          <w:rFonts w:eastAsia="Times New Roman"/>
          <w:color w:val="000000"/>
          <w:sz w:val="28"/>
          <w:szCs w:val="28"/>
        </w:rPr>
        <w:t>Поэтому необходимо переработать сайт с устранением недоработок.</w:t>
      </w:r>
    </w:p>
    <w:p w14:paraId="77700DD6" w14:textId="67558C9F" w:rsidR="00B816FF" w:rsidRPr="00B816FF" w:rsidRDefault="00B816FF" w:rsidP="00B816FF">
      <w:pPr>
        <w:ind w:firstLine="709"/>
        <w:jc w:val="both"/>
        <w:rPr>
          <w:sz w:val="28"/>
          <w:szCs w:val="28"/>
        </w:rPr>
      </w:pPr>
      <w:r w:rsidRPr="00B816FF">
        <w:rPr>
          <w:sz w:val="28"/>
          <w:szCs w:val="28"/>
        </w:rPr>
        <w:t>При разработке сайта необходимо учитывать следующие нормативные документы:</w:t>
      </w:r>
    </w:p>
    <w:p w14:paraId="20C6B9A1" w14:textId="77777777" w:rsidR="00B816FF" w:rsidRDefault="00B816FF" w:rsidP="00B816FF">
      <w:pPr>
        <w:ind w:firstLine="709"/>
        <w:jc w:val="both"/>
        <w:rPr>
          <w:sz w:val="28"/>
          <w:szCs w:val="28"/>
        </w:rPr>
      </w:pPr>
      <w:r>
        <w:rPr>
          <w:sz w:val="28"/>
          <w:szCs w:val="28"/>
        </w:rPr>
        <w:t>1)</w:t>
      </w:r>
      <w:r w:rsidRPr="00B816FF">
        <w:rPr>
          <w:sz w:val="28"/>
          <w:szCs w:val="28"/>
        </w:rPr>
        <w:t>ГОСТы</w:t>
      </w:r>
      <w:r>
        <w:rPr>
          <w:sz w:val="28"/>
          <w:szCs w:val="28"/>
        </w:rPr>
        <w:t>:</w:t>
      </w:r>
    </w:p>
    <w:p w14:paraId="2304C538" w14:textId="2A5D107D" w:rsidR="00B816FF" w:rsidRDefault="00B816FF" w:rsidP="00B816FF">
      <w:pPr>
        <w:ind w:firstLine="709"/>
        <w:jc w:val="both"/>
        <w:rPr>
          <w:sz w:val="28"/>
          <w:szCs w:val="28"/>
        </w:rPr>
      </w:pPr>
      <w:r>
        <w:rPr>
          <w:sz w:val="28"/>
          <w:szCs w:val="28"/>
        </w:rPr>
        <w:t xml:space="preserve">- </w:t>
      </w:r>
      <w:r w:rsidRPr="00B816FF">
        <w:rPr>
          <w:sz w:val="28"/>
          <w:szCs w:val="28"/>
        </w:rPr>
        <w:t>ГОСТ Р 52872-2019 (интернет-ресурсы),</w:t>
      </w:r>
    </w:p>
    <w:p w14:paraId="20CFC88D" w14:textId="27FDC2EA" w:rsidR="00B816FF" w:rsidRPr="00A36209" w:rsidRDefault="00B816FF" w:rsidP="00B816FF">
      <w:pPr>
        <w:ind w:firstLine="709"/>
        <w:jc w:val="both"/>
        <w:rPr>
          <w:sz w:val="28"/>
          <w:szCs w:val="28"/>
        </w:rPr>
      </w:pPr>
      <w:r>
        <w:rPr>
          <w:sz w:val="28"/>
          <w:szCs w:val="28"/>
        </w:rPr>
        <w:t xml:space="preserve">- </w:t>
      </w:r>
      <w:r w:rsidRPr="00B816FF">
        <w:rPr>
          <w:sz w:val="28"/>
          <w:szCs w:val="28"/>
        </w:rPr>
        <w:t>ГОСТ Р 57580 (безопасность платежей)</w:t>
      </w:r>
      <w:r>
        <w:rPr>
          <w:sz w:val="28"/>
          <w:szCs w:val="28"/>
        </w:rPr>
        <w:t>.</w:t>
      </w:r>
    </w:p>
    <w:p w14:paraId="1C8255C5" w14:textId="77777777" w:rsidR="00B816FF" w:rsidRDefault="00B816FF" w:rsidP="00B816FF">
      <w:pPr>
        <w:ind w:firstLine="709"/>
        <w:jc w:val="both"/>
        <w:rPr>
          <w:sz w:val="28"/>
          <w:szCs w:val="28"/>
        </w:rPr>
      </w:pPr>
      <w:r>
        <w:rPr>
          <w:sz w:val="28"/>
          <w:szCs w:val="28"/>
        </w:rPr>
        <w:t>2)</w:t>
      </w:r>
      <w:r w:rsidRPr="00B816FF">
        <w:rPr>
          <w:sz w:val="28"/>
          <w:szCs w:val="28"/>
        </w:rPr>
        <w:t>ISO</w:t>
      </w:r>
      <w:r>
        <w:rPr>
          <w:sz w:val="28"/>
          <w:szCs w:val="28"/>
        </w:rPr>
        <w:t>:</w:t>
      </w:r>
      <w:r w:rsidRPr="00B816FF">
        <w:rPr>
          <w:sz w:val="28"/>
          <w:szCs w:val="28"/>
        </w:rPr>
        <w:tab/>
      </w:r>
    </w:p>
    <w:p w14:paraId="326218AE" w14:textId="77777777" w:rsidR="00B816FF" w:rsidRDefault="00B816FF" w:rsidP="00B816FF">
      <w:pPr>
        <w:ind w:firstLine="709"/>
        <w:jc w:val="both"/>
        <w:rPr>
          <w:sz w:val="28"/>
          <w:szCs w:val="28"/>
        </w:rPr>
      </w:pPr>
      <w:r w:rsidRPr="00B816FF">
        <w:rPr>
          <w:sz w:val="28"/>
          <w:szCs w:val="28"/>
        </w:rPr>
        <w:t>- ISO 9241 (</w:t>
      </w:r>
      <w:r>
        <w:rPr>
          <w:sz w:val="28"/>
          <w:szCs w:val="28"/>
        </w:rPr>
        <w:t>взаимодействие человека и машины</w:t>
      </w:r>
      <w:r w:rsidRPr="00B816FF">
        <w:rPr>
          <w:sz w:val="28"/>
          <w:szCs w:val="28"/>
        </w:rPr>
        <w:t xml:space="preserve">), </w:t>
      </w:r>
    </w:p>
    <w:p w14:paraId="5E4D7BCC" w14:textId="1429F08B" w:rsidR="00B816FF" w:rsidRPr="00B816FF" w:rsidRDefault="00B816FF" w:rsidP="00B816FF">
      <w:pPr>
        <w:ind w:firstLine="709"/>
        <w:jc w:val="both"/>
        <w:rPr>
          <w:sz w:val="28"/>
          <w:szCs w:val="28"/>
        </w:rPr>
      </w:pPr>
      <w:r>
        <w:rPr>
          <w:sz w:val="28"/>
          <w:szCs w:val="28"/>
        </w:rPr>
        <w:t xml:space="preserve">- </w:t>
      </w:r>
      <w:r w:rsidRPr="00B816FF">
        <w:rPr>
          <w:sz w:val="28"/>
          <w:szCs w:val="28"/>
        </w:rPr>
        <w:t>ISO/IEC 27001 (информационная безопасность)</w:t>
      </w:r>
      <w:r>
        <w:rPr>
          <w:sz w:val="28"/>
          <w:szCs w:val="28"/>
        </w:rPr>
        <w:t>.</w:t>
      </w:r>
    </w:p>
    <w:p w14:paraId="29619EA8" w14:textId="77777777" w:rsidR="00B816FF" w:rsidRPr="00A36209" w:rsidRDefault="00B816FF" w:rsidP="00B816FF">
      <w:pPr>
        <w:ind w:firstLine="709"/>
        <w:jc w:val="both"/>
        <w:rPr>
          <w:sz w:val="28"/>
          <w:szCs w:val="28"/>
        </w:rPr>
      </w:pPr>
      <w:r>
        <w:rPr>
          <w:sz w:val="28"/>
          <w:szCs w:val="28"/>
        </w:rPr>
        <w:t>3)</w:t>
      </w:r>
      <w:r w:rsidRPr="00B816FF">
        <w:rPr>
          <w:sz w:val="28"/>
          <w:szCs w:val="28"/>
        </w:rPr>
        <w:t>Отраслевые стандарты</w:t>
      </w:r>
      <w:r>
        <w:rPr>
          <w:sz w:val="28"/>
          <w:szCs w:val="28"/>
        </w:rPr>
        <w:t>:</w:t>
      </w:r>
    </w:p>
    <w:p w14:paraId="03D21CD3" w14:textId="77777777" w:rsidR="00B816FF" w:rsidRDefault="00B816FF" w:rsidP="00B816FF">
      <w:pPr>
        <w:ind w:firstLine="709"/>
        <w:jc w:val="both"/>
        <w:rPr>
          <w:sz w:val="28"/>
          <w:szCs w:val="28"/>
        </w:rPr>
      </w:pPr>
      <w:r>
        <w:rPr>
          <w:sz w:val="28"/>
          <w:szCs w:val="28"/>
        </w:rPr>
        <w:t xml:space="preserve">- </w:t>
      </w:r>
      <w:r w:rsidRPr="00B816FF">
        <w:rPr>
          <w:sz w:val="28"/>
          <w:szCs w:val="28"/>
        </w:rPr>
        <w:t xml:space="preserve">PCI DSS (для онлайн-платежей), </w:t>
      </w:r>
    </w:p>
    <w:p w14:paraId="31612F60" w14:textId="6CA271E2" w:rsidR="00B816FF" w:rsidRDefault="00B816FF" w:rsidP="00B816FF">
      <w:pPr>
        <w:ind w:firstLine="709"/>
        <w:jc w:val="both"/>
        <w:rPr>
          <w:sz w:val="28"/>
          <w:szCs w:val="28"/>
        </w:rPr>
      </w:pPr>
      <w:r>
        <w:rPr>
          <w:sz w:val="28"/>
          <w:szCs w:val="28"/>
        </w:rPr>
        <w:t xml:space="preserve">- </w:t>
      </w:r>
      <w:r w:rsidRPr="00B816FF">
        <w:rPr>
          <w:sz w:val="28"/>
          <w:szCs w:val="28"/>
        </w:rPr>
        <w:t>ФЗ-152 (О персональных данных)</w:t>
      </w:r>
      <w:r>
        <w:rPr>
          <w:sz w:val="28"/>
          <w:szCs w:val="28"/>
        </w:rPr>
        <w:t>.</w:t>
      </w:r>
    </w:p>
    <w:p w14:paraId="75660118" w14:textId="16733A5C" w:rsidR="00B816FF" w:rsidRPr="00B816FF" w:rsidRDefault="00B816FF" w:rsidP="00B816FF">
      <w:pPr>
        <w:ind w:firstLine="709"/>
        <w:jc w:val="both"/>
        <w:rPr>
          <w:sz w:val="28"/>
          <w:szCs w:val="28"/>
        </w:rPr>
      </w:pPr>
      <w:r>
        <w:rPr>
          <w:sz w:val="28"/>
          <w:szCs w:val="28"/>
        </w:rPr>
        <w:t>Требования к системе:</w:t>
      </w:r>
    </w:p>
    <w:p w14:paraId="1F1A2D40" w14:textId="540F2FBF" w:rsidR="00B816FF" w:rsidRPr="00B816FF" w:rsidRDefault="00B816FF" w:rsidP="00B816FF">
      <w:pPr>
        <w:ind w:firstLine="709"/>
        <w:jc w:val="both"/>
        <w:rPr>
          <w:sz w:val="28"/>
          <w:szCs w:val="28"/>
        </w:rPr>
      </w:pPr>
      <w:r>
        <w:rPr>
          <w:sz w:val="28"/>
          <w:szCs w:val="28"/>
        </w:rPr>
        <w:t xml:space="preserve">- </w:t>
      </w:r>
      <w:r w:rsidRPr="00B816FF">
        <w:rPr>
          <w:sz w:val="28"/>
          <w:szCs w:val="28"/>
        </w:rPr>
        <w:t>Онлайн-каталог с фильтрами (по цене, типу цветов, поводу).</w:t>
      </w:r>
    </w:p>
    <w:p w14:paraId="12B08BFF" w14:textId="68A71423" w:rsidR="00B816FF" w:rsidRPr="00B816FF" w:rsidRDefault="00B816FF" w:rsidP="00B816FF">
      <w:pPr>
        <w:ind w:firstLine="709"/>
        <w:jc w:val="both"/>
        <w:rPr>
          <w:sz w:val="28"/>
          <w:szCs w:val="28"/>
        </w:rPr>
      </w:pPr>
      <w:r>
        <w:rPr>
          <w:sz w:val="28"/>
          <w:szCs w:val="28"/>
        </w:rPr>
        <w:t xml:space="preserve">- </w:t>
      </w:r>
      <w:r w:rsidRPr="00B816FF">
        <w:rPr>
          <w:sz w:val="28"/>
          <w:szCs w:val="28"/>
        </w:rPr>
        <w:t>Корзина с расчетом стоимости доставки.</w:t>
      </w:r>
    </w:p>
    <w:p w14:paraId="4420A85A" w14:textId="123FF95D" w:rsidR="00B816FF" w:rsidRPr="00B816FF" w:rsidRDefault="00B816FF" w:rsidP="00B816FF">
      <w:pPr>
        <w:ind w:firstLine="709"/>
        <w:jc w:val="both"/>
        <w:rPr>
          <w:sz w:val="28"/>
          <w:szCs w:val="28"/>
        </w:rPr>
      </w:pPr>
      <w:r>
        <w:rPr>
          <w:sz w:val="28"/>
          <w:szCs w:val="28"/>
        </w:rPr>
        <w:t xml:space="preserve">- </w:t>
      </w:r>
      <w:r w:rsidRPr="00B816FF">
        <w:rPr>
          <w:sz w:val="28"/>
          <w:szCs w:val="28"/>
        </w:rPr>
        <w:t>Личный кабинет (история заказов, бонусы).</w:t>
      </w:r>
    </w:p>
    <w:p w14:paraId="3064BBBE" w14:textId="5BE82F0F" w:rsidR="00B816FF" w:rsidRDefault="00B816FF" w:rsidP="00B816FF">
      <w:pPr>
        <w:ind w:firstLine="709"/>
        <w:jc w:val="both"/>
        <w:rPr>
          <w:sz w:val="28"/>
          <w:szCs w:val="28"/>
        </w:rPr>
      </w:pPr>
      <w:r>
        <w:rPr>
          <w:sz w:val="28"/>
          <w:szCs w:val="28"/>
        </w:rPr>
        <w:t xml:space="preserve">- </w:t>
      </w:r>
      <w:r w:rsidRPr="00B816FF">
        <w:rPr>
          <w:sz w:val="28"/>
          <w:szCs w:val="28"/>
        </w:rPr>
        <w:t>Панель администрирования (управление ассортиментом, заказами).</w:t>
      </w:r>
    </w:p>
    <w:p w14:paraId="756241CA" w14:textId="702419E7" w:rsidR="00B816FF" w:rsidRDefault="00B816FF" w:rsidP="00B816FF">
      <w:pPr>
        <w:ind w:firstLine="709"/>
        <w:jc w:val="both"/>
        <w:rPr>
          <w:sz w:val="28"/>
          <w:szCs w:val="28"/>
        </w:rPr>
      </w:pPr>
    </w:p>
    <w:p w14:paraId="63BE9F1D" w14:textId="0AAC997E" w:rsidR="00B816FF" w:rsidRPr="000F04AD" w:rsidRDefault="00B816FF" w:rsidP="00B816FF">
      <w:pPr>
        <w:ind w:firstLine="709"/>
        <w:jc w:val="both"/>
        <w:rPr>
          <w:sz w:val="28"/>
          <w:szCs w:val="28"/>
        </w:rPr>
      </w:pPr>
      <w:r w:rsidRPr="004E19E8">
        <w:rPr>
          <w:sz w:val="28"/>
          <w:szCs w:val="28"/>
        </w:rPr>
        <w:t>1.</w:t>
      </w:r>
      <w:r>
        <w:rPr>
          <w:sz w:val="28"/>
          <w:szCs w:val="28"/>
        </w:rPr>
        <w:t>3</w:t>
      </w:r>
      <w:r w:rsidRPr="004E19E8">
        <w:rPr>
          <w:sz w:val="28"/>
          <w:szCs w:val="28"/>
        </w:rPr>
        <w:t xml:space="preserve"> </w:t>
      </w:r>
      <w:r>
        <w:rPr>
          <w:spacing w:val="20"/>
          <w:sz w:val="28"/>
          <w:szCs w:val="28"/>
        </w:rPr>
        <w:t>Средства разработки проекта</w:t>
      </w:r>
    </w:p>
    <w:p w14:paraId="34029FF1" w14:textId="15462320" w:rsidR="00B816FF" w:rsidRDefault="00B816FF" w:rsidP="00B816FF">
      <w:pPr>
        <w:ind w:firstLine="709"/>
        <w:jc w:val="both"/>
        <w:rPr>
          <w:sz w:val="28"/>
          <w:szCs w:val="28"/>
        </w:rPr>
      </w:pPr>
    </w:p>
    <w:p w14:paraId="3EBE3E6B" w14:textId="1A47BFC2" w:rsidR="000F04AD" w:rsidRDefault="000F04AD" w:rsidP="00B816FF">
      <w:pPr>
        <w:ind w:firstLine="709"/>
        <w:jc w:val="both"/>
        <w:rPr>
          <w:sz w:val="28"/>
          <w:szCs w:val="28"/>
        </w:rPr>
      </w:pPr>
      <w:r>
        <w:rPr>
          <w:sz w:val="28"/>
          <w:szCs w:val="28"/>
        </w:rPr>
        <w:lastRenderedPageBreak/>
        <w:t xml:space="preserve">Перед </w:t>
      </w:r>
      <w:r w:rsidR="00D07D9F">
        <w:rPr>
          <w:sz w:val="28"/>
          <w:szCs w:val="28"/>
        </w:rPr>
        <w:t>разработкой сайта необходимо определиться с технологиями, начнем с языка программирования (таблица 1):</w:t>
      </w:r>
    </w:p>
    <w:p w14:paraId="7275DD1B" w14:textId="19D742CD" w:rsidR="00D07D9F" w:rsidRDefault="00D07D9F" w:rsidP="00B816FF">
      <w:pPr>
        <w:ind w:firstLine="709"/>
        <w:jc w:val="both"/>
        <w:rPr>
          <w:sz w:val="28"/>
          <w:szCs w:val="28"/>
        </w:rPr>
      </w:pPr>
    </w:p>
    <w:p w14:paraId="722A7B00" w14:textId="62BDA89B" w:rsidR="00D07D9F" w:rsidRDefault="00D07D9F" w:rsidP="00B816FF">
      <w:pPr>
        <w:ind w:firstLine="709"/>
        <w:jc w:val="both"/>
        <w:rPr>
          <w:sz w:val="28"/>
          <w:szCs w:val="28"/>
        </w:rPr>
      </w:pPr>
    </w:p>
    <w:p w14:paraId="20FA3B05" w14:textId="3AB6FA32" w:rsidR="00D07D9F" w:rsidRDefault="00D07D9F" w:rsidP="00B816FF">
      <w:pPr>
        <w:ind w:firstLine="709"/>
        <w:jc w:val="both"/>
        <w:rPr>
          <w:sz w:val="28"/>
          <w:szCs w:val="28"/>
        </w:rPr>
      </w:pPr>
    </w:p>
    <w:p w14:paraId="18A91FAA" w14:textId="2B308BE2" w:rsidR="00D07D9F" w:rsidRDefault="00D07D9F" w:rsidP="00B816FF">
      <w:pPr>
        <w:ind w:firstLine="709"/>
        <w:jc w:val="both"/>
        <w:rPr>
          <w:sz w:val="28"/>
          <w:szCs w:val="28"/>
        </w:rPr>
      </w:pPr>
    </w:p>
    <w:p w14:paraId="00732FC0" w14:textId="5DFB99A3" w:rsidR="00D07D9F" w:rsidRDefault="00D07D9F" w:rsidP="00B816FF">
      <w:pPr>
        <w:ind w:firstLine="709"/>
        <w:jc w:val="both"/>
        <w:rPr>
          <w:sz w:val="28"/>
          <w:szCs w:val="28"/>
        </w:rPr>
      </w:pPr>
    </w:p>
    <w:p w14:paraId="1841E799" w14:textId="77777777" w:rsidR="00D07D9F" w:rsidRDefault="00D07D9F" w:rsidP="00B816FF">
      <w:pPr>
        <w:ind w:firstLine="709"/>
        <w:jc w:val="both"/>
        <w:rPr>
          <w:sz w:val="28"/>
          <w:szCs w:val="28"/>
        </w:rPr>
      </w:pPr>
    </w:p>
    <w:p w14:paraId="4C29D9D1" w14:textId="3ECA1378" w:rsidR="00D07D9F" w:rsidRDefault="00D07D9F" w:rsidP="00B816FF">
      <w:pPr>
        <w:ind w:firstLine="709"/>
        <w:jc w:val="both"/>
        <w:rPr>
          <w:sz w:val="28"/>
          <w:szCs w:val="28"/>
        </w:rPr>
      </w:pPr>
      <w:r>
        <w:rPr>
          <w:sz w:val="28"/>
          <w:szCs w:val="28"/>
        </w:rPr>
        <w:t>Таблица 1 – Сравнение языков программирования для разработки сайта</w:t>
      </w:r>
    </w:p>
    <w:tbl>
      <w:tblPr>
        <w:tblStyle w:val="af6"/>
        <w:tblW w:w="0" w:type="auto"/>
        <w:tblLook w:val="04A0" w:firstRow="1" w:lastRow="0" w:firstColumn="1" w:lastColumn="0" w:noHBand="0" w:noVBand="1"/>
      </w:tblPr>
      <w:tblGrid>
        <w:gridCol w:w="2571"/>
        <w:gridCol w:w="1689"/>
        <w:gridCol w:w="1512"/>
        <w:gridCol w:w="2156"/>
        <w:gridCol w:w="2323"/>
      </w:tblGrid>
      <w:tr w:rsidR="00DF4D0E" w14:paraId="3099D7FB" w14:textId="77777777" w:rsidTr="00D07D9F">
        <w:tc>
          <w:tcPr>
            <w:tcW w:w="2050" w:type="dxa"/>
          </w:tcPr>
          <w:p w14:paraId="31EE8AEF" w14:textId="33EDC65A" w:rsidR="00D07D9F" w:rsidRPr="00D07D9F" w:rsidRDefault="00D07D9F" w:rsidP="00D07D9F">
            <w:pPr>
              <w:spacing w:line="240" w:lineRule="auto"/>
              <w:ind w:firstLine="0"/>
              <w:rPr>
                <w:sz w:val="28"/>
                <w:szCs w:val="28"/>
              </w:rPr>
            </w:pPr>
            <w:r w:rsidRPr="00D07D9F">
              <w:rPr>
                <w:sz w:val="28"/>
                <w:szCs w:val="28"/>
              </w:rPr>
              <w:t>Критерии</w:t>
            </w:r>
          </w:p>
        </w:tc>
        <w:tc>
          <w:tcPr>
            <w:tcW w:w="2050" w:type="dxa"/>
          </w:tcPr>
          <w:p w14:paraId="2754CB2B" w14:textId="45E58C59" w:rsidR="00D07D9F" w:rsidRPr="00D07D9F" w:rsidRDefault="00D07D9F" w:rsidP="00D07D9F">
            <w:pPr>
              <w:spacing w:line="240" w:lineRule="auto"/>
              <w:ind w:firstLine="0"/>
              <w:rPr>
                <w:sz w:val="28"/>
                <w:szCs w:val="28"/>
                <w:lang w:val="en-US"/>
              </w:rPr>
            </w:pPr>
            <w:r>
              <w:rPr>
                <w:sz w:val="28"/>
                <w:szCs w:val="28"/>
                <w:lang w:val="en-US"/>
              </w:rPr>
              <w:t>Python</w:t>
            </w:r>
          </w:p>
        </w:tc>
        <w:tc>
          <w:tcPr>
            <w:tcW w:w="2050" w:type="dxa"/>
          </w:tcPr>
          <w:p w14:paraId="7B02EA03" w14:textId="6C0CD88C" w:rsidR="00D07D9F" w:rsidRPr="00D07D9F" w:rsidRDefault="00D07D9F" w:rsidP="00D07D9F">
            <w:pPr>
              <w:spacing w:line="240" w:lineRule="auto"/>
              <w:ind w:firstLine="0"/>
              <w:rPr>
                <w:sz w:val="28"/>
                <w:szCs w:val="28"/>
                <w:lang w:val="en-US"/>
              </w:rPr>
            </w:pPr>
            <w:r>
              <w:rPr>
                <w:sz w:val="28"/>
                <w:szCs w:val="28"/>
                <w:lang w:val="en-US"/>
              </w:rPr>
              <w:t>PHP</w:t>
            </w:r>
          </w:p>
        </w:tc>
        <w:tc>
          <w:tcPr>
            <w:tcW w:w="2050" w:type="dxa"/>
          </w:tcPr>
          <w:p w14:paraId="39D87A8A" w14:textId="3003E7A1" w:rsidR="00D07D9F" w:rsidRPr="00D07D9F" w:rsidRDefault="00D07D9F" w:rsidP="00D07D9F">
            <w:pPr>
              <w:spacing w:line="240" w:lineRule="auto"/>
              <w:ind w:firstLine="0"/>
              <w:rPr>
                <w:sz w:val="28"/>
                <w:szCs w:val="28"/>
                <w:lang w:val="en-US"/>
              </w:rPr>
            </w:pPr>
            <w:r>
              <w:rPr>
                <w:sz w:val="28"/>
                <w:szCs w:val="28"/>
                <w:lang w:val="en-US"/>
              </w:rPr>
              <w:t>JavaScript</w:t>
            </w:r>
          </w:p>
        </w:tc>
        <w:tc>
          <w:tcPr>
            <w:tcW w:w="2051" w:type="dxa"/>
          </w:tcPr>
          <w:p w14:paraId="40E1C6F1" w14:textId="418ABF91" w:rsidR="00D07D9F" w:rsidRPr="00D07D9F" w:rsidRDefault="00D07D9F" w:rsidP="00D07D9F">
            <w:pPr>
              <w:spacing w:line="240" w:lineRule="auto"/>
              <w:ind w:firstLine="0"/>
              <w:rPr>
                <w:sz w:val="28"/>
                <w:szCs w:val="28"/>
                <w:lang w:val="en-US"/>
              </w:rPr>
            </w:pPr>
            <w:r>
              <w:rPr>
                <w:sz w:val="28"/>
                <w:szCs w:val="28"/>
                <w:lang w:val="en-US"/>
              </w:rPr>
              <w:t>Ruby</w:t>
            </w:r>
          </w:p>
        </w:tc>
      </w:tr>
      <w:tr w:rsidR="00DF4D0E" w14:paraId="42AD535D" w14:textId="77777777" w:rsidTr="00D07D9F">
        <w:tc>
          <w:tcPr>
            <w:tcW w:w="2050" w:type="dxa"/>
          </w:tcPr>
          <w:p w14:paraId="18FF7627" w14:textId="149E5894" w:rsidR="00D07D9F" w:rsidRPr="00D07D9F" w:rsidRDefault="00D07D9F" w:rsidP="00D07D9F">
            <w:pPr>
              <w:spacing w:line="240" w:lineRule="auto"/>
              <w:ind w:firstLine="0"/>
              <w:rPr>
                <w:sz w:val="28"/>
                <w:szCs w:val="28"/>
              </w:rPr>
            </w:pPr>
            <w:r w:rsidRPr="00D07D9F">
              <w:rPr>
                <w:sz w:val="28"/>
                <w:szCs w:val="28"/>
              </w:rPr>
              <w:t>Подходит для</w:t>
            </w:r>
          </w:p>
        </w:tc>
        <w:tc>
          <w:tcPr>
            <w:tcW w:w="2050" w:type="dxa"/>
          </w:tcPr>
          <w:p w14:paraId="1B6471F7" w14:textId="36F0449D" w:rsidR="00D07D9F" w:rsidRPr="00D07D9F" w:rsidRDefault="00D07D9F" w:rsidP="00D07D9F">
            <w:pPr>
              <w:spacing w:line="240" w:lineRule="auto"/>
              <w:ind w:firstLine="0"/>
              <w:rPr>
                <w:sz w:val="28"/>
                <w:szCs w:val="28"/>
              </w:rPr>
            </w:pPr>
            <w:r>
              <w:rPr>
                <w:sz w:val="28"/>
                <w:szCs w:val="28"/>
              </w:rPr>
              <w:t>Быстрая разработка, сложная логика</w:t>
            </w:r>
          </w:p>
        </w:tc>
        <w:tc>
          <w:tcPr>
            <w:tcW w:w="2050" w:type="dxa"/>
          </w:tcPr>
          <w:p w14:paraId="7774C241" w14:textId="641F78B8" w:rsidR="00D07D9F" w:rsidRPr="00D07D9F" w:rsidRDefault="00D07D9F" w:rsidP="00D07D9F">
            <w:pPr>
              <w:spacing w:line="240" w:lineRule="auto"/>
              <w:ind w:firstLine="0"/>
              <w:rPr>
                <w:sz w:val="28"/>
                <w:szCs w:val="28"/>
              </w:rPr>
            </w:pPr>
            <w:r>
              <w:rPr>
                <w:sz w:val="28"/>
                <w:szCs w:val="28"/>
              </w:rPr>
              <w:t xml:space="preserve">Высокая </w:t>
            </w:r>
            <w:proofErr w:type="spellStart"/>
            <w:r>
              <w:rPr>
                <w:sz w:val="28"/>
                <w:szCs w:val="28"/>
              </w:rPr>
              <w:t>Сорость</w:t>
            </w:r>
            <w:proofErr w:type="spellEnd"/>
            <w:r>
              <w:rPr>
                <w:sz w:val="28"/>
                <w:szCs w:val="28"/>
              </w:rPr>
              <w:t>, много готовых решений</w:t>
            </w:r>
          </w:p>
        </w:tc>
        <w:tc>
          <w:tcPr>
            <w:tcW w:w="2050" w:type="dxa"/>
          </w:tcPr>
          <w:p w14:paraId="554D3A4A" w14:textId="2661309A" w:rsidR="00D07D9F" w:rsidRPr="00D07D9F" w:rsidRDefault="00D07D9F" w:rsidP="00D07D9F">
            <w:pPr>
              <w:spacing w:line="240" w:lineRule="auto"/>
              <w:ind w:firstLine="0"/>
              <w:rPr>
                <w:sz w:val="28"/>
                <w:szCs w:val="28"/>
              </w:rPr>
            </w:pPr>
            <w:r>
              <w:rPr>
                <w:sz w:val="28"/>
                <w:szCs w:val="28"/>
              </w:rPr>
              <w:t>Одностраничные приложения</w:t>
            </w:r>
          </w:p>
        </w:tc>
        <w:tc>
          <w:tcPr>
            <w:tcW w:w="2051" w:type="dxa"/>
          </w:tcPr>
          <w:p w14:paraId="0EC1FA55" w14:textId="548BFF8A" w:rsidR="00D07D9F" w:rsidRPr="00D07D9F" w:rsidRDefault="00D07D9F" w:rsidP="00D07D9F">
            <w:pPr>
              <w:spacing w:line="240" w:lineRule="auto"/>
              <w:ind w:firstLine="0"/>
              <w:rPr>
                <w:sz w:val="28"/>
                <w:szCs w:val="28"/>
              </w:rPr>
            </w:pPr>
            <w:r>
              <w:rPr>
                <w:sz w:val="28"/>
                <w:szCs w:val="28"/>
              </w:rPr>
              <w:t>Быстрый старт</w:t>
            </w:r>
          </w:p>
        </w:tc>
      </w:tr>
      <w:tr w:rsidR="00DF4D0E" w14:paraId="1555D632" w14:textId="77777777" w:rsidTr="00D07D9F">
        <w:tc>
          <w:tcPr>
            <w:tcW w:w="2050" w:type="dxa"/>
          </w:tcPr>
          <w:p w14:paraId="0E63F160" w14:textId="47E1AF3A" w:rsidR="00D07D9F" w:rsidRPr="00D07D9F" w:rsidRDefault="00D07D9F" w:rsidP="00D07D9F">
            <w:pPr>
              <w:spacing w:line="240" w:lineRule="auto"/>
              <w:ind w:firstLine="0"/>
              <w:rPr>
                <w:sz w:val="28"/>
                <w:szCs w:val="28"/>
              </w:rPr>
            </w:pPr>
            <w:r w:rsidRPr="00D07D9F">
              <w:rPr>
                <w:sz w:val="28"/>
                <w:szCs w:val="28"/>
              </w:rPr>
              <w:t>Фреймворки</w:t>
            </w:r>
          </w:p>
        </w:tc>
        <w:tc>
          <w:tcPr>
            <w:tcW w:w="2050" w:type="dxa"/>
          </w:tcPr>
          <w:p w14:paraId="2B2FBA81" w14:textId="277E4BA1" w:rsidR="00D07D9F" w:rsidRPr="00D07D9F" w:rsidRDefault="00D07D9F" w:rsidP="00D07D9F">
            <w:pPr>
              <w:spacing w:line="240" w:lineRule="auto"/>
              <w:ind w:firstLine="0"/>
              <w:rPr>
                <w:sz w:val="28"/>
                <w:szCs w:val="28"/>
                <w:lang w:val="en-US"/>
              </w:rPr>
            </w:pPr>
            <w:r>
              <w:rPr>
                <w:sz w:val="28"/>
                <w:szCs w:val="28"/>
                <w:lang w:val="en-US"/>
              </w:rPr>
              <w:t xml:space="preserve">Django, Flask, </w:t>
            </w:r>
            <w:proofErr w:type="spellStart"/>
            <w:r>
              <w:rPr>
                <w:sz w:val="28"/>
                <w:szCs w:val="28"/>
                <w:lang w:val="en-US"/>
              </w:rPr>
              <w:t>FastAPI</w:t>
            </w:r>
            <w:proofErr w:type="spellEnd"/>
          </w:p>
        </w:tc>
        <w:tc>
          <w:tcPr>
            <w:tcW w:w="2050" w:type="dxa"/>
          </w:tcPr>
          <w:p w14:paraId="6112BD67" w14:textId="38E4B77E" w:rsidR="00D07D9F" w:rsidRPr="00DF4D0E" w:rsidRDefault="00DF4D0E" w:rsidP="00DF4D0E">
            <w:pPr>
              <w:spacing w:line="240" w:lineRule="auto"/>
              <w:ind w:firstLine="0"/>
              <w:jc w:val="left"/>
              <w:rPr>
                <w:sz w:val="28"/>
                <w:szCs w:val="28"/>
                <w:lang w:val="en-US"/>
              </w:rPr>
            </w:pPr>
            <w:r>
              <w:rPr>
                <w:sz w:val="28"/>
                <w:szCs w:val="28"/>
                <w:lang w:val="en-US"/>
              </w:rPr>
              <w:t>Laravel, Symfony</w:t>
            </w:r>
          </w:p>
        </w:tc>
        <w:tc>
          <w:tcPr>
            <w:tcW w:w="2050" w:type="dxa"/>
          </w:tcPr>
          <w:p w14:paraId="26F910C1" w14:textId="1D513BE9" w:rsidR="00D07D9F" w:rsidRPr="00DF4D0E" w:rsidRDefault="00DF4D0E" w:rsidP="00DF4D0E">
            <w:pPr>
              <w:spacing w:line="240" w:lineRule="auto"/>
              <w:ind w:firstLine="0"/>
              <w:rPr>
                <w:sz w:val="28"/>
                <w:szCs w:val="28"/>
                <w:lang w:val="en-US"/>
              </w:rPr>
            </w:pPr>
            <w:r>
              <w:rPr>
                <w:sz w:val="28"/>
                <w:szCs w:val="28"/>
                <w:lang w:val="en-US"/>
              </w:rPr>
              <w:t>Node, Next.js</w:t>
            </w:r>
          </w:p>
        </w:tc>
        <w:tc>
          <w:tcPr>
            <w:tcW w:w="2051" w:type="dxa"/>
          </w:tcPr>
          <w:p w14:paraId="3C048B03" w14:textId="0ACF88C0" w:rsidR="00D07D9F" w:rsidRPr="00DF4D0E" w:rsidRDefault="00DF4D0E" w:rsidP="00DF4D0E">
            <w:pPr>
              <w:spacing w:line="240" w:lineRule="auto"/>
              <w:ind w:firstLine="0"/>
              <w:jc w:val="center"/>
              <w:rPr>
                <w:sz w:val="28"/>
                <w:szCs w:val="28"/>
                <w:lang w:val="en-US"/>
              </w:rPr>
            </w:pPr>
            <w:r>
              <w:rPr>
                <w:sz w:val="28"/>
                <w:szCs w:val="28"/>
                <w:lang w:val="en-US"/>
              </w:rPr>
              <w:t>Ruby on Rails</w:t>
            </w:r>
          </w:p>
        </w:tc>
      </w:tr>
      <w:tr w:rsidR="00DF4D0E" w14:paraId="6FA627A5" w14:textId="77777777" w:rsidTr="00D07D9F">
        <w:tc>
          <w:tcPr>
            <w:tcW w:w="2050" w:type="dxa"/>
          </w:tcPr>
          <w:p w14:paraId="1907096B" w14:textId="5B76DEE0" w:rsidR="00D07D9F" w:rsidRPr="00D07D9F" w:rsidRDefault="00D07D9F" w:rsidP="00D07D9F">
            <w:pPr>
              <w:spacing w:line="240" w:lineRule="auto"/>
              <w:ind w:firstLine="0"/>
              <w:rPr>
                <w:sz w:val="28"/>
                <w:szCs w:val="28"/>
                <w:lang w:val="en-US"/>
              </w:rPr>
            </w:pPr>
            <w:r w:rsidRPr="00D07D9F">
              <w:rPr>
                <w:sz w:val="28"/>
                <w:szCs w:val="28"/>
                <w:lang w:val="en-US"/>
              </w:rPr>
              <w:t>ORM</w:t>
            </w:r>
          </w:p>
        </w:tc>
        <w:tc>
          <w:tcPr>
            <w:tcW w:w="2050" w:type="dxa"/>
          </w:tcPr>
          <w:p w14:paraId="3E010BC3" w14:textId="099D69F8" w:rsidR="00D07D9F" w:rsidRPr="00D07D9F" w:rsidRDefault="00D07D9F" w:rsidP="00D07D9F">
            <w:pPr>
              <w:spacing w:line="240" w:lineRule="auto"/>
              <w:ind w:firstLine="0"/>
              <w:rPr>
                <w:sz w:val="28"/>
                <w:szCs w:val="28"/>
                <w:lang w:val="en-US"/>
              </w:rPr>
            </w:pPr>
            <w:r>
              <w:rPr>
                <w:sz w:val="28"/>
                <w:szCs w:val="28"/>
                <w:lang w:val="en-US"/>
              </w:rPr>
              <w:t xml:space="preserve">Django ORM, </w:t>
            </w:r>
            <w:proofErr w:type="spellStart"/>
            <w:r>
              <w:rPr>
                <w:sz w:val="28"/>
                <w:szCs w:val="28"/>
                <w:lang w:val="en-US"/>
              </w:rPr>
              <w:t>SQLAlchemy</w:t>
            </w:r>
            <w:proofErr w:type="spellEnd"/>
          </w:p>
        </w:tc>
        <w:tc>
          <w:tcPr>
            <w:tcW w:w="2050" w:type="dxa"/>
          </w:tcPr>
          <w:p w14:paraId="492D1307" w14:textId="07198C83" w:rsidR="00D07D9F" w:rsidRPr="00DF4D0E" w:rsidRDefault="00DF4D0E" w:rsidP="00DF4D0E">
            <w:pPr>
              <w:spacing w:line="240" w:lineRule="auto"/>
              <w:ind w:firstLine="0"/>
              <w:jc w:val="left"/>
              <w:rPr>
                <w:sz w:val="28"/>
                <w:szCs w:val="28"/>
                <w:lang w:val="en-US"/>
              </w:rPr>
            </w:pPr>
            <w:r>
              <w:rPr>
                <w:sz w:val="28"/>
                <w:szCs w:val="28"/>
                <w:lang w:val="en-US"/>
              </w:rPr>
              <w:t>Eloquent</w:t>
            </w:r>
          </w:p>
        </w:tc>
        <w:tc>
          <w:tcPr>
            <w:tcW w:w="2050" w:type="dxa"/>
          </w:tcPr>
          <w:p w14:paraId="613FCF8E" w14:textId="4D8B7E7B" w:rsidR="00D07D9F" w:rsidRPr="00DF4D0E" w:rsidRDefault="00DF4D0E" w:rsidP="00DF4D0E">
            <w:pPr>
              <w:spacing w:line="240" w:lineRule="auto"/>
              <w:ind w:firstLine="0"/>
              <w:jc w:val="left"/>
              <w:rPr>
                <w:sz w:val="28"/>
                <w:szCs w:val="28"/>
                <w:lang w:val="en-US"/>
              </w:rPr>
            </w:pPr>
            <w:proofErr w:type="spellStart"/>
            <w:r>
              <w:rPr>
                <w:sz w:val="28"/>
                <w:szCs w:val="28"/>
                <w:lang w:val="en-US"/>
              </w:rPr>
              <w:t>Sequelize</w:t>
            </w:r>
            <w:proofErr w:type="spellEnd"/>
            <w:r>
              <w:rPr>
                <w:sz w:val="28"/>
                <w:szCs w:val="28"/>
                <w:lang w:val="en-US"/>
              </w:rPr>
              <w:t xml:space="preserve">, </w:t>
            </w:r>
            <w:proofErr w:type="spellStart"/>
            <w:r>
              <w:rPr>
                <w:sz w:val="28"/>
                <w:szCs w:val="28"/>
                <w:lang w:val="en-US"/>
              </w:rPr>
              <w:t>TypeORM</w:t>
            </w:r>
            <w:proofErr w:type="spellEnd"/>
          </w:p>
        </w:tc>
        <w:tc>
          <w:tcPr>
            <w:tcW w:w="2051" w:type="dxa"/>
          </w:tcPr>
          <w:p w14:paraId="680A5685" w14:textId="4BD69A03" w:rsidR="00D07D9F" w:rsidRPr="00DF4D0E" w:rsidRDefault="00DF4D0E" w:rsidP="00DF4D0E">
            <w:pPr>
              <w:spacing w:line="240" w:lineRule="auto"/>
              <w:ind w:firstLine="0"/>
              <w:jc w:val="left"/>
              <w:rPr>
                <w:sz w:val="28"/>
                <w:szCs w:val="28"/>
                <w:lang w:val="en-US"/>
              </w:rPr>
            </w:pPr>
            <w:proofErr w:type="spellStart"/>
            <w:r>
              <w:rPr>
                <w:sz w:val="28"/>
                <w:szCs w:val="28"/>
                <w:lang w:val="en-US"/>
              </w:rPr>
              <w:t>AcriveRecord</w:t>
            </w:r>
            <w:proofErr w:type="spellEnd"/>
          </w:p>
        </w:tc>
      </w:tr>
      <w:tr w:rsidR="00DF4D0E" w14:paraId="7AB15E6E" w14:textId="77777777" w:rsidTr="00D07D9F">
        <w:tc>
          <w:tcPr>
            <w:tcW w:w="2050" w:type="dxa"/>
          </w:tcPr>
          <w:p w14:paraId="544BE465" w14:textId="4CD97DFB" w:rsidR="00D07D9F" w:rsidRPr="00D07D9F" w:rsidRDefault="00D07D9F" w:rsidP="00D07D9F">
            <w:pPr>
              <w:spacing w:line="240" w:lineRule="auto"/>
              <w:ind w:firstLine="0"/>
              <w:rPr>
                <w:sz w:val="28"/>
                <w:szCs w:val="28"/>
              </w:rPr>
            </w:pPr>
            <w:proofErr w:type="spellStart"/>
            <w:r w:rsidRPr="00D07D9F">
              <w:rPr>
                <w:sz w:val="28"/>
                <w:szCs w:val="28"/>
              </w:rPr>
              <w:t>Админка</w:t>
            </w:r>
            <w:proofErr w:type="spellEnd"/>
          </w:p>
        </w:tc>
        <w:tc>
          <w:tcPr>
            <w:tcW w:w="2050" w:type="dxa"/>
          </w:tcPr>
          <w:p w14:paraId="7E85CF7A" w14:textId="3F86F778" w:rsidR="00D07D9F" w:rsidRPr="00D07D9F" w:rsidRDefault="00D07D9F" w:rsidP="00D07D9F">
            <w:pPr>
              <w:spacing w:line="240" w:lineRule="auto"/>
              <w:ind w:firstLine="0"/>
              <w:rPr>
                <w:sz w:val="28"/>
                <w:szCs w:val="28"/>
                <w:lang w:val="en-US"/>
              </w:rPr>
            </w:pPr>
            <w:r>
              <w:rPr>
                <w:sz w:val="28"/>
                <w:szCs w:val="28"/>
                <w:lang w:val="en-US"/>
              </w:rPr>
              <w:t>Django Admin</w:t>
            </w:r>
          </w:p>
        </w:tc>
        <w:tc>
          <w:tcPr>
            <w:tcW w:w="2050" w:type="dxa"/>
          </w:tcPr>
          <w:p w14:paraId="6E7584E3" w14:textId="7997E18B" w:rsidR="00D07D9F" w:rsidRPr="00DF4D0E" w:rsidRDefault="00DF4D0E" w:rsidP="00DF4D0E">
            <w:pPr>
              <w:spacing w:line="240" w:lineRule="auto"/>
              <w:ind w:firstLine="0"/>
              <w:jc w:val="left"/>
              <w:rPr>
                <w:sz w:val="28"/>
                <w:szCs w:val="28"/>
                <w:lang w:val="en-US"/>
              </w:rPr>
            </w:pPr>
            <w:r>
              <w:rPr>
                <w:sz w:val="28"/>
                <w:szCs w:val="28"/>
                <w:lang w:val="en-US"/>
              </w:rPr>
              <w:t>Laravel Nova</w:t>
            </w:r>
          </w:p>
        </w:tc>
        <w:tc>
          <w:tcPr>
            <w:tcW w:w="2050" w:type="dxa"/>
          </w:tcPr>
          <w:p w14:paraId="2D77E530" w14:textId="3354771E" w:rsidR="00D07D9F" w:rsidRPr="00D07D9F" w:rsidRDefault="00DF4D0E" w:rsidP="00DF4D0E">
            <w:pPr>
              <w:spacing w:line="240" w:lineRule="auto"/>
              <w:ind w:firstLine="0"/>
              <w:jc w:val="left"/>
              <w:rPr>
                <w:sz w:val="28"/>
                <w:szCs w:val="28"/>
              </w:rPr>
            </w:pPr>
            <w:r>
              <w:rPr>
                <w:sz w:val="28"/>
                <w:szCs w:val="28"/>
              </w:rPr>
              <w:t>Нужно писать с нуля</w:t>
            </w:r>
          </w:p>
        </w:tc>
        <w:tc>
          <w:tcPr>
            <w:tcW w:w="2051" w:type="dxa"/>
          </w:tcPr>
          <w:p w14:paraId="6BA02B7E" w14:textId="56C2E3EB" w:rsidR="00D07D9F" w:rsidRPr="00DF4D0E" w:rsidRDefault="00DF4D0E" w:rsidP="00DF4D0E">
            <w:pPr>
              <w:spacing w:line="240" w:lineRule="auto"/>
              <w:ind w:firstLine="0"/>
              <w:jc w:val="left"/>
              <w:rPr>
                <w:sz w:val="28"/>
                <w:szCs w:val="28"/>
                <w:lang w:val="en-US"/>
              </w:rPr>
            </w:pPr>
            <w:proofErr w:type="spellStart"/>
            <w:r>
              <w:rPr>
                <w:sz w:val="28"/>
                <w:szCs w:val="28"/>
                <w:lang w:val="en-US"/>
              </w:rPr>
              <w:t>ActiveAdmin</w:t>
            </w:r>
            <w:proofErr w:type="spellEnd"/>
          </w:p>
        </w:tc>
      </w:tr>
      <w:tr w:rsidR="00DF4D0E" w14:paraId="74FA5FE8" w14:textId="77777777" w:rsidTr="00D07D9F">
        <w:tc>
          <w:tcPr>
            <w:tcW w:w="2050" w:type="dxa"/>
          </w:tcPr>
          <w:p w14:paraId="0180A444" w14:textId="44F0401C" w:rsidR="00D07D9F" w:rsidRPr="00D07D9F" w:rsidRDefault="00D07D9F" w:rsidP="00D07D9F">
            <w:pPr>
              <w:spacing w:line="240" w:lineRule="auto"/>
              <w:ind w:firstLine="0"/>
              <w:rPr>
                <w:sz w:val="28"/>
                <w:szCs w:val="28"/>
              </w:rPr>
            </w:pPr>
            <w:r w:rsidRPr="00D07D9F">
              <w:rPr>
                <w:sz w:val="28"/>
                <w:szCs w:val="28"/>
              </w:rPr>
              <w:t>Аутентификация</w:t>
            </w:r>
          </w:p>
        </w:tc>
        <w:tc>
          <w:tcPr>
            <w:tcW w:w="2050" w:type="dxa"/>
          </w:tcPr>
          <w:p w14:paraId="3F2A7362" w14:textId="601778BB" w:rsidR="00D07D9F" w:rsidRPr="00D07D9F" w:rsidRDefault="00D07D9F" w:rsidP="00D07D9F">
            <w:pPr>
              <w:spacing w:line="240" w:lineRule="auto"/>
              <w:ind w:firstLine="0"/>
              <w:rPr>
                <w:sz w:val="28"/>
                <w:szCs w:val="28"/>
                <w:lang w:val="en-US"/>
              </w:rPr>
            </w:pPr>
            <w:r>
              <w:rPr>
                <w:sz w:val="28"/>
                <w:szCs w:val="28"/>
                <w:lang w:val="en-US"/>
              </w:rPr>
              <w:t>Django-</w:t>
            </w:r>
            <w:proofErr w:type="spellStart"/>
            <w:r>
              <w:rPr>
                <w:sz w:val="28"/>
                <w:szCs w:val="28"/>
                <w:lang w:val="en-US"/>
              </w:rPr>
              <w:t>allauth</w:t>
            </w:r>
            <w:proofErr w:type="spellEnd"/>
          </w:p>
        </w:tc>
        <w:tc>
          <w:tcPr>
            <w:tcW w:w="2050" w:type="dxa"/>
          </w:tcPr>
          <w:p w14:paraId="5A9956A9" w14:textId="4C16B06A" w:rsidR="00D07D9F" w:rsidRPr="00DF4D0E" w:rsidRDefault="00DF4D0E" w:rsidP="00DF4D0E">
            <w:pPr>
              <w:spacing w:line="240" w:lineRule="auto"/>
              <w:ind w:firstLine="0"/>
              <w:jc w:val="left"/>
              <w:rPr>
                <w:sz w:val="28"/>
                <w:szCs w:val="28"/>
                <w:lang w:val="en-US"/>
              </w:rPr>
            </w:pPr>
            <w:r>
              <w:rPr>
                <w:sz w:val="28"/>
                <w:szCs w:val="28"/>
                <w:lang w:val="en-US"/>
              </w:rPr>
              <w:t>Laravel Breeze</w:t>
            </w:r>
          </w:p>
        </w:tc>
        <w:tc>
          <w:tcPr>
            <w:tcW w:w="2050" w:type="dxa"/>
          </w:tcPr>
          <w:p w14:paraId="479E7174" w14:textId="79D8BB76" w:rsidR="00D07D9F" w:rsidRPr="00DF4D0E" w:rsidRDefault="00DF4D0E" w:rsidP="00DF4D0E">
            <w:pPr>
              <w:spacing w:line="240" w:lineRule="auto"/>
              <w:ind w:firstLine="0"/>
              <w:jc w:val="left"/>
              <w:rPr>
                <w:sz w:val="28"/>
                <w:szCs w:val="28"/>
                <w:lang w:val="en-US"/>
              </w:rPr>
            </w:pPr>
            <w:r>
              <w:rPr>
                <w:sz w:val="28"/>
                <w:szCs w:val="28"/>
                <w:lang w:val="en-US"/>
              </w:rPr>
              <w:t xml:space="preserve">Passport.js, </w:t>
            </w:r>
            <w:proofErr w:type="spellStart"/>
            <w:r>
              <w:rPr>
                <w:sz w:val="28"/>
                <w:szCs w:val="28"/>
                <w:lang w:val="en-US"/>
              </w:rPr>
              <w:t>NextAuth</w:t>
            </w:r>
            <w:proofErr w:type="spellEnd"/>
          </w:p>
        </w:tc>
        <w:tc>
          <w:tcPr>
            <w:tcW w:w="2051" w:type="dxa"/>
          </w:tcPr>
          <w:p w14:paraId="247343BD" w14:textId="15AB3D9B" w:rsidR="00D07D9F" w:rsidRPr="00DF4D0E" w:rsidRDefault="00DF4D0E" w:rsidP="00DF4D0E">
            <w:pPr>
              <w:spacing w:line="240" w:lineRule="auto"/>
              <w:ind w:firstLine="0"/>
              <w:jc w:val="left"/>
              <w:rPr>
                <w:sz w:val="28"/>
                <w:szCs w:val="28"/>
                <w:lang w:val="en-US"/>
              </w:rPr>
            </w:pPr>
            <w:r>
              <w:rPr>
                <w:sz w:val="28"/>
                <w:szCs w:val="28"/>
                <w:lang w:val="en-US"/>
              </w:rPr>
              <w:t>Devise</w:t>
            </w:r>
          </w:p>
        </w:tc>
      </w:tr>
      <w:tr w:rsidR="00DF4D0E" w14:paraId="1BC22DC0" w14:textId="77777777" w:rsidTr="00D07D9F">
        <w:tc>
          <w:tcPr>
            <w:tcW w:w="2050" w:type="dxa"/>
          </w:tcPr>
          <w:p w14:paraId="443E349A" w14:textId="216CF048" w:rsidR="00D07D9F" w:rsidRPr="00D07D9F" w:rsidRDefault="00D07D9F" w:rsidP="00D07D9F">
            <w:pPr>
              <w:spacing w:line="240" w:lineRule="auto"/>
              <w:ind w:firstLine="0"/>
              <w:rPr>
                <w:sz w:val="28"/>
                <w:szCs w:val="28"/>
              </w:rPr>
            </w:pPr>
            <w:r w:rsidRPr="00D07D9F">
              <w:rPr>
                <w:sz w:val="28"/>
                <w:szCs w:val="28"/>
              </w:rPr>
              <w:t>Корзина</w:t>
            </w:r>
          </w:p>
        </w:tc>
        <w:tc>
          <w:tcPr>
            <w:tcW w:w="2050" w:type="dxa"/>
          </w:tcPr>
          <w:p w14:paraId="2174D263" w14:textId="048ACCBC" w:rsidR="00D07D9F" w:rsidRPr="00D07D9F" w:rsidRDefault="00D07D9F" w:rsidP="00D07D9F">
            <w:pPr>
              <w:spacing w:line="240" w:lineRule="auto"/>
              <w:ind w:firstLine="0"/>
              <w:rPr>
                <w:sz w:val="28"/>
                <w:szCs w:val="28"/>
                <w:lang w:val="en-US"/>
              </w:rPr>
            </w:pPr>
            <w:r>
              <w:rPr>
                <w:sz w:val="28"/>
                <w:szCs w:val="28"/>
                <w:lang w:val="en-US"/>
              </w:rPr>
              <w:t>Django-cart</w:t>
            </w:r>
          </w:p>
        </w:tc>
        <w:tc>
          <w:tcPr>
            <w:tcW w:w="2050" w:type="dxa"/>
          </w:tcPr>
          <w:p w14:paraId="19B7DCA9" w14:textId="54B8106B" w:rsidR="00D07D9F" w:rsidRPr="00DF4D0E" w:rsidRDefault="00DF4D0E" w:rsidP="00DF4D0E">
            <w:pPr>
              <w:spacing w:line="240" w:lineRule="auto"/>
              <w:ind w:firstLine="0"/>
              <w:jc w:val="left"/>
              <w:rPr>
                <w:sz w:val="28"/>
                <w:szCs w:val="28"/>
                <w:lang w:val="en-US"/>
              </w:rPr>
            </w:pPr>
            <w:r>
              <w:rPr>
                <w:sz w:val="28"/>
                <w:szCs w:val="28"/>
                <w:lang w:val="en-US"/>
              </w:rPr>
              <w:t>Laravel Cart</w:t>
            </w:r>
          </w:p>
        </w:tc>
        <w:tc>
          <w:tcPr>
            <w:tcW w:w="2050" w:type="dxa"/>
          </w:tcPr>
          <w:p w14:paraId="3D98F7D1" w14:textId="04C71F92" w:rsidR="00D07D9F" w:rsidRPr="00D07D9F" w:rsidRDefault="00DF4D0E" w:rsidP="00DF4D0E">
            <w:pPr>
              <w:spacing w:line="240" w:lineRule="auto"/>
              <w:ind w:firstLine="0"/>
              <w:jc w:val="left"/>
              <w:rPr>
                <w:sz w:val="28"/>
                <w:szCs w:val="28"/>
              </w:rPr>
            </w:pPr>
            <w:r>
              <w:rPr>
                <w:sz w:val="28"/>
                <w:szCs w:val="28"/>
              </w:rPr>
              <w:t>Писать с нуля</w:t>
            </w:r>
          </w:p>
        </w:tc>
        <w:tc>
          <w:tcPr>
            <w:tcW w:w="2051" w:type="dxa"/>
          </w:tcPr>
          <w:p w14:paraId="3067DE26" w14:textId="3B0C2D8A" w:rsidR="00D07D9F" w:rsidRPr="00D07D9F" w:rsidRDefault="00DF4D0E" w:rsidP="00DF4D0E">
            <w:pPr>
              <w:spacing w:line="240" w:lineRule="auto"/>
              <w:ind w:firstLine="0"/>
              <w:jc w:val="left"/>
              <w:rPr>
                <w:sz w:val="28"/>
                <w:szCs w:val="28"/>
              </w:rPr>
            </w:pPr>
            <w:r>
              <w:rPr>
                <w:sz w:val="28"/>
                <w:szCs w:val="28"/>
              </w:rPr>
              <w:t>Писать с нуля</w:t>
            </w:r>
          </w:p>
        </w:tc>
      </w:tr>
      <w:tr w:rsidR="00DF4D0E" w14:paraId="70A1E953" w14:textId="77777777" w:rsidTr="00D07D9F">
        <w:tc>
          <w:tcPr>
            <w:tcW w:w="2050" w:type="dxa"/>
          </w:tcPr>
          <w:p w14:paraId="0361DF58" w14:textId="5B76AA5D" w:rsidR="00D07D9F" w:rsidRPr="00D07D9F" w:rsidRDefault="00D07D9F" w:rsidP="00D07D9F">
            <w:pPr>
              <w:spacing w:line="240" w:lineRule="auto"/>
              <w:ind w:firstLine="0"/>
              <w:rPr>
                <w:sz w:val="28"/>
                <w:szCs w:val="28"/>
              </w:rPr>
            </w:pPr>
            <w:r w:rsidRPr="00D07D9F">
              <w:rPr>
                <w:sz w:val="28"/>
                <w:szCs w:val="28"/>
              </w:rPr>
              <w:t>Производительность</w:t>
            </w:r>
          </w:p>
        </w:tc>
        <w:tc>
          <w:tcPr>
            <w:tcW w:w="2050" w:type="dxa"/>
          </w:tcPr>
          <w:p w14:paraId="5CC1D61C" w14:textId="229AE117" w:rsidR="00D07D9F" w:rsidRPr="00D07D9F" w:rsidRDefault="00D07D9F" w:rsidP="00D07D9F">
            <w:pPr>
              <w:spacing w:line="240" w:lineRule="auto"/>
              <w:ind w:firstLine="0"/>
              <w:rPr>
                <w:sz w:val="28"/>
                <w:szCs w:val="28"/>
              </w:rPr>
            </w:pPr>
            <w:r>
              <w:rPr>
                <w:sz w:val="28"/>
                <w:szCs w:val="28"/>
              </w:rPr>
              <w:t>Средняя</w:t>
            </w:r>
          </w:p>
        </w:tc>
        <w:tc>
          <w:tcPr>
            <w:tcW w:w="2050" w:type="dxa"/>
          </w:tcPr>
          <w:p w14:paraId="133FD148" w14:textId="554E1424" w:rsidR="00D07D9F" w:rsidRPr="00D07D9F" w:rsidRDefault="00DF4D0E" w:rsidP="00DF4D0E">
            <w:pPr>
              <w:spacing w:line="240" w:lineRule="auto"/>
              <w:ind w:firstLine="0"/>
              <w:jc w:val="left"/>
              <w:rPr>
                <w:sz w:val="28"/>
                <w:szCs w:val="28"/>
              </w:rPr>
            </w:pPr>
            <w:r>
              <w:rPr>
                <w:sz w:val="28"/>
                <w:szCs w:val="28"/>
              </w:rPr>
              <w:t>Высокая</w:t>
            </w:r>
          </w:p>
        </w:tc>
        <w:tc>
          <w:tcPr>
            <w:tcW w:w="2050" w:type="dxa"/>
          </w:tcPr>
          <w:p w14:paraId="124C7A38" w14:textId="4373BC73" w:rsidR="00D07D9F" w:rsidRPr="00DF4D0E" w:rsidRDefault="00DF4D0E" w:rsidP="00DF4D0E">
            <w:pPr>
              <w:spacing w:line="240" w:lineRule="auto"/>
              <w:ind w:firstLine="0"/>
              <w:jc w:val="left"/>
              <w:rPr>
                <w:sz w:val="28"/>
                <w:szCs w:val="28"/>
              </w:rPr>
            </w:pPr>
            <w:r>
              <w:rPr>
                <w:sz w:val="28"/>
                <w:szCs w:val="28"/>
              </w:rPr>
              <w:t>Очень высокая</w:t>
            </w:r>
          </w:p>
        </w:tc>
        <w:tc>
          <w:tcPr>
            <w:tcW w:w="2051" w:type="dxa"/>
          </w:tcPr>
          <w:p w14:paraId="1AF97FA0" w14:textId="66056703" w:rsidR="00D07D9F" w:rsidRPr="00D07D9F" w:rsidRDefault="00DF4D0E" w:rsidP="00DF4D0E">
            <w:pPr>
              <w:spacing w:line="240" w:lineRule="auto"/>
              <w:ind w:firstLine="0"/>
              <w:jc w:val="left"/>
              <w:rPr>
                <w:sz w:val="28"/>
                <w:szCs w:val="28"/>
              </w:rPr>
            </w:pPr>
            <w:r>
              <w:rPr>
                <w:sz w:val="28"/>
                <w:szCs w:val="28"/>
              </w:rPr>
              <w:t>Средняя</w:t>
            </w:r>
          </w:p>
        </w:tc>
      </w:tr>
      <w:tr w:rsidR="00DF4D0E" w14:paraId="65DF3A41" w14:textId="77777777" w:rsidTr="00D07D9F">
        <w:tc>
          <w:tcPr>
            <w:tcW w:w="2050" w:type="dxa"/>
          </w:tcPr>
          <w:p w14:paraId="0E810AF1" w14:textId="2D2F0634" w:rsidR="00D07D9F" w:rsidRPr="00D07D9F" w:rsidRDefault="00D07D9F" w:rsidP="00D07D9F">
            <w:pPr>
              <w:spacing w:line="240" w:lineRule="auto"/>
              <w:ind w:firstLine="0"/>
              <w:rPr>
                <w:sz w:val="28"/>
                <w:szCs w:val="28"/>
              </w:rPr>
            </w:pPr>
            <w:r w:rsidRPr="00D07D9F">
              <w:rPr>
                <w:sz w:val="28"/>
                <w:szCs w:val="28"/>
              </w:rPr>
              <w:t>Базы данных</w:t>
            </w:r>
          </w:p>
        </w:tc>
        <w:tc>
          <w:tcPr>
            <w:tcW w:w="2050" w:type="dxa"/>
          </w:tcPr>
          <w:p w14:paraId="078D87B6" w14:textId="22D21825" w:rsidR="00D07D9F" w:rsidRPr="00D07D9F" w:rsidRDefault="00D07D9F" w:rsidP="00D07D9F">
            <w:pPr>
              <w:spacing w:line="240" w:lineRule="auto"/>
              <w:ind w:firstLine="0"/>
              <w:rPr>
                <w:sz w:val="28"/>
                <w:szCs w:val="28"/>
                <w:lang w:val="en-US"/>
              </w:rPr>
            </w:pPr>
            <w:r>
              <w:rPr>
                <w:sz w:val="28"/>
                <w:szCs w:val="28"/>
                <w:lang w:val="en-US"/>
              </w:rPr>
              <w:t>PostgreSQL, SQLite</w:t>
            </w:r>
          </w:p>
        </w:tc>
        <w:tc>
          <w:tcPr>
            <w:tcW w:w="2050" w:type="dxa"/>
          </w:tcPr>
          <w:p w14:paraId="5B9C0185" w14:textId="7EE728FD" w:rsidR="00D07D9F" w:rsidRPr="00DF4D0E" w:rsidRDefault="00DF4D0E" w:rsidP="00DF4D0E">
            <w:pPr>
              <w:spacing w:line="240" w:lineRule="auto"/>
              <w:ind w:firstLine="0"/>
              <w:jc w:val="left"/>
              <w:rPr>
                <w:sz w:val="28"/>
                <w:szCs w:val="28"/>
                <w:lang w:val="en-US"/>
              </w:rPr>
            </w:pPr>
            <w:r>
              <w:rPr>
                <w:sz w:val="28"/>
                <w:szCs w:val="28"/>
                <w:lang w:val="en-US"/>
              </w:rPr>
              <w:t>MySQL, PostgreSQL</w:t>
            </w:r>
          </w:p>
        </w:tc>
        <w:tc>
          <w:tcPr>
            <w:tcW w:w="2050" w:type="dxa"/>
          </w:tcPr>
          <w:p w14:paraId="0AF33232" w14:textId="6E109075" w:rsidR="00D07D9F" w:rsidRPr="00DF4D0E" w:rsidRDefault="00DF4D0E" w:rsidP="00DF4D0E">
            <w:pPr>
              <w:spacing w:line="240" w:lineRule="auto"/>
              <w:ind w:firstLine="0"/>
              <w:jc w:val="left"/>
              <w:rPr>
                <w:sz w:val="28"/>
                <w:szCs w:val="28"/>
                <w:lang w:val="en-US"/>
              </w:rPr>
            </w:pPr>
            <w:r>
              <w:rPr>
                <w:sz w:val="28"/>
                <w:szCs w:val="28"/>
                <w:lang w:val="en-US"/>
              </w:rPr>
              <w:t>MongoDB, PostgreSQL</w:t>
            </w:r>
          </w:p>
        </w:tc>
        <w:tc>
          <w:tcPr>
            <w:tcW w:w="2051" w:type="dxa"/>
          </w:tcPr>
          <w:p w14:paraId="2ED96AB4" w14:textId="33DE98E9" w:rsidR="00D07D9F" w:rsidRPr="00DF4D0E" w:rsidRDefault="00DF4D0E" w:rsidP="00DF4D0E">
            <w:pPr>
              <w:spacing w:line="240" w:lineRule="auto"/>
              <w:ind w:firstLine="0"/>
              <w:jc w:val="left"/>
              <w:rPr>
                <w:sz w:val="28"/>
                <w:szCs w:val="28"/>
                <w:lang w:val="en-US"/>
              </w:rPr>
            </w:pPr>
            <w:r>
              <w:rPr>
                <w:sz w:val="28"/>
                <w:szCs w:val="28"/>
                <w:lang w:val="en-US"/>
              </w:rPr>
              <w:t>PostgreSQL, SQLite</w:t>
            </w:r>
          </w:p>
        </w:tc>
      </w:tr>
      <w:tr w:rsidR="00DF4D0E" w14:paraId="4A5B1367" w14:textId="77777777" w:rsidTr="00D07D9F">
        <w:tc>
          <w:tcPr>
            <w:tcW w:w="2050" w:type="dxa"/>
          </w:tcPr>
          <w:p w14:paraId="3FCAB8AA" w14:textId="272579DC" w:rsidR="00D07D9F" w:rsidRPr="00D07D9F" w:rsidRDefault="00D07D9F" w:rsidP="00D07D9F">
            <w:pPr>
              <w:spacing w:line="240" w:lineRule="auto"/>
              <w:ind w:firstLine="0"/>
              <w:rPr>
                <w:sz w:val="28"/>
                <w:szCs w:val="28"/>
              </w:rPr>
            </w:pPr>
            <w:r w:rsidRPr="00D07D9F">
              <w:rPr>
                <w:sz w:val="28"/>
                <w:szCs w:val="28"/>
              </w:rPr>
              <w:t>Деплой</w:t>
            </w:r>
          </w:p>
        </w:tc>
        <w:tc>
          <w:tcPr>
            <w:tcW w:w="2050" w:type="dxa"/>
          </w:tcPr>
          <w:p w14:paraId="5F1B1E8F" w14:textId="529D5B6B" w:rsidR="00D07D9F" w:rsidRPr="00D07D9F" w:rsidRDefault="00D07D9F" w:rsidP="00D07D9F">
            <w:pPr>
              <w:spacing w:line="240" w:lineRule="auto"/>
              <w:ind w:firstLine="0"/>
              <w:rPr>
                <w:sz w:val="28"/>
                <w:szCs w:val="28"/>
              </w:rPr>
            </w:pPr>
            <w:r>
              <w:rPr>
                <w:sz w:val="28"/>
                <w:szCs w:val="28"/>
              </w:rPr>
              <w:t>Простой</w:t>
            </w:r>
          </w:p>
        </w:tc>
        <w:tc>
          <w:tcPr>
            <w:tcW w:w="2050" w:type="dxa"/>
          </w:tcPr>
          <w:p w14:paraId="2E7034C2" w14:textId="717CFA06" w:rsidR="00D07D9F" w:rsidRPr="00D07D9F" w:rsidRDefault="00DF4D0E" w:rsidP="00DF4D0E">
            <w:pPr>
              <w:spacing w:line="240" w:lineRule="auto"/>
              <w:ind w:firstLine="0"/>
              <w:jc w:val="left"/>
              <w:rPr>
                <w:sz w:val="28"/>
                <w:szCs w:val="28"/>
              </w:rPr>
            </w:pPr>
            <w:r>
              <w:rPr>
                <w:sz w:val="28"/>
                <w:szCs w:val="28"/>
              </w:rPr>
              <w:t>Очень простой</w:t>
            </w:r>
          </w:p>
        </w:tc>
        <w:tc>
          <w:tcPr>
            <w:tcW w:w="2050" w:type="dxa"/>
          </w:tcPr>
          <w:p w14:paraId="21A4C408" w14:textId="18344113" w:rsidR="00D07D9F" w:rsidRPr="00D07D9F" w:rsidRDefault="00DF4D0E" w:rsidP="00DF4D0E">
            <w:pPr>
              <w:spacing w:line="240" w:lineRule="auto"/>
              <w:ind w:firstLine="0"/>
              <w:jc w:val="left"/>
              <w:rPr>
                <w:sz w:val="28"/>
                <w:szCs w:val="28"/>
              </w:rPr>
            </w:pPr>
            <w:r>
              <w:rPr>
                <w:sz w:val="28"/>
                <w:szCs w:val="28"/>
              </w:rPr>
              <w:t>Сложно</w:t>
            </w:r>
          </w:p>
        </w:tc>
        <w:tc>
          <w:tcPr>
            <w:tcW w:w="2051" w:type="dxa"/>
          </w:tcPr>
          <w:p w14:paraId="49011A4F" w14:textId="0EE26026" w:rsidR="00D07D9F" w:rsidRPr="00DF4D0E" w:rsidRDefault="00DF4D0E" w:rsidP="00DF4D0E">
            <w:pPr>
              <w:spacing w:line="240" w:lineRule="auto"/>
              <w:ind w:firstLine="0"/>
              <w:jc w:val="left"/>
              <w:rPr>
                <w:sz w:val="28"/>
                <w:szCs w:val="28"/>
              </w:rPr>
            </w:pPr>
            <w:r>
              <w:rPr>
                <w:sz w:val="28"/>
                <w:szCs w:val="28"/>
              </w:rPr>
              <w:t>Простой</w:t>
            </w:r>
          </w:p>
        </w:tc>
      </w:tr>
      <w:tr w:rsidR="00DF4D0E" w:rsidRPr="00DF4D0E" w14:paraId="22A8BC4E" w14:textId="77777777" w:rsidTr="00D07D9F">
        <w:tc>
          <w:tcPr>
            <w:tcW w:w="2050" w:type="dxa"/>
          </w:tcPr>
          <w:p w14:paraId="230433EE" w14:textId="61CAD3C3" w:rsidR="00D07D9F" w:rsidRPr="00D07D9F" w:rsidRDefault="00D07D9F" w:rsidP="00D07D9F">
            <w:pPr>
              <w:spacing w:line="240" w:lineRule="auto"/>
              <w:ind w:firstLine="0"/>
              <w:rPr>
                <w:sz w:val="28"/>
                <w:szCs w:val="28"/>
              </w:rPr>
            </w:pPr>
            <w:r w:rsidRPr="00D07D9F">
              <w:rPr>
                <w:sz w:val="28"/>
                <w:szCs w:val="28"/>
              </w:rPr>
              <w:t>Плюсы</w:t>
            </w:r>
          </w:p>
        </w:tc>
        <w:tc>
          <w:tcPr>
            <w:tcW w:w="2050" w:type="dxa"/>
          </w:tcPr>
          <w:p w14:paraId="7348FF4F" w14:textId="2795B8C5" w:rsidR="00D07D9F" w:rsidRPr="00D07D9F" w:rsidRDefault="00D07D9F" w:rsidP="00D07D9F">
            <w:pPr>
              <w:spacing w:line="240" w:lineRule="auto"/>
              <w:ind w:firstLine="0"/>
              <w:rPr>
                <w:sz w:val="28"/>
                <w:szCs w:val="28"/>
              </w:rPr>
            </w:pPr>
            <w:r>
              <w:rPr>
                <w:sz w:val="28"/>
                <w:szCs w:val="28"/>
              </w:rPr>
              <w:t>Чистый код, много библиотек</w:t>
            </w:r>
          </w:p>
        </w:tc>
        <w:tc>
          <w:tcPr>
            <w:tcW w:w="2050" w:type="dxa"/>
          </w:tcPr>
          <w:p w14:paraId="52776F56" w14:textId="371A8059" w:rsidR="00D07D9F" w:rsidRPr="00D07D9F" w:rsidRDefault="00DF4D0E" w:rsidP="00DF4D0E">
            <w:pPr>
              <w:spacing w:line="240" w:lineRule="auto"/>
              <w:ind w:firstLine="0"/>
              <w:jc w:val="left"/>
              <w:rPr>
                <w:sz w:val="28"/>
                <w:szCs w:val="28"/>
              </w:rPr>
            </w:pPr>
            <w:r>
              <w:rPr>
                <w:sz w:val="28"/>
                <w:szCs w:val="28"/>
              </w:rPr>
              <w:t>Много хостингов, быстрый</w:t>
            </w:r>
          </w:p>
        </w:tc>
        <w:tc>
          <w:tcPr>
            <w:tcW w:w="2050" w:type="dxa"/>
          </w:tcPr>
          <w:p w14:paraId="4AF716F9" w14:textId="3D7E363C" w:rsidR="00D07D9F" w:rsidRPr="00DF4D0E" w:rsidRDefault="00DF4D0E" w:rsidP="00DF4D0E">
            <w:pPr>
              <w:spacing w:line="240" w:lineRule="auto"/>
              <w:ind w:firstLine="0"/>
              <w:jc w:val="left"/>
              <w:rPr>
                <w:sz w:val="28"/>
                <w:szCs w:val="28"/>
                <w:lang w:val="en-US"/>
              </w:rPr>
            </w:pPr>
            <w:r>
              <w:rPr>
                <w:sz w:val="28"/>
                <w:szCs w:val="28"/>
              </w:rPr>
              <w:t>Один</w:t>
            </w:r>
            <w:r w:rsidRPr="00DF4D0E">
              <w:rPr>
                <w:sz w:val="28"/>
                <w:szCs w:val="28"/>
                <w:lang w:val="en-US"/>
              </w:rPr>
              <w:t xml:space="preserve"> </w:t>
            </w:r>
            <w:r>
              <w:rPr>
                <w:sz w:val="28"/>
                <w:szCs w:val="28"/>
              </w:rPr>
              <w:t>язык</w:t>
            </w:r>
            <w:r w:rsidRPr="00DF4D0E">
              <w:rPr>
                <w:sz w:val="28"/>
                <w:szCs w:val="28"/>
                <w:lang w:val="en-US"/>
              </w:rPr>
              <w:t xml:space="preserve"> </w:t>
            </w:r>
            <w:r>
              <w:rPr>
                <w:sz w:val="28"/>
                <w:szCs w:val="28"/>
              </w:rPr>
              <w:t>для</w:t>
            </w:r>
            <w:r w:rsidRPr="00DF4D0E">
              <w:rPr>
                <w:sz w:val="28"/>
                <w:szCs w:val="28"/>
                <w:lang w:val="en-US"/>
              </w:rPr>
              <w:t xml:space="preserve"> </w:t>
            </w:r>
            <w:proofErr w:type="spellStart"/>
            <w:r>
              <w:rPr>
                <w:sz w:val="28"/>
                <w:szCs w:val="28"/>
                <w:lang w:val="en-US"/>
              </w:rPr>
              <w:t>frontend+backend</w:t>
            </w:r>
            <w:proofErr w:type="spellEnd"/>
          </w:p>
        </w:tc>
        <w:tc>
          <w:tcPr>
            <w:tcW w:w="2051" w:type="dxa"/>
          </w:tcPr>
          <w:p w14:paraId="04393B68" w14:textId="7D0A0C58" w:rsidR="00D07D9F" w:rsidRPr="00DF4D0E" w:rsidRDefault="00DF4D0E" w:rsidP="00DF4D0E">
            <w:pPr>
              <w:spacing w:line="240" w:lineRule="auto"/>
              <w:ind w:firstLine="0"/>
              <w:jc w:val="left"/>
              <w:rPr>
                <w:sz w:val="28"/>
                <w:szCs w:val="28"/>
              </w:rPr>
            </w:pPr>
            <w:r>
              <w:rPr>
                <w:sz w:val="28"/>
                <w:szCs w:val="28"/>
              </w:rPr>
              <w:t>Очень быстрое прототипирование</w:t>
            </w:r>
          </w:p>
        </w:tc>
      </w:tr>
      <w:tr w:rsidR="00DF4D0E" w14:paraId="6CB00EE6" w14:textId="77777777" w:rsidTr="00D07D9F">
        <w:tc>
          <w:tcPr>
            <w:tcW w:w="2050" w:type="dxa"/>
          </w:tcPr>
          <w:p w14:paraId="3E4CC6AA" w14:textId="3D415CDF" w:rsidR="00D07D9F" w:rsidRPr="00D07D9F" w:rsidRDefault="00D07D9F" w:rsidP="00D07D9F">
            <w:pPr>
              <w:spacing w:line="240" w:lineRule="auto"/>
              <w:ind w:firstLine="0"/>
              <w:rPr>
                <w:sz w:val="28"/>
                <w:szCs w:val="28"/>
              </w:rPr>
            </w:pPr>
            <w:r w:rsidRPr="00D07D9F">
              <w:rPr>
                <w:sz w:val="28"/>
                <w:szCs w:val="28"/>
              </w:rPr>
              <w:t>Минусы</w:t>
            </w:r>
          </w:p>
        </w:tc>
        <w:tc>
          <w:tcPr>
            <w:tcW w:w="2050" w:type="dxa"/>
          </w:tcPr>
          <w:p w14:paraId="226E48CB" w14:textId="68BAA836" w:rsidR="00D07D9F" w:rsidRPr="00DF4D0E" w:rsidRDefault="00DF4D0E" w:rsidP="00D07D9F">
            <w:pPr>
              <w:spacing w:line="240" w:lineRule="auto"/>
              <w:ind w:firstLine="0"/>
              <w:rPr>
                <w:sz w:val="28"/>
                <w:szCs w:val="28"/>
                <w:lang w:val="en-US"/>
              </w:rPr>
            </w:pPr>
            <w:r>
              <w:rPr>
                <w:sz w:val="28"/>
                <w:szCs w:val="28"/>
              </w:rPr>
              <w:t xml:space="preserve">Медленнее </w:t>
            </w:r>
            <w:r>
              <w:rPr>
                <w:sz w:val="28"/>
                <w:szCs w:val="28"/>
                <w:lang w:val="en-US"/>
              </w:rPr>
              <w:t>PHP/Node</w:t>
            </w:r>
          </w:p>
        </w:tc>
        <w:tc>
          <w:tcPr>
            <w:tcW w:w="2050" w:type="dxa"/>
          </w:tcPr>
          <w:p w14:paraId="7BEB4FD6" w14:textId="2F1C803E" w:rsidR="00D07D9F" w:rsidRPr="00D07D9F" w:rsidRDefault="00DF4D0E" w:rsidP="00DF4D0E">
            <w:pPr>
              <w:spacing w:line="240" w:lineRule="auto"/>
              <w:ind w:firstLine="0"/>
              <w:jc w:val="left"/>
              <w:rPr>
                <w:sz w:val="28"/>
                <w:szCs w:val="28"/>
              </w:rPr>
            </w:pPr>
            <w:r>
              <w:rPr>
                <w:sz w:val="28"/>
                <w:szCs w:val="28"/>
              </w:rPr>
              <w:t>Устаревает</w:t>
            </w:r>
          </w:p>
        </w:tc>
        <w:tc>
          <w:tcPr>
            <w:tcW w:w="2050" w:type="dxa"/>
          </w:tcPr>
          <w:p w14:paraId="0D62B883" w14:textId="31AC76D4" w:rsidR="00D07D9F" w:rsidRPr="00DF4D0E" w:rsidRDefault="00DF4D0E" w:rsidP="00DF4D0E">
            <w:pPr>
              <w:spacing w:line="240" w:lineRule="auto"/>
              <w:ind w:firstLine="0"/>
              <w:jc w:val="left"/>
              <w:rPr>
                <w:sz w:val="28"/>
                <w:szCs w:val="28"/>
                <w:lang w:val="en-US"/>
              </w:rPr>
            </w:pPr>
            <w:r>
              <w:rPr>
                <w:sz w:val="28"/>
                <w:szCs w:val="28"/>
              </w:rPr>
              <w:t xml:space="preserve">Сложность </w:t>
            </w:r>
            <w:proofErr w:type="spellStart"/>
            <w:r>
              <w:rPr>
                <w:sz w:val="28"/>
                <w:szCs w:val="28"/>
                <w:lang w:val="en-US"/>
              </w:rPr>
              <w:t>fullstack</w:t>
            </w:r>
            <w:proofErr w:type="spellEnd"/>
          </w:p>
        </w:tc>
        <w:tc>
          <w:tcPr>
            <w:tcW w:w="2051" w:type="dxa"/>
          </w:tcPr>
          <w:p w14:paraId="1F4D1F22" w14:textId="464064B5" w:rsidR="00D07D9F" w:rsidRPr="00D07D9F" w:rsidRDefault="00DF4D0E" w:rsidP="00DF4D0E">
            <w:pPr>
              <w:spacing w:line="240" w:lineRule="auto"/>
              <w:ind w:firstLine="0"/>
              <w:jc w:val="left"/>
              <w:rPr>
                <w:sz w:val="28"/>
                <w:szCs w:val="28"/>
              </w:rPr>
            </w:pPr>
            <w:r>
              <w:rPr>
                <w:sz w:val="28"/>
                <w:szCs w:val="28"/>
              </w:rPr>
              <w:t>Меньше разработчиков</w:t>
            </w:r>
          </w:p>
        </w:tc>
      </w:tr>
    </w:tbl>
    <w:p w14:paraId="22D8ED34" w14:textId="77777777" w:rsidR="00D07D9F" w:rsidRDefault="00D07D9F" w:rsidP="00B816FF">
      <w:pPr>
        <w:ind w:firstLine="709"/>
        <w:jc w:val="both"/>
        <w:rPr>
          <w:sz w:val="28"/>
          <w:szCs w:val="28"/>
        </w:rPr>
      </w:pPr>
    </w:p>
    <w:p w14:paraId="4CBD7B46" w14:textId="77777777" w:rsidR="00DF4D0E" w:rsidRPr="00DF4D0E" w:rsidRDefault="00DF4D0E" w:rsidP="00DF4D0E">
      <w:pPr>
        <w:ind w:firstLine="709"/>
        <w:jc w:val="both"/>
        <w:rPr>
          <w:sz w:val="28"/>
          <w:szCs w:val="28"/>
        </w:rPr>
      </w:pPr>
      <w:r w:rsidRPr="00DF4D0E">
        <w:rPr>
          <w:sz w:val="28"/>
          <w:szCs w:val="28"/>
        </w:rPr>
        <w:t>Выводы:</w:t>
      </w:r>
    </w:p>
    <w:p w14:paraId="542FC9CE" w14:textId="2C57CEF5" w:rsidR="00DF4D0E" w:rsidRPr="00DF4D0E" w:rsidRDefault="00DF4D0E" w:rsidP="00DF4D0E">
      <w:pPr>
        <w:ind w:firstLine="709"/>
        <w:jc w:val="both"/>
        <w:rPr>
          <w:sz w:val="28"/>
          <w:szCs w:val="28"/>
        </w:rPr>
      </w:pPr>
      <w:r>
        <w:rPr>
          <w:sz w:val="28"/>
          <w:szCs w:val="28"/>
        </w:rPr>
        <w:lastRenderedPageBreak/>
        <w:t xml:space="preserve">- </w:t>
      </w:r>
      <w:r w:rsidRPr="00DF4D0E">
        <w:rPr>
          <w:sz w:val="28"/>
          <w:szCs w:val="28"/>
        </w:rPr>
        <w:t>Python – лучший баланс между скоростью разработки и функциональностью.</w:t>
      </w:r>
    </w:p>
    <w:p w14:paraId="50AC9739" w14:textId="2B4518C9" w:rsidR="00DF4D0E" w:rsidRPr="00DF4D0E" w:rsidRDefault="00DF4D0E" w:rsidP="00DF4D0E">
      <w:pPr>
        <w:ind w:firstLine="709"/>
        <w:jc w:val="both"/>
        <w:rPr>
          <w:sz w:val="28"/>
          <w:szCs w:val="28"/>
        </w:rPr>
      </w:pPr>
      <w:r>
        <w:rPr>
          <w:sz w:val="28"/>
          <w:szCs w:val="28"/>
        </w:rPr>
        <w:t xml:space="preserve">- </w:t>
      </w:r>
      <w:r w:rsidRPr="00DF4D0E">
        <w:rPr>
          <w:sz w:val="28"/>
          <w:szCs w:val="28"/>
        </w:rPr>
        <w:t>PHP – если нужен дешёвый хостинг и максимальная скорость.</w:t>
      </w:r>
    </w:p>
    <w:p w14:paraId="0D579188" w14:textId="5E484B1F" w:rsidR="00DF4D0E" w:rsidRPr="00DF4D0E" w:rsidRDefault="00DF4D0E" w:rsidP="00DF4D0E">
      <w:pPr>
        <w:ind w:firstLine="709"/>
        <w:jc w:val="both"/>
        <w:rPr>
          <w:sz w:val="28"/>
          <w:szCs w:val="28"/>
        </w:rPr>
      </w:pPr>
      <w:r>
        <w:rPr>
          <w:sz w:val="28"/>
          <w:szCs w:val="28"/>
        </w:rPr>
        <w:t xml:space="preserve">- </w:t>
      </w:r>
      <w:r w:rsidRPr="00DF4D0E">
        <w:rPr>
          <w:sz w:val="28"/>
          <w:szCs w:val="28"/>
        </w:rPr>
        <w:t xml:space="preserve">JavaScript – если магазин будет </w:t>
      </w:r>
      <w:proofErr w:type="spellStart"/>
      <w:r w:rsidR="00A16580">
        <w:rPr>
          <w:sz w:val="28"/>
          <w:szCs w:val="28"/>
        </w:rPr>
        <w:t>одностранничный</w:t>
      </w:r>
      <w:r w:rsidRPr="00DF4D0E">
        <w:rPr>
          <w:sz w:val="28"/>
          <w:szCs w:val="28"/>
        </w:rPr>
        <w:t>с</w:t>
      </w:r>
      <w:proofErr w:type="spellEnd"/>
      <w:r w:rsidRPr="00DF4D0E">
        <w:rPr>
          <w:sz w:val="28"/>
          <w:szCs w:val="28"/>
        </w:rPr>
        <w:t xml:space="preserve"> крутым </w:t>
      </w:r>
      <w:proofErr w:type="spellStart"/>
      <w:r w:rsidRPr="00DF4D0E">
        <w:rPr>
          <w:sz w:val="28"/>
          <w:szCs w:val="28"/>
        </w:rPr>
        <w:t>фронтендом</w:t>
      </w:r>
      <w:proofErr w:type="spellEnd"/>
      <w:r w:rsidRPr="00DF4D0E">
        <w:rPr>
          <w:sz w:val="28"/>
          <w:szCs w:val="28"/>
        </w:rPr>
        <w:t>.</w:t>
      </w:r>
    </w:p>
    <w:p w14:paraId="18C2ABAC" w14:textId="1676DB53" w:rsidR="00B816FF" w:rsidRDefault="00DF4D0E" w:rsidP="00DF4D0E">
      <w:pPr>
        <w:ind w:firstLine="709"/>
        <w:jc w:val="both"/>
        <w:rPr>
          <w:sz w:val="28"/>
          <w:szCs w:val="28"/>
        </w:rPr>
      </w:pPr>
      <w:r>
        <w:rPr>
          <w:sz w:val="28"/>
          <w:szCs w:val="28"/>
        </w:rPr>
        <w:t xml:space="preserve">- </w:t>
      </w:r>
      <w:proofErr w:type="spellStart"/>
      <w:r w:rsidRPr="00DF4D0E">
        <w:rPr>
          <w:sz w:val="28"/>
          <w:szCs w:val="28"/>
        </w:rPr>
        <w:t>Rub</w:t>
      </w:r>
      <w:proofErr w:type="spellEnd"/>
      <w:r>
        <w:rPr>
          <w:sz w:val="28"/>
          <w:szCs w:val="28"/>
          <w:lang w:val="en-US"/>
        </w:rPr>
        <w:t>y</w:t>
      </w:r>
      <w:r w:rsidRPr="00DF4D0E">
        <w:rPr>
          <w:sz w:val="28"/>
          <w:szCs w:val="28"/>
        </w:rPr>
        <w:t xml:space="preserve"> – если нравится "магия" как в </w:t>
      </w:r>
      <w:proofErr w:type="spellStart"/>
      <w:r w:rsidRPr="00DF4D0E">
        <w:rPr>
          <w:sz w:val="28"/>
          <w:szCs w:val="28"/>
        </w:rPr>
        <w:t>Django</w:t>
      </w:r>
      <w:proofErr w:type="spellEnd"/>
      <w:r w:rsidRPr="00DF4D0E">
        <w:rPr>
          <w:sz w:val="28"/>
          <w:szCs w:val="28"/>
        </w:rPr>
        <w:t>, но с другим синтаксисом.</w:t>
      </w:r>
    </w:p>
    <w:p w14:paraId="78B3712F" w14:textId="65F83734" w:rsidR="00A16580" w:rsidRPr="00A16580" w:rsidRDefault="00A16580" w:rsidP="00DF4D0E">
      <w:pPr>
        <w:ind w:firstLine="709"/>
        <w:jc w:val="both"/>
        <w:rPr>
          <w:sz w:val="28"/>
          <w:szCs w:val="28"/>
        </w:rPr>
      </w:pPr>
      <w:r>
        <w:rPr>
          <w:sz w:val="28"/>
          <w:szCs w:val="28"/>
        </w:rPr>
        <w:t xml:space="preserve">Далее сравним </w:t>
      </w:r>
      <w:proofErr w:type="spellStart"/>
      <w:r>
        <w:rPr>
          <w:sz w:val="28"/>
          <w:szCs w:val="28"/>
        </w:rPr>
        <w:t>фрейморки</w:t>
      </w:r>
      <w:proofErr w:type="spellEnd"/>
      <w:r>
        <w:rPr>
          <w:sz w:val="28"/>
          <w:szCs w:val="28"/>
        </w:rPr>
        <w:t xml:space="preserve"> </w:t>
      </w:r>
      <w:r>
        <w:rPr>
          <w:sz w:val="28"/>
          <w:szCs w:val="28"/>
          <w:lang w:val="en-US"/>
        </w:rPr>
        <w:t>python</w:t>
      </w:r>
      <w:r w:rsidRPr="00A16580">
        <w:rPr>
          <w:sz w:val="28"/>
          <w:szCs w:val="28"/>
        </w:rPr>
        <w:t xml:space="preserve"> (</w:t>
      </w:r>
      <w:r>
        <w:rPr>
          <w:sz w:val="28"/>
          <w:szCs w:val="28"/>
        </w:rPr>
        <w:t>таблица 2</w:t>
      </w:r>
      <w:r w:rsidRPr="00A16580">
        <w:rPr>
          <w:sz w:val="28"/>
          <w:szCs w:val="28"/>
        </w:rPr>
        <w:t>)</w:t>
      </w:r>
    </w:p>
    <w:p w14:paraId="7E6ABAA0" w14:textId="5F868C2D" w:rsidR="00A16580" w:rsidRDefault="00A16580" w:rsidP="00DF4D0E">
      <w:pPr>
        <w:ind w:firstLine="709"/>
        <w:jc w:val="both"/>
        <w:rPr>
          <w:sz w:val="28"/>
          <w:szCs w:val="28"/>
        </w:rPr>
      </w:pPr>
    </w:p>
    <w:p w14:paraId="47BC8485" w14:textId="2634CAEB" w:rsidR="00A16580" w:rsidRDefault="00A16580" w:rsidP="00DF4D0E">
      <w:pPr>
        <w:ind w:firstLine="709"/>
        <w:jc w:val="both"/>
        <w:rPr>
          <w:sz w:val="28"/>
          <w:szCs w:val="28"/>
        </w:rPr>
      </w:pPr>
    </w:p>
    <w:p w14:paraId="525962BA" w14:textId="4A2D4CBE" w:rsidR="00A16580" w:rsidRDefault="00A16580" w:rsidP="00DF4D0E">
      <w:pPr>
        <w:ind w:firstLine="709"/>
        <w:jc w:val="both"/>
        <w:rPr>
          <w:sz w:val="28"/>
          <w:szCs w:val="28"/>
        </w:rPr>
      </w:pPr>
    </w:p>
    <w:p w14:paraId="46E5E054" w14:textId="1DB9B102" w:rsidR="00A16580" w:rsidRDefault="00A16580" w:rsidP="00DF4D0E">
      <w:pPr>
        <w:ind w:firstLine="709"/>
        <w:jc w:val="both"/>
        <w:rPr>
          <w:sz w:val="28"/>
          <w:szCs w:val="28"/>
        </w:rPr>
      </w:pPr>
      <w:r>
        <w:rPr>
          <w:sz w:val="28"/>
          <w:szCs w:val="28"/>
        </w:rPr>
        <w:t xml:space="preserve">Таблица 2 – Сравнение </w:t>
      </w:r>
      <w:r>
        <w:rPr>
          <w:sz w:val="28"/>
          <w:szCs w:val="28"/>
          <w:lang w:val="en-US"/>
        </w:rPr>
        <w:t>Python</w:t>
      </w:r>
      <w:r>
        <w:rPr>
          <w:sz w:val="28"/>
          <w:szCs w:val="28"/>
        </w:rPr>
        <w:t>-фреймворков для разработки сайтов</w:t>
      </w:r>
    </w:p>
    <w:tbl>
      <w:tblPr>
        <w:tblStyle w:val="af6"/>
        <w:tblW w:w="0" w:type="auto"/>
        <w:tblLook w:val="04A0" w:firstRow="1" w:lastRow="0" w:firstColumn="1" w:lastColumn="0" w:noHBand="0" w:noVBand="1"/>
      </w:tblPr>
      <w:tblGrid>
        <w:gridCol w:w="2703"/>
        <w:gridCol w:w="2516"/>
        <w:gridCol w:w="2509"/>
        <w:gridCol w:w="2523"/>
      </w:tblGrid>
      <w:tr w:rsidR="00A16580" w14:paraId="1FE19826" w14:textId="77777777" w:rsidTr="00A16580">
        <w:tc>
          <w:tcPr>
            <w:tcW w:w="2703" w:type="dxa"/>
          </w:tcPr>
          <w:p w14:paraId="589F827B" w14:textId="3F3B88AD" w:rsidR="00A16580" w:rsidRDefault="00A16580" w:rsidP="00A16580">
            <w:pPr>
              <w:spacing w:line="240" w:lineRule="auto"/>
              <w:ind w:firstLine="0"/>
              <w:rPr>
                <w:sz w:val="28"/>
                <w:szCs w:val="28"/>
              </w:rPr>
            </w:pPr>
            <w:r>
              <w:rPr>
                <w:sz w:val="28"/>
                <w:szCs w:val="28"/>
              </w:rPr>
              <w:t>Критерий</w:t>
            </w:r>
          </w:p>
        </w:tc>
        <w:tc>
          <w:tcPr>
            <w:tcW w:w="2516" w:type="dxa"/>
          </w:tcPr>
          <w:p w14:paraId="7A5D7C9A" w14:textId="317AF93B" w:rsidR="00A16580" w:rsidRPr="00A16580" w:rsidRDefault="00A16580" w:rsidP="00A16580">
            <w:pPr>
              <w:spacing w:line="240" w:lineRule="auto"/>
              <w:ind w:firstLine="0"/>
              <w:rPr>
                <w:sz w:val="28"/>
                <w:szCs w:val="28"/>
                <w:lang w:val="en-US"/>
              </w:rPr>
            </w:pPr>
            <w:r>
              <w:rPr>
                <w:sz w:val="28"/>
                <w:szCs w:val="28"/>
                <w:lang w:val="en-US"/>
              </w:rPr>
              <w:t>Django</w:t>
            </w:r>
          </w:p>
        </w:tc>
        <w:tc>
          <w:tcPr>
            <w:tcW w:w="2509" w:type="dxa"/>
          </w:tcPr>
          <w:p w14:paraId="6F820A91" w14:textId="2200D483" w:rsidR="00A16580" w:rsidRPr="00A16580" w:rsidRDefault="00A16580" w:rsidP="00A16580">
            <w:pPr>
              <w:spacing w:line="240" w:lineRule="auto"/>
              <w:ind w:firstLine="0"/>
              <w:rPr>
                <w:sz w:val="28"/>
                <w:szCs w:val="28"/>
                <w:lang w:val="en-US"/>
              </w:rPr>
            </w:pPr>
            <w:r>
              <w:rPr>
                <w:sz w:val="28"/>
                <w:szCs w:val="28"/>
                <w:lang w:val="en-US"/>
              </w:rPr>
              <w:t>Flask</w:t>
            </w:r>
          </w:p>
        </w:tc>
        <w:tc>
          <w:tcPr>
            <w:tcW w:w="2523" w:type="dxa"/>
          </w:tcPr>
          <w:p w14:paraId="6ADC48CC" w14:textId="6862388C" w:rsidR="00A16580" w:rsidRPr="00A16580" w:rsidRDefault="00A16580" w:rsidP="00A16580">
            <w:pPr>
              <w:spacing w:line="240" w:lineRule="auto"/>
              <w:ind w:firstLine="0"/>
              <w:rPr>
                <w:sz w:val="28"/>
                <w:szCs w:val="28"/>
                <w:lang w:val="en-US"/>
              </w:rPr>
            </w:pPr>
            <w:proofErr w:type="spellStart"/>
            <w:r>
              <w:rPr>
                <w:sz w:val="28"/>
                <w:szCs w:val="28"/>
                <w:lang w:val="en-US"/>
              </w:rPr>
              <w:t>FastpAPI</w:t>
            </w:r>
            <w:proofErr w:type="spellEnd"/>
          </w:p>
        </w:tc>
      </w:tr>
      <w:tr w:rsidR="00A16580" w14:paraId="2901DB1A" w14:textId="77777777" w:rsidTr="00A16580">
        <w:tc>
          <w:tcPr>
            <w:tcW w:w="2703" w:type="dxa"/>
          </w:tcPr>
          <w:p w14:paraId="2C969BC9" w14:textId="74B1DF6A" w:rsidR="00A16580" w:rsidRDefault="00A16580" w:rsidP="00A16580">
            <w:pPr>
              <w:spacing w:line="240" w:lineRule="auto"/>
              <w:ind w:firstLine="0"/>
              <w:rPr>
                <w:sz w:val="28"/>
                <w:szCs w:val="28"/>
              </w:rPr>
            </w:pPr>
            <w:r>
              <w:rPr>
                <w:sz w:val="28"/>
                <w:szCs w:val="28"/>
              </w:rPr>
              <w:t>Тип фреймворка</w:t>
            </w:r>
          </w:p>
        </w:tc>
        <w:tc>
          <w:tcPr>
            <w:tcW w:w="2516" w:type="dxa"/>
          </w:tcPr>
          <w:p w14:paraId="28E3276B" w14:textId="2125B998" w:rsidR="00A16580" w:rsidRDefault="00A16580" w:rsidP="00A16580">
            <w:pPr>
              <w:spacing w:line="240" w:lineRule="auto"/>
              <w:ind w:firstLine="0"/>
              <w:rPr>
                <w:sz w:val="28"/>
                <w:szCs w:val="28"/>
              </w:rPr>
            </w:pPr>
            <w:r>
              <w:rPr>
                <w:sz w:val="28"/>
                <w:szCs w:val="28"/>
              </w:rPr>
              <w:t>Полноценный</w:t>
            </w:r>
          </w:p>
        </w:tc>
        <w:tc>
          <w:tcPr>
            <w:tcW w:w="2509" w:type="dxa"/>
          </w:tcPr>
          <w:p w14:paraId="2D6BEC98" w14:textId="519AFA23" w:rsidR="00A16580" w:rsidRDefault="00A16580" w:rsidP="00A16580">
            <w:pPr>
              <w:spacing w:line="240" w:lineRule="auto"/>
              <w:ind w:firstLine="0"/>
              <w:rPr>
                <w:sz w:val="28"/>
                <w:szCs w:val="28"/>
              </w:rPr>
            </w:pPr>
            <w:proofErr w:type="spellStart"/>
            <w:r>
              <w:rPr>
                <w:sz w:val="28"/>
                <w:szCs w:val="28"/>
              </w:rPr>
              <w:t>Микрофрейворк</w:t>
            </w:r>
            <w:proofErr w:type="spellEnd"/>
          </w:p>
        </w:tc>
        <w:tc>
          <w:tcPr>
            <w:tcW w:w="2523" w:type="dxa"/>
          </w:tcPr>
          <w:p w14:paraId="206049F4" w14:textId="0BA48E9D" w:rsidR="00A16580" w:rsidRDefault="00033396" w:rsidP="00A16580">
            <w:pPr>
              <w:spacing w:line="240" w:lineRule="auto"/>
              <w:ind w:firstLine="0"/>
              <w:rPr>
                <w:sz w:val="28"/>
                <w:szCs w:val="28"/>
              </w:rPr>
            </w:pPr>
            <w:r>
              <w:rPr>
                <w:sz w:val="28"/>
                <w:szCs w:val="28"/>
              </w:rPr>
              <w:t>Асинхронный</w:t>
            </w:r>
          </w:p>
        </w:tc>
      </w:tr>
      <w:tr w:rsidR="00A16580" w14:paraId="73CDAE83" w14:textId="77777777" w:rsidTr="00A16580">
        <w:tc>
          <w:tcPr>
            <w:tcW w:w="2703" w:type="dxa"/>
          </w:tcPr>
          <w:p w14:paraId="26FAB65B" w14:textId="1240AE23" w:rsidR="00A16580" w:rsidRPr="00A16580" w:rsidRDefault="00A16580" w:rsidP="00A16580">
            <w:pPr>
              <w:spacing w:line="240" w:lineRule="auto"/>
              <w:ind w:firstLine="0"/>
              <w:rPr>
                <w:sz w:val="28"/>
                <w:szCs w:val="28"/>
              </w:rPr>
            </w:pPr>
            <w:r>
              <w:rPr>
                <w:sz w:val="28"/>
                <w:szCs w:val="28"/>
              </w:rPr>
              <w:t>Скорость разработки</w:t>
            </w:r>
          </w:p>
        </w:tc>
        <w:tc>
          <w:tcPr>
            <w:tcW w:w="2516" w:type="dxa"/>
          </w:tcPr>
          <w:p w14:paraId="7B328205" w14:textId="7059E433" w:rsidR="00A16580" w:rsidRDefault="00A16580" w:rsidP="00A16580">
            <w:pPr>
              <w:spacing w:line="240" w:lineRule="auto"/>
              <w:ind w:firstLine="0"/>
              <w:rPr>
                <w:sz w:val="28"/>
                <w:szCs w:val="28"/>
              </w:rPr>
            </w:pPr>
            <w:r>
              <w:rPr>
                <w:sz w:val="28"/>
                <w:szCs w:val="28"/>
              </w:rPr>
              <w:t>Очень высокая</w:t>
            </w:r>
          </w:p>
        </w:tc>
        <w:tc>
          <w:tcPr>
            <w:tcW w:w="2509" w:type="dxa"/>
          </w:tcPr>
          <w:p w14:paraId="5BB2E629" w14:textId="0CA1AF79" w:rsidR="00A16580" w:rsidRDefault="00A16580" w:rsidP="00A16580">
            <w:pPr>
              <w:spacing w:line="240" w:lineRule="auto"/>
              <w:ind w:firstLine="0"/>
              <w:rPr>
                <w:sz w:val="28"/>
                <w:szCs w:val="28"/>
              </w:rPr>
            </w:pPr>
            <w:r>
              <w:rPr>
                <w:sz w:val="28"/>
                <w:szCs w:val="28"/>
              </w:rPr>
              <w:t>Средняя</w:t>
            </w:r>
          </w:p>
        </w:tc>
        <w:tc>
          <w:tcPr>
            <w:tcW w:w="2523" w:type="dxa"/>
          </w:tcPr>
          <w:p w14:paraId="7934A5E8" w14:textId="1FFCF2D1" w:rsidR="00A16580" w:rsidRDefault="00033396" w:rsidP="00A16580">
            <w:pPr>
              <w:spacing w:line="240" w:lineRule="auto"/>
              <w:ind w:firstLine="0"/>
              <w:rPr>
                <w:sz w:val="28"/>
                <w:szCs w:val="28"/>
              </w:rPr>
            </w:pPr>
            <w:r>
              <w:rPr>
                <w:sz w:val="28"/>
                <w:szCs w:val="28"/>
              </w:rPr>
              <w:t>Быстрый</w:t>
            </w:r>
          </w:p>
        </w:tc>
      </w:tr>
      <w:tr w:rsidR="00A16580" w14:paraId="53F7E753" w14:textId="77777777" w:rsidTr="00A16580">
        <w:tc>
          <w:tcPr>
            <w:tcW w:w="2703" w:type="dxa"/>
          </w:tcPr>
          <w:p w14:paraId="473F3688" w14:textId="236B8F63" w:rsidR="00A16580" w:rsidRDefault="00A16580" w:rsidP="00A16580">
            <w:pPr>
              <w:spacing w:line="240" w:lineRule="auto"/>
              <w:ind w:firstLine="0"/>
              <w:rPr>
                <w:sz w:val="28"/>
                <w:szCs w:val="28"/>
              </w:rPr>
            </w:pPr>
            <w:proofErr w:type="spellStart"/>
            <w:r>
              <w:rPr>
                <w:sz w:val="28"/>
                <w:szCs w:val="28"/>
              </w:rPr>
              <w:t>Админка</w:t>
            </w:r>
            <w:proofErr w:type="spellEnd"/>
          </w:p>
        </w:tc>
        <w:tc>
          <w:tcPr>
            <w:tcW w:w="2516" w:type="dxa"/>
          </w:tcPr>
          <w:p w14:paraId="5F1BE130" w14:textId="1BCD068E" w:rsidR="00A16580" w:rsidRDefault="00A16580" w:rsidP="00A16580">
            <w:pPr>
              <w:spacing w:line="240" w:lineRule="auto"/>
              <w:ind w:firstLine="0"/>
              <w:rPr>
                <w:sz w:val="28"/>
                <w:szCs w:val="28"/>
              </w:rPr>
            </w:pPr>
            <w:r>
              <w:rPr>
                <w:sz w:val="28"/>
                <w:szCs w:val="28"/>
                <w:lang w:val="en-US"/>
              </w:rPr>
              <w:t>Django Admin</w:t>
            </w:r>
          </w:p>
        </w:tc>
        <w:tc>
          <w:tcPr>
            <w:tcW w:w="2509" w:type="dxa"/>
          </w:tcPr>
          <w:p w14:paraId="4B9AC9DA" w14:textId="1B2ABD03" w:rsidR="00A16580" w:rsidRPr="00A16580" w:rsidRDefault="00A16580" w:rsidP="00A16580">
            <w:pPr>
              <w:spacing w:line="240" w:lineRule="auto"/>
              <w:ind w:firstLine="0"/>
              <w:rPr>
                <w:sz w:val="28"/>
                <w:szCs w:val="28"/>
                <w:lang w:val="en-US"/>
              </w:rPr>
            </w:pPr>
            <w:r>
              <w:rPr>
                <w:sz w:val="28"/>
                <w:szCs w:val="28"/>
                <w:lang w:val="en-US"/>
              </w:rPr>
              <w:t>Flask-Admin</w:t>
            </w:r>
          </w:p>
        </w:tc>
        <w:tc>
          <w:tcPr>
            <w:tcW w:w="2523" w:type="dxa"/>
          </w:tcPr>
          <w:p w14:paraId="0C3E7AC1" w14:textId="29058732" w:rsidR="00A16580" w:rsidRDefault="00033396" w:rsidP="00A16580">
            <w:pPr>
              <w:spacing w:line="240" w:lineRule="auto"/>
              <w:ind w:firstLine="0"/>
              <w:rPr>
                <w:sz w:val="28"/>
                <w:szCs w:val="28"/>
              </w:rPr>
            </w:pPr>
            <w:r>
              <w:rPr>
                <w:sz w:val="28"/>
                <w:szCs w:val="28"/>
              </w:rPr>
              <w:t>Писать с нуля</w:t>
            </w:r>
          </w:p>
        </w:tc>
      </w:tr>
      <w:tr w:rsidR="00033396" w14:paraId="7C3C937C" w14:textId="77777777" w:rsidTr="00A16580">
        <w:tc>
          <w:tcPr>
            <w:tcW w:w="2703" w:type="dxa"/>
          </w:tcPr>
          <w:p w14:paraId="6872313E" w14:textId="11AC1149" w:rsidR="00033396" w:rsidRPr="00A16580" w:rsidRDefault="00033396" w:rsidP="00033396">
            <w:pPr>
              <w:spacing w:line="240" w:lineRule="auto"/>
              <w:ind w:firstLine="0"/>
              <w:rPr>
                <w:sz w:val="28"/>
                <w:szCs w:val="28"/>
                <w:lang w:val="en-US"/>
              </w:rPr>
            </w:pPr>
            <w:r>
              <w:rPr>
                <w:sz w:val="28"/>
                <w:szCs w:val="28"/>
                <w:lang w:val="en-US"/>
              </w:rPr>
              <w:t>ORM</w:t>
            </w:r>
          </w:p>
        </w:tc>
        <w:tc>
          <w:tcPr>
            <w:tcW w:w="2516" w:type="dxa"/>
          </w:tcPr>
          <w:p w14:paraId="7FD80C68" w14:textId="4739D36D" w:rsidR="00033396" w:rsidRPr="00A16580" w:rsidRDefault="00033396" w:rsidP="00033396">
            <w:pPr>
              <w:spacing w:line="240" w:lineRule="auto"/>
              <w:ind w:firstLine="0"/>
              <w:rPr>
                <w:sz w:val="28"/>
                <w:szCs w:val="28"/>
                <w:lang w:val="en-US"/>
              </w:rPr>
            </w:pPr>
            <w:r>
              <w:rPr>
                <w:sz w:val="28"/>
                <w:szCs w:val="28"/>
                <w:lang w:val="en-US"/>
              </w:rPr>
              <w:t>Django ORM</w:t>
            </w:r>
          </w:p>
        </w:tc>
        <w:tc>
          <w:tcPr>
            <w:tcW w:w="2509" w:type="dxa"/>
          </w:tcPr>
          <w:p w14:paraId="1E60FFC6" w14:textId="55F80A48" w:rsidR="00033396" w:rsidRDefault="00033396" w:rsidP="00033396">
            <w:pPr>
              <w:spacing w:line="240" w:lineRule="auto"/>
              <w:ind w:firstLine="0"/>
              <w:rPr>
                <w:sz w:val="28"/>
                <w:szCs w:val="28"/>
              </w:rPr>
            </w:pPr>
            <w:r>
              <w:rPr>
                <w:sz w:val="28"/>
                <w:szCs w:val="28"/>
              </w:rPr>
              <w:t>Нужны дополнительные библиотеки</w:t>
            </w:r>
          </w:p>
        </w:tc>
        <w:tc>
          <w:tcPr>
            <w:tcW w:w="2523" w:type="dxa"/>
          </w:tcPr>
          <w:p w14:paraId="0A410A80" w14:textId="238C3245" w:rsidR="00033396" w:rsidRDefault="00033396" w:rsidP="00033396">
            <w:pPr>
              <w:spacing w:line="240" w:lineRule="auto"/>
              <w:ind w:firstLine="0"/>
              <w:rPr>
                <w:sz w:val="28"/>
                <w:szCs w:val="28"/>
              </w:rPr>
            </w:pPr>
            <w:r>
              <w:rPr>
                <w:sz w:val="28"/>
                <w:szCs w:val="28"/>
              </w:rPr>
              <w:t>Нужны дополнительные библиотеки</w:t>
            </w:r>
          </w:p>
        </w:tc>
      </w:tr>
      <w:tr w:rsidR="00033396" w14:paraId="0E36254A" w14:textId="77777777" w:rsidTr="00A16580">
        <w:tc>
          <w:tcPr>
            <w:tcW w:w="2703" w:type="dxa"/>
          </w:tcPr>
          <w:p w14:paraId="3AF2E4B9" w14:textId="3D88E76A" w:rsidR="00033396" w:rsidRDefault="00033396" w:rsidP="00033396">
            <w:pPr>
              <w:spacing w:line="240" w:lineRule="auto"/>
              <w:ind w:firstLine="0"/>
              <w:rPr>
                <w:sz w:val="28"/>
                <w:szCs w:val="28"/>
              </w:rPr>
            </w:pPr>
            <w:r>
              <w:rPr>
                <w:sz w:val="28"/>
                <w:szCs w:val="28"/>
              </w:rPr>
              <w:t>Аутентификация</w:t>
            </w:r>
          </w:p>
        </w:tc>
        <w:tc>
          <w:tcPr>
            <w:tcW w:w="2516" w:type="dxa"/>
          </w:tcPr>
          <w:p w14:paraId="133D5D9C" w14:textId="46A9E96E" w:rsidR="00033396" w:rsidRPr="00A16580" w:rsidRDefault="00033396" w:rsidP="00033396">
            <w:pPr>
              <w:spacing w:line="240" w:lineRule="auto"/>
              <w:ind w:firstLine="0"/>
              <w:rPr>
                <w:sz w:val="28"/>
                <w:szCs w:val="28"/>
                <w:lang w:val="en-US"/>
              </w:rPr>
            </w:pPr>
            <w:r>
              <w:rPr>
                <w:sz w:val="28"/>
                <w:szCs w:val="28"/>
                <w:lang w:val="en-US"/>
              </w:rPr>
              <w:t>Django-</w:t>
            </w:r>
            <w:proofErr w:type="spellStart"/>
            <w:r>
              <w:rPr>
                <w:sz w:val="28"/>
                <w:szCs w:val="28"/>
                <w:lang w:val="en-US"/>
              </w:rPr>
              <w:t>allauth</w:t>
            </w:r>
            <w:proofErr w:type="spellEnd"/>
          </w:p>
        </w:tc>
        <w:tc>
          <w:tcPr>
            <w:tcW w:w="2509" w:type="dxa"/>
          </w:tcPr>
          <w:p w14:paraId="343CD954" w14:textId="60F625A8" w:rsidR="00033396" w:rsidRPr="00033396" w:rsidRDefault="00033396" w:rsidP="00033396">
            <w:pPr>
              <w:spacing w:line="240" w:lineRule="auto"/>
              <w:ind w:firstLine="0"/>
              <w:rPr>
                <w:sz w:val="28"/>
                <w:szCs w:val="28"/>
                <w:lang w:val="en-US"/>
              </w:rPr>
            </w:pPr>
            <w:r>
              <w:rPr>
                <w:sz w:val="28"/>
                <w:szCs w:val="28"/>
                <w:lang w:val="en-US"/>
              </w:rPr>
              <w:t>Flask-login</w:t>
            </w:r>
          </w:p>
        </w:tc>
        <w:tc>
          <w:tcPr>
            <w:tcW w:w="2523" w:type="dxa"/>
          </w:tcPr>
          <w:p w14:paraId="1D6A3313" w14:textId="301F65D5" w:rsidR="00033396" w:rsidRPr="00033396" w:rsidRDefault="00033396" w:rsidP="00033396">
            <w:pPr>
              <w:spacing w:line="240" w:lineRule="auto"/>
              <w:ind w:firstLine="0"/>
              <w:rPr>
                <w:sz w:val="28"/>
                <w:szCs w:val="28"/>
                <w:lang w:val="en-US"/>
              </w:rPr>
            </w:pPr>
            <w:proofErr w:type="spellStart"/>
            <w:r>
              <w:rPr>
                <w:sz w:val="28"/>
                <w:szCs w:val="28"/>
                <w:lang w:val="en-US"/>
              </w:rPr>
              <w:t>FastAPI</w:t>
            </w:r>
            <w:proofErr w:type="spellEnd"/>
            <w:r>
              <w:rPr>
                <w:sz w:val="28"/>
                <w:szCs w:val="28"/>
                <w:lang w:val="en-US"/>
              </w:rPr>
              <w:t xml:space="preserve"> Users</w:t>
            </w:r>
          </w:p>
        </w:tc>
      </w:tr>
      <w:tr w:rsidR="00033396" w14:paraId="200D9899" w14:textId="77777777" w:rsidTr="00A16580">
        <w:tc>
          <w:tcPr>
            <w:tcW w:w="2703" w:type="dxa"/>
          </w:tcPr>
          <w:p w14:paraId="4E414300" w14:textId="41100231" w:rsidR="00033396" w:rsidRDefault="00033396" w:rsidP="00033396">
            <w:pPr>
              <w:spacing w:line="240" w:lineRule="auto"/>
              <w:ind w:firstLine="0"/>
              <w:rPr>
                <w:sz w:val="28"/>
                <w:szCs w:val="28"/>
              </w:rPr>
            </w:pPr>
            <w:r>
              <w:rPr>
                <w:sz w:val="28"/>
                <w:szCs w:val="28"/>
              </w:rPr>
              <w:t>Формы</w:t>
            </w:r>
          </w:p>
        </w:tc>
        <w:tc>
          <w:tcPr>
            <w:tcW w:w="2516" w:type="dxa"/>
          </w:tcPr>
          <w:p w14:paraId="38B43CE7" w14:textId="2EF2451E" w:rsidR="00033396" w:rsidRPr="00A16580" w:rsidRDefault="00033396" w:rsidP="00033396">
            <w:pPr>
              <w:spacing w:line="240" w:lineRule="auto"/>
              <w:ind w:firstLine="0"/>
              <w:rPr>
                <w:sz w:val="28"/>
                <w:szCs w:val="28"/>
                <w:lang w:val="en-US"/>
              </w:rPr>
            </w:pPr>
            <w:r>
              <w:rPr>
                <w:sz w:val="28"/>
                <w:szCs w:val="28"/>
                <w:lang w:val="en-US"/>
              </w:rPr>
              <w:t>Django forms</w:t>
            </w:r>
          </w:p>
        </w:tc>
        <w:tc>
          <w:tcPr>
            <w:tcW w:w="2509" w:type="dxa"/>
          </w:tcPr>
          <w:p w14:paraId="759144F4" w14:textId="1F010DC1" w:rsidR="00033396" w:rsidRPr="00033396" w:rsidRDefault="00033396" w:rsidP="00033396">
            <w:pPr>
              <w:spacing w:line="240" w:lineRule="auto"/>
              <w:ind w:firstLine="0"/>
              <w:rPr>
                <w:sz w:val="28"/>
                <w:szCs w:val="28"/>
                <w:lang w:val="en-US"/>
              </w:rPr>
            </w:pPr>
            <w:proofErr w:type="spellStart"/>
            <w:r>
              <w:rPr>
                <w:sz w:val="28"/>
                <w:szCs w:val="28"/>
                <w:lang w:val="en-US"/>
              </w:rPr>
              <w:t>WTForms</w:t>
            </w:r>
            <w:proofErr w:type="spellEnd"/>
          </w:p>
        </w:tc>
        <w:tc>
          <w:tcPr>
            <w:tcW w:w="2523" w:type="dxa"/>
          </w:tcPr>
          <w:p w14:paraId="610F3914" w14:textId="142F9FD3" w:rsidR="00033396" w:rsidRDefault="00033396" w:rsidP="00033396">
            <w:pPr>
              <w:spacing w:line="240" w:lineRule="auto"/>
              <w:ind w:firstLine="0"/>
              <w:rPr>
                <w:sz w:val="28"/>
                <w:szCs w:val="28"/>
              </w:rPr>
            </w:pPr>
            <w:r>
              <w:rPr>
                <w:sz w:val="28"/>
                <w:szCs w:val="28"/>
              </w:rPr>
              <w:t>Писать с нуля</w:t>
            </w:r>
          </w:p>
        </w:tc>
      </w:tr>
      <w:tr w:rsidR="00033396" w14:paraId="078AEEE8" w14:textId="77777777" w:rsidTr="00A16580">
        <w:tc>
          <w:tcPr>
            <w:tcW w:w="2703" w:type="dxa"/>
          </w:tcPr>
          <w:p w14:paraId="44A3E160" w14:textId="2104F1D4" w:rsidR="00033396" w:rsidRDefault="00033396" w:rsidP="00033396">
            <w:pPr>
              <w:spacing w:line="240" w:lineRule="auto"/>
              <w:ind w:firstLine="0"/>
              <w:rPr>
                <w:sz w:val="28"/>
                <w:szCs w:val="28"/>
              </w:rPr>
            </w:pPr>
            <w:r>
              <w:rPr>
                <w:sz w:val="28"/>
                <w:szCs w:val="28"/>
              </w:rPr>
              <w:t>Корзина/Каталог</w:t>
            </w:r>
          </w:p>
        </w:tc>
        <w:tc>
          <w:tcPr>
            <w:tcW w:w="2516" w:type="dxa"/>
          </w:tcPr>
          <w:p w14:paraId="5E09F7C4" w14:textId="20A3E26C" w:rsidR="00033396" w:rsidRPr="00A16580" w:rsidRDefault="00033396" w:rsidP="00033396">
            <w:pPr>
              <w:spacing w:line="240" w:lineRule="auto"/>
              <w:ind w:firstLine="0"/>
              <w:rPr>
                <w:sz w:val="28"/>
                <w:szCs w:val="28"/>
                <w:lang w:val="en-US"/>
              </w:rPr>
            </w:pPr>
            <w:r>
              <w:rPr>
                <w:sz w:val="28"/>
                <w:szCs w:val="28"/>
                <w:lang w:val="en-US"/>
              </w:rPr>
              <w:t>Django-cart</w:t>
            </w:r>
          </w:p>
        </w:tc>
        <w:tc>
          <w:tcPr>
            <w:tcW w:w="2509" w:type="dxa"/>
          </w:tcPr>
          <w:p w14:paraId="3F72F684" w14:textId="103BA9EB" w:rsidR="00033396" w:rsidRDefault="00033396" w:rsidP="00033396">
            <w:pPr>
              <w:spacing w:line="240" w:lineRule="auto"/>
              <w:ind w:firstLine="0"/>
              <w:rPr>
                <w:sz w:val="28"/>
                <w:szCs w:val="28"/>
              </w:rPr>
            </w:pPr>
            <w:r>
              <w:rPr>
                <w:sz w:val="28"/>
                <w:szCs w:val="28"/>
              </w:rPr>
              <w:t>Писать с нуля</w:t>
            </w:r>
          </w:p>
        </w:tc>
        <w:tc>
          <w:tcPr>
            <w:tcW w:w="2523" w:type="dxa"/>
          </w:tcPr>
          <w:p w14:paraId="3867F767" w14:textId="3ED9AEC0" w:rsidR="00033396" w:rsidRPr="00033396" w:rsidRDefault="00033396" w:rsidP="00033396">
            <w:pPr>
              <w:spacing w:line="240" w:lineRule="auto"/>
              <w:ind w:firstLine="0"/>
              <w:rPr>
                <w:sz w:val="28"/>
                <w:szCs w:val="28"/>
                <w:lang w:val="en-US"/>
              </w:rPr>
            </w:pPr>
            <w:r>
              <w:rPr>
                <w:sz w:val="28"/>
                <w:szCs w:val="28"/>
              </w:rPr>
              <w:t xml:space="preserve">Есть только </w:t>
            </w:r>
            <w:r>
              <w:rPr>
                <w:sz w:val="28"/>
                <w:szCs w:val="28"/>
                <w:lang w:val="en-US"/>
              </w:rPr>
              <w:t>API</w:t>
            </w:r>
          </w:p>
        </w:tc>
      </w:tr>
      <w:tr w:rsidR="00033396" w14:paraId="7D32E1C4" w14:textId="77777777" w:rsidTr="00A16580">
        <w:tc>
          <w:tcPr>
            <w:tcW w:w="2703" w:type="dxa"/>
          </w:tcPr>
          <w:p w14:paraId="77FBEE81" w14:textId="74F41A1E" w:rsidR="00033396" w:rsidRPr="00A16580" w:rsidRDefault="00033396" w:rsidP="00033396">
            <w:pPr>
              <w:spacing w:line="240" w:lineRule="auto"/>
              <w:ind w:firstLine="0"/>
              <w:rPr>
                <w:sz w:val="28"/>
                <w:szCs w:val="28"/>
                <w:lang w:val="en-US"/>
              </w:rPr>
            </w:pPr>
            <w:r>
              <w:rPr>
                <w:sz w:val="28"/>
                <w:szCs w:val="28"/>
                <w:lang w:val="en-US"/>
              </w:rPr>
              <w:t>Rest API</w:t>
            </w:r>
          </w:p>
        </w:tc>
        <w:tc>
          <w:tcPr>
            <w:tcW w:w="2516" w:type="dxa"/>
          </w:tcPr>
          <w:p w14:paraId="16F9BBDC" w14:textId="6E7BA740" w:rsidR="00033396" w:rsidRPr="00A16580" w:rsidRDefault="00033396" w:rsidP="00033396">
            <w:pPr>
              <w:spacing w:line="240" w:lineRule="auto"/>
              <w:ind w:firstLine="0"/>
              <w:rPr>
                <w:sz w:val="28"/>
                <w:szCs w:val="28"/>
                <w:lang w:val="en-US"/>
              </w:rPr>
            </w:pPr>
            <w:r>
              <w:rPr>
                <w:sz w:val="28"/>
                <w:szCs w:val="28"/>
                <w:lang w:val="en-US"/>
              </w:rPr>
              <w:t>Django REST Framework</w:t>
            </w:r>
          </w:p>
        </w:tc>
        <w:tc>
          <w:tcPr>
            <w:tcW w:w="2509" w:type="dxa"/>
          </w:tcPr>
          <w:p w14:paraId="05A8971B" w14:textId="377F3079" w:rsidR="00033396" w:rsidRPr="00033396" w:rsidRDefault="00033396" w:rsidP="00033396">
            <w:pPr>
              <w:spacing w:line="240" w:lineRule="auto"/>
              <w:ind w:firstLine="0"/>
              <w:rPr>
                <w:sz w:val="28"/>
                <w:szCs w:val="28"/>
                <w:lang w:val="en-US"/>
              </w:rPr>
            </w:pPr>
            <w:r>
              <w:rPr>
                <w:sz w:val="28"/>
                <w:szCs w:val="28"/>
                <w:lang w:val="en-US"/>
              </w:rPr>
              <w:t>Flask-Restful</w:t>
            </w:r>
          </w:p>
        </w:tc>
        <w:tc>
          <w:tcPr>
            <w:tcW w:w="2523" w:type="dxa"/>
          </w:tcPr>
          <w:p w14:paraId="2FB9926B" w14:textId="7276F73C" w:rsidR="00033396" w:rsidRDefault="00033396" w:rsidP="00033396">
            <w:pPr>
              <w:spacing w:line="240" w:lineRule="auto"/>
              <w:ind w:firstLine="0"/>
              <w:rPr>
                <w:sz w:val="28"/>
                <w:szCs w:val="28"/>
              </w:rPr>
            </w:pPr>
            <w:r>
              <w:rPr>
                <w:sz w:val="28"/>
                <w:szCs w:val="28"/>
              </w:rPr>
              <w:t>Встроенная поддержка</w:t>
            </w:r>
          </w:p>
        </w:tc>
      </w:tr>
      <w:tr w:rsidR="00033396" w14:paraId="7AB8A49E" w14:textId="77777777" w:rsidTr="00A16580">
        <w:tc>
          <w:tcPr>
            <w:tcW w:w="2703" w:type="dxa"/>
          </w:tcPr>
          <w:p w14:paraId="240C26AC" w14:textId="79727475" w:rsidR="00033396" w:rsidRDefault="00033396" w:rsidP="00033396">
            <w:pPr>
              <w:spacing w:line="240" w:lineRule="auto"/>
              <w:ind w:firstLine="0"/>
              <w:rPr>
                <w:sz w:val="28"/>
                <w:szCs w:val="28"/>
              </w:rPr>
            </w:pPr>
            <w:r>
              <w:rPr>
                <w:sz w:val="28"/>
                <w:szCs w:val="28"/>
              </w:rPr>
              <w:t>Производительность</w:t>
            </w:r>
          </w:p>
        </w:tc>
        <w:tc>
          <w:tcPr>
            <w:tcW w:w="2516" w:type="dxa"/>
          </w:tcPr>
          <w:p w14:paraId="013461BD" w14:textId="182D6220" w:rsidR="00033396" w:rsidRPr="00A16580" w:rsidRDefault="00033396" w:rsidP="00033396">
            <w:pPr>
              <w:spacing w:line="240" w:lineRule="auto"/>
              <w:ind w:firstLine="0"/>
              <w:rPr>
                <w:sz w:val="28"/>
                <w:szCs w:val="28"/>
              </w:rPr>
            </w:pPr>
            <w:r>
              <w:rPr>
                <w:sz w:val="28"/>
                <w:szCs w:val="28"/>
              </w:rPr>
              <w:t>Средняя</w:t>
            </w:r>
          </w:p>
        </w:tc>
        <w:tc>
          <w:tcPr>
            <w:tcW w:w="2509" w:type="dxa"/>
          </w:tcPr>
          <w:p w14:paraId="51964D8D" w14:textId="3906838E" w:rsidR="00033396" w:rsidRPr="00033396" w:rsidRDefault="00033396" w:rsidP="00033396">
            <w:pPr>
              <w:spacing w:line="240" w:lineRule="auto"/>
              <w:ind w:firstLine="0"/>
              <w:rPr>
                <w:sz w:val="28"/>
                <w:szCs w:val="28"/>
              </w:rPr>
            </w:pPr>
            <w:r>
              <w:rPr>
                <w:sz w:val="28"/>
                <w:szCs w:val="28"/>
              </w:rPr>
              <w:t>Средняя</w:t>
            </w:r>
          </w:p>
        </w:tc>
        <w:tc>
          <w:tcPr>
            <w:tcW w:w="2523" w:type="dxa"/>
          </w:tcPr>
          <w:p w14:paraId="0E29F56A" w14:textId="1F01A63A" w:rsidR="00033396" w:rsidRDefault="00033396" w:rsidP="00033396">
            <w:pPr>
              <w:spacing w:line="240" w:lineRule="auto"/>
              <w:ind w:firstLine="0"/>
              <w:rPr>
                <w:sz w:val="28"/>
                <w:szCs w:val="28"/>
              </w:rPr>
            </w:pPr>
            <w:r>
              <w:rPr>
                <w:sz w:val="28"/>
                <w:szCs w:val="28"/>
              </w:rPr>
              <w:t>Высокая</w:t>
            </w:r>
          </w:p>
        </w:tc>
      </w:tr>
      <w:tr w:rsidR="00033396" w14:paraId="1D221D04" w14:textId="77777777" w:rsidTr="00A16580">
        <w:tc>
          <w:tcPr>
            <w:tcW w:w="2703" w:type="dxa"/>
          </w:tcPr>
          <w:p w14:paraId="18903BAF" w14:textId="37C7DC65" w:rsidR="00033396" w:rsidRDefault="00033396" w:rsidP="00033396">
            <w:pPr>
              <w:spacing w:line="240" w:lineRule="auto"/>
              <w:ind w:firstLine="0"/>
              <w:rPr>
                <w:sz w:val="28"/>
                <w:szCs w:val="28"/>
              </w:rPr>
            </w:pPr>
            <w:r>
              <w:rPr>
                <w:sz w:val="28"/>
                <w:szCs w:val="28"/>
              </w:rPr>
              <w:t>Документация</w:t>
            </w:r>
          </w:p>
        </w:tc>
        <w:tc>
          <w:tcPr>
            <w:tcW w:w="2516" w:type="dxa"/>
          </w:tcPr>
          <w:p w14:paraId="704E6CD5" w14:textId="0E6D0E74" w:rsidR="00033396" w:rsidRDefault="00033396" w:rsidP="00033396">
            <w:pPr>
              <w:spacing w:line="240" w:lineRule="auto"/>
              <w:ind w:firstLine="0"/>
              <w:rPr>
                <w:sz w:val="28"/>
                <w:szCs w:val="28"/>
              </w:rPr>
            </w:pPr>
            <w:r>
              <w:rPr>
                <w:sz w:val="28"/>
                <w:szCs w:val="28"/>
              </w:rPr>
              <w:t>Обширная</w:t>
            </w:r>
          </w:p>
        </w:tc>
        <w:tc>
          <w:tcPr>
            <w:tcW w:w="2509" w:type="dxa"/>
          </w:tcPr>
          <w:p w14:paraId="0BB2136E" w14:textId="53D3C3E0" w:rsidR="00033396" w:rsidRDefault="00033396" w:rsidP="00033396">
            <w:pPr>
              <w:spacing w:line="240" w:lineRule="auto"/>
              <w:ind w:firstLine="0"/>
              <w:rPr>
                <w:sz w:val="28"/>
                <w:szCs w:val="28"/>
              </w:rPr>
            </w:pPr>
            <w:r>
              <w:rPr>
                <w:sz w:val="28"/>
                <w:szCs w:val="28"/>
              </w:rPr>
              <w:t>Хорошая</w:t>
            </w:r>
          </w:p>
        </w:tc>
        <w:tc>
          <w:tcPr>
            <w:tcW w:w="2523" w:type="dxa"/>
          </w:tcPr>
          <w:p w14:paraId="49A013BD" w14:textId="555A8C2C" w:rsidR="00033396" w:rsidRPr="00033396" w:rsidRDefault="00033396" w:rsidP="00033396">
            <w:pPr>
              <w:spacing w:line="240" w:lineRule="auto"/>
              <w:ind w:firstLine="0"/>
              <w:rPr>
                <w:sz w:val="28"/>
                <w:szCs w:val="28"/>
              </w:rPr>
            </w:pPr>
            <w:r>
              <w:rPr>
                <w:sz w:val="28"/>
                <w:szCs w:val="28"/>
              </w:rPr>
              <w:t>Удобная</w:t>
            </w:r>
          </w:p>
        </w:tc>
      </w:tr>
    </w:tbl>
    <w:p w14:paraId="77C86673" w14:textId="3FACBC84" w:rsidR="00A16580" w:rsidRDefault="00A16580" w:rsidP="00DF4D0E">
      <w:pPr>
        <w:ind w:firstLine="709"/>
        <w:jc w:val="both"/>
        <w:rPr>
          <w:sz w:val="28"/>
          <w:szCs w:val="28"/>
        </w:rPr>
      </w:pPr>
    </w:p>
    <w:p w14:paraId="60C8DD02" w14:textId="2457C1E5" w:rsidR="00033396" w:rsidRDefault="00033396" w:rsidP="00DF4D0E">
      <w:pPr>
        <w:ind w:firstLine="709"/>
        <w:jc w:val="both"/>
        <w:rPr>
          <w:sz w:val="28"/>
          <w:szCs w:val="28"/>
        </w:rPr>
      </w:pPr>
      <w:r>
        <w:rPr>
          <w:sz w:val="28"/>
          <w:szCs w:val="28"/>
        </w:rPr>
        <w:t>Итоговый выбор:</w:t>
      </w:r>
    </w:p>
    <w:p w14:paraId="7681D6FF" w14:textId="17D4667C" w:rsidR="00033396" w:rsidRPr="00033396" w:rsidRDefault="00033396" w:rsidP="00033396">
      <w:pPr>
        <w:ind w:firstLine="709"/>
        <w:jc w:val="both"/>
        <w:rPr>
          <w:sz w:val="28"/>
          <w:szCs w:val="28"/>
        </w:rPr>
      </w:pPr>
      <w:proofErr w:type="spellStart"/>
      <w:r w:rsidRPr="00033396">
        <w:rPr>
          <w:sz w:val="28"/>
          <w:szCs w:val="28"/>
        </w:rPr>
        <w:t>Django</w:t>
      </w:r>
      <w:proofErr w:type="spellEnd"/>
      <w:r w:rsidRPr="00033396">
        <w:rPr>
          <w:sz w:val="28"/>
          <w:szCs w:val="28"/>
        </w:rPr>
        <w:t xml:space="preserve"> (Python) – лучший баланс:</w:t>
      </w:r>
    </w:p>
    <w:p w14:paraId="24E64E72" w14:textId="18B3D4F5" w:rsidR="00033396" w:rsidRPr="00033396" w:rsidRDefault="00033396" w:rsidP="00033396">
      <w:pPr>
        <w:ind w:firstLine="709"/>
        <w:jc w:val="both"/>
        <w:rPr>
          <w:sz w:val="28"/>
          <w:szCs w:val="28"/>
        </w:rPr>
      </w:pPr>
      <w:r>
        <w:rPr>
          <w:sz w:val="28"/>
          <w:szCs w:val="28"/>
        </w:rPr>
        <w:t xml:space="preserve">- </w:t>
      </w:r>
      <w:r w:rsidRPr="00033396">
        <w:rPr>
          <w:sz w:val="28"/>
          <w:szCs w:val="28"/>
        </w:rPr>
        <w:t xml:space="preserve">Готовая </w:t>
      </w:r>
      <w:proofErr w:type="spellStart"/>
      <w:r w:rsidRPr="00033396">
        <w:rPr>
          <w:sz w:val="28"/>
          <w:szCs w:val="28"/>
        </w:rPr>
        <w:t>админка</w:t>
      </w:r>
      <w:proofErr w:type="spellEnd"/>
      <w:r w:rsidRPr="00033396">
        <w:rPr>
          <w:sz w:val="28"/>
          <w:szCs w:val="28"/>
        </w:rPr>
        <w:t xml:space="preserve"> для управления товарами.</w:t>
      </w:r>
    </w:p>
    <w:p w14:paraId="147E5277" w14:textId="29081963" w:rsidR="00033396" w:rsidRPr="00033396" w:rsidRDefault="00033396" w:rsidP="00033396">
      <w:pPr>
        <w:ind w:firstLine="709"/>
        <w:jc w:val="both"/>
        <w:rPr>
          <w:sz w:val="28"/>
          <w:szCs w:val="28"/>
        </w:rPr>
      </w:pPr>
      <w:r>
        <w:rPr>
          <w:sz w:val="28"/>
          <w:szCs w:val="28"/>
        </w:rPr>
        <w:t xml:space="preserve">- </w:t>
      </w:r>
      <w:r w:rsidRPr="00033396">
        <w:rPr>
          <w:sz w:val="28"/>
          <w:szCs w:val="28"/>
        </w:rPr>
        <w:t>Встроенная аутентификация и ORM.</w:t>
      </w:r>
    </w:p>
    <w:p w14:paraId="55B62B7B" w14:textId="6897A96C" w:rsidR="00033396" w:rsidRPr="00A16580" w:rsidRDefault="00033396" w:rsidP="00033396">
      <w:pPr>
        <w:ind w:firstLine="709"/>
        <w:jc w:val="both"/>
        <w:rPr>
          <w:sz w:val="28"/>
          <w:szCs w:val="28"/>
        </w:rPr>
      </w:pPr>
      <w:r>
        <w:rPr>
          <w:sz w:val="28"/>
          <w:szCs w:val="28"/>
        </w:rPr>
        <w:t xml:space="preserve">- </w:t>
      </w:r>
      <w:r w:rsidRPr="00033396">
        <w:rPr>
          <w:sz w:val="28"/>
          <w:szCs w:val="28"/>
        </w:rPr>
        <w:t>Поддержка платежей (</w:t>
      </w:r>
      <w:proofErr w:type="spellStart"/>
      <w:r w:rsidRPr="00033396">
        <w:rPr>
          <w:sz w:val="28"/>
          <w:szCs w:val="28"/>
        </w:rPr>
        <w:t>Stripe</w:t>
      </w:r>
      <w:proofErr w:type="spellEnd"/>
      <w:r w:rsidRPr="00033396">
        <w:rPr>
          <w:sz w:val="28"/>
          <w:szCs w:val="28"/>
        </w:rPr>
        <w:t xml:space="preserve">, PayPal через </w:t>
      </w:r>
      <w:proofErr w:type="spellStart"/>
      <w:r w:rsidRPr="00033396">
        <w:rPr>
          <w:sz w:val="28"/>
          <w:szCs w:val="28"/>
        </w:rPr>
        <w:t>django-payments</w:t>
      </w:r>
      <w:proofErr w:type="spellEnd"/>
      <w:r w:rsidRPr="00033396">
        <w:rPr>
          <w:sz w:val="28"/>
          <w:szCs w:val="28"/>
        </w:rPr>
        <w:t>).</w:t>
      </w:r>
    </w:p>
    <w:p w14:paraId="4233D4E5" w14:textId="77777777" w:rsidR="0060019B" w:rsidRDefault="0060019B">
      <w:pPr>
        <w:rPr>
          <w:szCs w:val="28"/>
        </w:rPr>
      </w:pPr>
      <w:r>
        <w:rPr>
          <w:szCs w:val="28"/>
        </w:rPr>
        <w:br w:type="page"/>
      </w:r>
    </w:p>
    <w:p w14:paraId="597B36AC" w14:textId="384B9301" w:rsidR="0060019B" w:rsidRDefault="0060019B" w:rsidP="0060019B">
      <w:pPr>
        <w:ind w:firstLine="709"/>
        <w:jc w:val="both"/>
        <w:rPr>
          <w:sz w:val="28"/>
          <w:szCs w:val="28"/>
        </w:rPr>
      </w:pPr>
      <w:r w:rsidRPr="004E19E8">
        <w:rPr>
          <w:sz w:val="28"/>
          <w:szCs w:val="28"/>
        </w:rPr>
        <w:lastRenderedPageBreak/>
        <w:t xml:space="preserve">2 </w:t>
      </w:r>
      <w:r>
        <w:rPr>
          <w:sz w:val="28"/>
          <w:szCs w:val="28"/>
        </w:rPr>
        <w:t>Т</w:t>
      </w:r>
      <w:r w:rsidRPr="004E19E8">
        <w:rPr>
          <w:sz w:val="28"/>
          <w:szCs w:val="28"/>
        </w:rPr>
        <w:t>ЕХН</w:t>
      </w:r>
      <w:r>
        <w:rPr>
          <w:sz w:val="28"/>
          <w:szCs w:val="28"/>
        </w:rPr>
        <w:t>ИЧЕСКИЙ</w:t>
      </w:r>
      <w:r w:rsidRPr="004E19E8">
        <w:rPr>
          <w:sz w:val="28"/>
          <w:szCs w:val="28"/>
        </w:rPr>
        <w:t xml:space="preserve"> РАЗДЕЛ</w:t>
      </w:r>
    </w:p>
    <w:p w14:paraId="46535B70" w14:textId="77777777" w:rsidR="0060019B" w:rsidRPr="004E19E8" w:rsidRDefault="0060019B" w:rsidP="0060019B">
      <w:pPr>
        <w:ind w:firstLine="709"/>
        <w:jc w:val="both"/>
        <w:rPr>
          <w:sz w:val="28"/>
          <w:szCs w:val="28"/>
        </w:rPr>
      </w:pPr>
    </w:p>
    <w:p w14:paraId="66ED4A63" w14:textId="4364B4D5" w:rsidR="0060019B" w:rsidRDefault="0060019B" w:rsidP="0060019B">
      <w:pPr>
        <w:ind w:firstLine="709"/>
        <w:jc w:val="both"/>
        <w:rPr>
          <w:spacing w:val="20"/>
          <w:sz w:val="28"/>
          <w:szCs w:val="28"/>
        </w:rPr>
      </w:pPr>
      <w:r w:rsidRPr="004E19E8">
        <w:rPr>
          <w:sz w:val="28"/>
          <w:szCs w:val="28"/>
        </w:rPr>
        <w:t xml:space="preserve">2.1 </w:t>
      </w:r>
      <w:r w:rsidR="00033396">
        <w:rPr>
          <w:spacing w:val="20"/>
          <w:sz w:val="28"/>
          <w:szCs w:val="28"/>
        </w:rPr>
        <w:t>Разработка технического задания</w:t>
      </w:r>
    </w:p>
    <w:p w14:paraId="097A1D62" w14:textId="2CC5EF73" w:rsidR="00033396" w:rsidRDefault="00033396" w:rsidP="0060019B">
      <w:pPr>
        <w:ind w:firstLine="709"/>
        <w:jc w:val="both"/>
        <w:rPr>
          <w:spacing w:val="20"/>
          <w:sz w:val="28"/>
          <w:szCs w:val="28"/>
        </w:rPr>
      </w:pPr>
    </w:p>
    <w:p w14:paraId="7E831FD0" w14:textId="77777777" w:rsidR="00033396" w:rsidRPr="00033396" w:rsidRDefault="00033396" w:rsidP="00033396">
      <w:pPr>
        <w:ind w:firstLine="709"/>
        <w:jc w:val="both"/>
        <w:rPr>
          <w:sz w:val="28"/>
          <w:szCs w:val="28"/>
        </w:rPr>
      </w:pPr>
      <w:r w:rsidRPr="00033396">
        <w:rPr>
          <w:sz w:val="28"/>
          <w:szCs w:val="28"/>
        </w:rPr>
        <w:t>Функциональные требования</w:t>
      </w:r>
    </w:p>
    <w:p w14:paraId="07687D28" w14:textId="77777777" w:rsidR="00033396" w:rsidRPr="00033396" w:rsidRDefault="00033396" w:rsidP="00033396">
      <w:pPr>
        <w:ind w:firstLine="709"/>
        <w:jc w:val="both"/>
        <w:rPr>
          <w:sz w:val="28"/>
          <w:szCs w:val="28"/>
        </w:rPr>
      </w:pPr>
      <w:r w:rsidRPr="00033396">
        <w:rPr>
          <w:sz w:val="28"/>
          <w:szCs w:val="28"/>
        </w:rPr>
        <w:t>2.1. Каталог товаров</w:t>
      </w:r>
    </w:p>
    <w:p w14:paraId="6DA883A4" w14:textId="0A14C541" w:rsidR="00033396" w:rsidRPr="00033396" w:rsidRDefault="00033396" w:rsidP="00033396">
      <w:pPr>
        <w:ind w:firstLine="709"/>
        <w:jc w:val="both"/>
        <w:rPr>
          <w:sz w:val="28"/>
          <w:szCs w:val="28"/>
        </w:rPr>
      </w:pPr>
      <w:r w:rsidRPr="00033396">
        <w:rPr>
          <w:sz w:val="28"/>
          <w:szCs w:val="28"/>
        </w:rPr>
        <w:t>Категории товаров (например, "Букеты", "Комнатные растения", "Подарки").</w:t>
      </w:r>
    </w:p>
    <w:p w14:paraId="47956FD7" w14:textId="2CE5E1D0" w:rsidR="00033396" w:rsidRPr="00033396" w:rsidRDefault="00033396" w:rsidP="00033396">
      <w:pPr>
        <w:ind w:firstLine="709"/>
        <w:jc w:val="both"/>
        <w:rPr>
          <w:sz w:val="28"/>
          <w:szCs w:val="28"/>
        </w:rPr>
      </w:pPr>
      <w:r w:rsidRPr="00033396">
        <w:rPr>
          <w:sz w:val="28"/>
          <w:szCs w:val="28"/>
        </w:rPr>
        <w:t>Фильтрация и сортировка по:</w:t>
      </w:r>
    </w:p>
    <w:p w14:paraId="0118C3B7" w14:textId="14E28912" w:rsidR="00033396" w:rsidRPr="00033396" w:rsidRDefault="00033396" w:rsidP="00033396">
      <w:pPr>
        <w:ind w:firstLine="709"/>
        <w:jc w:val="both"/>
        <w:rPr>
          <w:sz w:val="28"/>
          <w:szCs w:val="28"/>
        </w:rPr>
      </w:pPr>
      <w:r w:rsidRPr="00033396">
        <w:rPr>
          <w:sz w:val="28"/>
          <w:szCs w:val="28"/>
        </w:rPr>
        <w:t>Цене</w:t>
      </w:r>
    </w:p>
    <w:p w14:paraId="0CFAFB5F" w14:textId="69B30C0F" w:rsidR="00033396" w:rsidRPr="00033396" w:rsidRDefault="00033396" w:rsidP="00033396">
      <w:pPr>
        <w:ind w:firstLine="709"/>
        <w:jc w:val="both"/>
        <w:rPr>
          <w:sz w:val="28"/>
          <w:szCs w:val="28"/>
        </w:rPr>
      </w:pPr>
      <w:r w:rsidRPr="00033396">
        <w:rPr>
          <w:sz w:val="28"/>
          <w:szCs w:val="28"/>
        </w:rPr>
        <w:t>Популярности</w:t>
      </w:r>
    </w:p>
    <w:p w14:paraId="378F9218" w14:textId="45BC73CB" w:rsidR="00033396" w:rsidRPr="00033396" w:rsidRDefault="00033396" w:rsidP="00033396">
      <w:pPr>
        <w:ind w:firstLine="709"/>
        <w:jc w:val="both"/>
        <w:rPr>
          <w:sz w:val="28"/>
          <w:szCs w:val="28"/>
        </w:rPr>
      </w:pPr>
      <w:r w:rsidRPr="00033396">
        <w:rPr>
          <w:sz w:val="28"/>
          <w:szCs w:val="28"/>
        </w:rPr>
        <w:t>Наличию</w:t>
      </w:r>
    </w:p>
    <w:p w14:paraId="69B2C7F3" w14:textId="601FF9BB" w:rsidR="00033396" w:rsidRPr="00033396" w:rsidRDefault="00033396" w:rsidP="00033396">
      <w:pPr>
        <w:ind w:firstLine="709"/>
        <w:jc w:val="both"/>
        <w:rPr>
          <w:sz w:val="28"/>
          <w:szCs w:val="28"/>
        </w:rPr>
      </w:pPr>
      <w:r w:rsidRPr="00033396">
        <w:rPr>
          <w:sz w:val="28"/>
          <w:szCs w:val="28"/>
        </w:rPr>
        <w:t>Категориям</w:t>
      </w:r>
    </w:p>
    <w:p w14:paraId="445A49E4" w14:textId="67E8916D" w:rsidR="00033396" w:rsidRPr="00033396" w:rsidRDefault="00033396" w:rsidP="00033396">
      <w:pPr>
        <w:ind w:firstLine="709"/>
        <w:jc w:val="both"/>
        <w:rPr>
          <w:sz w:val="28"/>
          <w:szCs w:val="28"/>
        </w:rPr>
      </w:pPr>
      <w:r w:rsidRPr="00033396">
        <w:rPr>
          <w:sz w:val="28"/>
          <w:szCs w:val="28"/>
        </w:rPr>
        <w:t>Поиск по названию и описанию.</w:t>
      </w:r>
    </w:p>
    <w:p w14:paraId="400E319F" w14:textId="6683C34F" w:rsidR="00033396" w:rsidRPr="00033396" w:rsidRDefault="00033396" w:rsidP="00033396">
      <w:pPr>
        <w:ind w:firstLine="709"/>
        <w:jc w:val="both"/>
        <w:rPr>
          <w:sz w:val="28"/>
          <w:szCs w:val="28"/>
        </w:rPr>
      </w:pPr>
      <w:r w:rsidRPr="00033396">
        <w:rPr>
          <w:sz w:val="28"/>
          <w:szCs w:val="28"/>
        </w:rPr>
        <w:t>Детальная страница товара с:</w:t>
      </w:r>
    </w:p>
    <w:p w14:paraId="3BB00C0D" w14:textId="7223E7E2" w:rsidR="00033396" w:rsidRPr="00033396" w:rsidRDefault="00033396" w:rsidP="00033396">
      <w:pPr>
        <w:ind w:firstLine="709"/>
        <w:jc w:val="both"/>
        <w:rPr>
          <w:sz w:val="28"/>
          <w:szCs w:val="28"/>
        </w:rPr>
      </w:pPr>
      <w:r w:rsidRPr="00033396">
        <w:rPr>
          <w:sz w:val="28"/>
          <w:szCs w:val="28"/>
        </w:rPr>
        <w:t>Фотографиями (галерея)</w:t>
      </w:r>
    </w:p>
    <w:p w14:paraId="6BA67092" w14:textId="4D3129F8" w:rsidR="00033396" w:rsidRPr="00033396" w:rsidRDefault="00033396" w:rsidP="00033396">
      <w:pPr>
        <w:ind w:firstLine="709"/>
        <w:jc w:val="both"/>
        <w:rPr>
          <w:sz w:val="28"/>
          <w:szCs w:val="28"/>
        </w:rPr>
      </w:pPr>
      <w:r w:rsidRPr="00033396">
        <w:rPr>
          <w:sz w:val="28"/>
          <w:szCs w:val="28"/>
        </w:rPr>
        <w:t>Описанием</w:t>
      </w:r>
    </w:p>
    <w:p w14:paraId="1595022D" w14:textId="027E9545" w:rsidR="00033396" w:rsidRPr="00033396" w:rsidRDefault="00033396" w:rsidP="00033396">
      <w:pPr>
        <w:ind w:firstLine="709"/>
        <w:jc w:val="both"/>
        <w:rPr>
          <w:sz w:val="28"/>
          <w:szCs w:val="28"/>
        </w:rPr>
      </w:pPr>
      <w:r w:rsidRPr="00033396">
        <w:rPr>
          <w:sz w:val="28"/>
          <w:szCs w:val="28"/>
        </w:rPr>
        <w:t>Ценой</w:t>
      </w:r>
    </w:p>
    <w:p w14:paraId="48FEF25B" w14:textId="56DD4A77" w:rsidR="00033396" w:rsidRPr="00033396" w:rsidRDefault="00033396" w:rsidP="00033396">
      <w:pPr>
        <w:ind w:firstLine="709"/>
        <w:jc w:val="both"/>
        <w:rPr>
          <w:sz w:val="28"/>
          <w:szCs w:val="28"/>
        </w:rPr>
      </w:pPr>
      <w:r w:rsidRPr="00033396">
        <w:rPr>
          <w:sz w:val="28"/>
          <w:szCs w:val="28"/>
        </w:rPr>
        <w:t>Кнопкой "Добавить в корзину"</w:t>
      </w:r>
    </w:p>
    <w:p w14:paraId="77A4640C" w14:textId="77777777" w:rsidR="00033396" w:rsidRPr="00033396" w:rsidRDefault="00033396" w:rsidP="00033396">
      <w:pPr>
        <w:ind w:firstLine="709"/>
        <w:jc w:val="both"/>
        <w:rPr>
          <w:sz w:val="28"/>
          <w:szCs w:val="28"/>
        </w:rPr>
      </w:pPr>
      <w:r w:rsidRPr="00033396">
        <w:rPr>
          <w:sz w:val="28"/>
          <w:szCs w:val="28"/>
        </w:rPr>
        <w:t>2.2. Корзина и оформление заказа</w:t>
      </w:r>
    </w:p>
    <w:p w14:paraId="0B076D9E" w14:textId="365E3328" w:rsidR="00033396" w:rsidRPr="00033396" w:rsidRDefault="00033396" w:rsidP="00033396">
      <w:pPr>
        <w:ind w:firstLine="709"/>
        <w:jc w:val="both"/>
        <w:rPr>
          <w:sz w:val="28"/>
          <w:szCs w:val="28"/>
        </w:rPr>
      </w:pPr>
      <w:r w:rsidRPr="00033396">
        <w:rPr>
          <w:sz w:val="28"/>
          <w:szCs w:val="28"/>
        </w:rPr>
        <w:t>Добавление/удаление товаров из корзины.</w:t>
      </w:r>
    </w:p>
    <w:p w14:paraId="56D5C252" w14:textId="484C68D3" w:rsidR="00033396" w:rsidRPr="00033396" w:rsidRDefault="00033396" w:rsidP="00033396">
      <w:pPr>
        <w:ind w:firstLine="709"/>
        <w:jc w:val="both"/>
        <w:rPr>
          <w:sz w:val="28"/>
          <w:szCs w:val="28"/>
        </w:rPr>
      </w:pPr>
      <w:r w:rsidRPr="00033396">
        <w:rPr>
          <w:sz w:val="28"/>
          <w:szCs w:val="28"/>
        </w:rPr>
        <w:t>Изменение количества товаров.</w:t>
      </w:r>
    </w:p>
    <w:p w14:paraId="6A31BF0A" w14:textId="6E4781D3" w:rsidR="00033396" w:rsidRPr="00033396" w:rsidRDefault="00033396" w:rsidP="00033396">
      <w:pPr>
        <w:ind w:firstLine="709"/>
        <w:jc w:val="both"/>
        <w:rPr>
          <w:sz w:val="28"/>
          <w:szCs w:val="28"/>
        </w:rPr>
      </w:pPr>
      <w:proofErr w:type="spellStart"/>
      <w:r w:rsidRPr="00033396">
        <w:rPr>
          <w:sz w:val="28"/>
          <w:szCs w:val="28"/>
        </w:rPr>
        <w:t>Промокоды</w:t>
      </w:r>
      <w:proofErr w:type="spellEnd"/>
      <w:r w:rsidRPr="00033396">
        <w:rPr>
          <w:sz w:val="28"/>
          <w:szCs w:val="28"/>
        </w:rPr>
        <w:t xml:space="preserve"> и скидки.</w:t>
      </w:r>
    </w:p>
    <w:p w14:paraId="2DD3B1AA" w14:textId="0BC3B6C6" w:rsidR="00033396" w:rsidRPr="00033396" w:rsidRDefault="00033396" w:rsidP="00033396">
      <w:pPr>
        <w:ind w:firstLine="709"/>
        <w:jc w:val="both"/>
        <w:rPr>
          <w:sz w:val="28"/>
          <w:szCs w:val="28"/>
        </w:rPr>
      </w:pPr>
      <w:r w:rsidRPr="00033396">
        <w:rPr>
          <w:sz w:val="28"/>
          <w:szCs w:val="28"/>
        </w:rPr>
        <w:t>Оформление заказа:</w:t>
      </w:r>
    </w:p>
    <w:p w14:paraId="78BE47DC" w14:textId="266F029B" w:rsidR="00033396" w:rsidRPr="00033396" w:rsidRDefault="00033396" w:rsidP="00033396">
      <w:pPr>
        <w:ind w:firstLine="709"/>
        <w:jc w:val="both"/>
        <w:rPr>
          <w:sz w:val="28"/>
          <w:szCs w:val="28"/>
        </w:rPr>
      </w:pPr>
      <w:r w:rsidRPr="00033396">
        <w:rPr>
          <w:sz w:val="28"/>
          <w:szCs w:val="28"/>
        </w:rPr>
        <w:t xml:space="preserve">Форма с данными покупателя (имя, телефон, </w:t>
      </w:r>
      <w:proofErr w:type="spellStart"/>
      <w:r w:rsidRPr="00033396">
        <w:rPr>
          <w:sz w:val="28"/>
          <w:szCs w:val="28"/>
        </w:rPr>
        <w:t>email</w:t>
      </w:r>
      <w:proofErr w:type="spellEnd"/>
      <w:r w:rsidRPr="00033396">
        <w:rPr>
          <w:sz w:val="28"/>
          <w:szCs w:val="28"/>
        </w:rPr>
        <w:t>, адрес доставки).</w:t>
      </w:r>
    </w:p>
    <w:p w14:paraId="0CC78700" w14:textId="7CFA3924" w:rsidR="00033396" w:rsidRPr="00033396" w:rsidRDefault="00033396" w:rsidP="00033396">
      <w:pPr>
        <w:ind w:firstLine="709"/>
        <w:jc w:val="both"/>
        <w:rPr>
          <w:sz w:val="28"/>
          <w:szCs w:val="28"/>
        </w:rPr>
      </w:pPr>
      <w:r w:rsidRPr="00033396">
        <w:rPr>
          <w:sz w:val="28"/>
          <w:szCs w:val="28"/>
        </w:rPr>
        <w:t>Выбор способа доставки (курьер, самовывоз).</w:t>
      </w:r>
    </w:p>
    <w:p w14:paraId="5F8E57EA" w14:textId="4216BA6A" w:rsidR="00033396" w:rsidRPr="00033396" w:rsidRDefault="00033396" w:rsidP="00033396">
      <w:pPr>
        <w:ind w:firstLine="709"/>
        <w:jc w:val="both"/>
        <w:rPr>
          <w:sz w:val="28"/>
          <w:szCs w:val="28"/>
        </w:rPr>
      </w:pPr>
      <w:r w:rsidRPr="00033396">
        <w:rPr>
          <w:sz w:val="28"/>
          <w:szCs w:val="28"/>
        </w:rPr>
        <w:t>Оплата (онлайн или при получении).</w:t>
      </w:r>
    </w:p>
    <w:p w14:paraId="72CFA6E3" w14:textId="77777777" w:rsidR="00033396" w:rsidRPr="00033396" w:rsidRDefault="00033396" w:rsidP="00033396">
      <w:pPr>
        <w:ind w:firstLine="709"/>
        <w:jc w:val="both"/>
        <w:rPr>
          <w:sz w:val="28"/>
          <w:szCs w:val="28"/>
        </w:rPr>
      </w:pPr>
      <w:r w:rsidRPr="00033396">
        <w:rPr>
          <w:sz w:val="28"/>
          <w:szCs w:val="28"/>
        </w:rPr>
        <w:t>2.3. Личный кабинет</w:t>
      </w:r>
    </w:p>
    <w:p w14:paraId="41C9431C" w14:textId="07041142" w:rsidR="00033396" w:rsidRPr="00033396" w:rsidRDefault="00033396" w:rsidP="00033396">
      <w:pPr>
        <w:ind w:firstLine="709"/>
        <w:jc w:val="both"/>
        <w:rPr>
          <w:sz w:val="28"/>
          <w:szCs w:val="28"/>
        </w:rPr>
      </w:pPr>
      <w:r w:rsidRPr="00033396">
        <w:rPr>
          <w:sz w:val="28"/>
          <w:szCs w:val="28"/>
        </w:rPr>
        <w:t xml:space="preserve">Регистрация и авторизация (через </w:t>
      </w:r>
      <w:proofErr w:type="spellStart"/>
      <w:r w:rsidRPr="00033396">
        <w:rPr>
          <w:sz w:val="28"/>
          <w:szCs w:val="28"/>
        </w:rPr>
        <w:t>email</w:t>
      </w:r>
      <w:proofErr w:type="spellEnd"/>
      <w:r w:rsidRPr="00033396">
        <w:rPr>
          <w:sz w:val="28"/>
          <w:szCs w:val="28"/>
        </w:rPr>
        <w:t>/соцсети).</w:t>
      </w:r>
    </w:p>
    <w:p w14:paraId="33944F7A" w14:textId="6180031B" w:rsidR="00033396" w:rsidRPr="00033396" w:rsidRDefault="00033396" w:rsidP="00033396">
      <w:pPr>
        <w:ind w:firstLine="709"/>
        <w:jc w:val="both"/>
        <w:rPr>
          <w:sz w:val="28"/>
          <w:szCs w:val="28"/>
        </w:rPr>
      </w:pPr>
      <w:r w:rsidRPr="00033396">
        <w:rPr>
          <w:sz w:val="28"/>
          <w:szCs w:val="28"/>
        </w:rPr>
        <w:t>История заказов с статусами ("В обработке", "Доставлен").</w:t>
      </w:r>
    </w:p>
    <w:p w14:paraId="01F445ED" w14:textId="6683988B" w:rsidR="00033396" w:rsidRPr="00033396" w:rsidRDefault="00033396" w:rsidP="00033396">
      <w:pPr>
        <w:ind w:firstLine="709"/>
        <w:jc w:val="both"/>
        <w:rPr>
          <w:sz w:val="28"/>
          <w:szCs w:val="28"/>
        </w:rPr>
      </w:pPr>
      <w:r w:rsidRPr="00033396">
        <w:rPr>
          <w:sz w:val="28"/>
          <w:szCs w:val="28"/>
        </w:rPr>
        <w:t>Изменение профиля (контактные данные, пароль).</w:t>
      </w:r>
    </w:p>
    <w:p w14:paraId="132B4534" w14:textId="77777777" w:rsidR="00033396" w:rsidRPr="00033396" w:rsidRDefault="00033396" w:rsidP="00033396">
      <w:pPr>
        <w:ind w:firstLine="709"/>
        <w:jc w:val="both"/>
        <w:rPr>
          <w:sz w:val="28"/>
          <w:szCs w:val="28"/>
        </w:rPr>
      </w:pPr>
      <w:r w:rsidRPr="00033396">
        <w:rPr>
          <w:sz w:val="28"/>
          <w:szCs w:val="28"/>
        </w:rPr>
        <w:t>2.4. Административная панель</w:t>
      </w:r>
    </w:p>
    <w:p w14:paraId="79B18936" w14:textId="6B3EE27C" w:rsidR="00033396" w:rsidRPr="00033396" w:rsidRDefault="00033396" w:rsidP="00033396">
      <w:pPr>
        <w:ind w:firstLine="709"/>
        <w:jc w:val="both"/>
        <w:rPr>
          <w:sz w:val="28"/>
          <w:szCs w:val="28"/>
        </w:rPr>
      </w:pPr>
      <w:r w:rsidRPr="00033396">
        <w:rPr>
          <w:sz w:val="28"/>
          <w:szCs w:val="28"/>
        </w:rPr>
        <w:t>Управление товарами (добавление, редактирование, удаление).</w:t>
      </w:r>
    </w:p>
    <w:p w14:paraId="68EBB47B" w14:textId="3776FFC4" w:rsidR="00033396" w:rsidRPr="00033396" w:rsidRDefault="00033396" w:rsidP="00033396">
      <w:pPr>
        <w:ind w:firstLine="709"/>
        <w:jc w:val="both"/>
        <w:rPr>
          <w:sz w:val="28"/>
          <w:szCs w:val="28"/>
        </w:rPr>
      </w:pPr>
      <w:r w:rsidRPr="00033396">
        <w:rPr>
          <w:sz w:val="28"/>
          <w:szCs w:val="28"/>
        </w:rPr>
        <w:t>Управление заказами (просмотр, изменение статуса).</w:t>
      </w:r>
    </w:p>
    <w:p w14:paraId="5032C806" w14:textId="49936ADA" w:rsidR="00033396" w:rsidRPr="00033396" w:rsidRDefault="00033396" w:rsidP="00033396">
      <w:pPr>
        <w:ind w:firstLine="709"/>
        <w:jc w:val="both"/>
        <w:rPr>
          <w:sz w:val="28"/>
          <w:szCs w:val="28"/>
        </w:rPr>
      </w:pPr>
      <w:r w:rsidRPr="00033396">
        <w:rPr>
          <w:sz w:val="28"/>
          <w:szCs w:val="28"/>
        </w:rPr>
        <w:t>Управление пользователями.</w:t>
      </w:r>
    </w:p>
    <w:p w14:paraId="2A2F95AB" w14:textId="4492AA13" w:rsidR="00033396" w:rsidRPr="00033396" w:rsidRDefault="00033396" w:rsidP="00033396">
      <w:pPr>
        <w:ind w:firstLine="709"/>
        <w:jc w:val="both"/>
        <w:rPr>
          <w:sz w:val="28"/>
          <w:szCs w:val="28"/>
        </w:rPr>
      </w:pPr>
      <w:r w:rsidRPr="00033396">
        <w:rPr>
          <w:sz w:val="28"/>
          <w:szCs w:val="28"/>
        </w:rPr>
        <w:t>Аналитика (продажи, популярные товары).</w:t>
      </w:r>
    </w:p>
    <w:p w14:paraId="7E8D7D83" w14:textId="77777777" w:rsidR="00033396" w:rsidRPr="00033396" w:rsidRDefault="00033396" w:rsidP="00033396">
      <w:pPr>
        <w:ind w:firstLine="709"/>
        <w:jc w:val="both"/>
        <w:rPr>
          <w:sz w:val="28"/>
          <w:szCs w:val="28"/>
        </w:rPr>
      </w:pPr>
      <w:r w:rsidRPr="00033396">
        <w:rPr>
          <w:sz w:val="28"/>
          <w:szCs w:val="28"/>
        </w:rPr>
        <w:t>2.5. Дополнительные функции</w:t>
      </w:r>
    </w:p>
    <w:p w14:paraId="5FDC4711" w14:textId="6EA17F04" w:rsidR="00033396" w:rsidRPr="00033396" w:rsidRDefault="00033396" w:rsidP="00033396">
      <w:pPr>
        <w:ind w:firstLine="709"/>
        <w:jc w:val="both"/>
        <w:rPr>
          <w:sz w:val="28"/>
          <w:szCs w:val="28"/>
        </w:rPr>
      </w:pPr>
      <w:r w:rsidRPr="00033396">
        <w:rPr>
          <w:sz w:val="28"/>
          <w:szCs w:val="28"/>
        </w:rPr>
        <w:t>Блог/новости (статьи о цветах, акции).</w:t>
      </w:r>
    </w:p>
    <w:p w14:paraId="16649569" w14:textId="49E2AF27" w:rsidR="00033396" w:rsidRPr="00033396" w:rsidRDefault="00033396" w:rsidP="00033396">
      <w:pPr>
        <w:ind w:firstLine="709"/>
        <w:jc w:val="both"/>
        <w:rPr>
          <w:sz w:val="28"/>
          <w:szCs w:val="28"/>
        </w:rPr>
      </w:pPr>
      <w:r w:rsidRPr="00033396">
        <w:rPr>
          <w:sz w:val="28"/>
          <w:szCs w:val="28"/>
        </w:rPr>
        <w:t>Отзывы о товарах.</w:t>
      </w:r>
    </w:p>
    <w:p w14:paraId="3322E4F0" w14:textId="01237F99" w:rsidR="00033396" w:rsidRPr="00033396" w:rsidRDefault="00033396" w:rsidP="00033396">
      <w:pPr>
        <w:ind w:firstLine="709"/>
        <w:jc w:val="both"/>
        <w:rPr>
          <w:sz w:val="28"/>
          <w:szCs w:val="28"/>
        </w:rPr>
      </w:pPr>
      <w:r w:rsidRPr="00033396">
        <w:rPr>
          <w:sz w:val="28"/>
          <w:szCs w:val="28"/>
        </w:rPr>
        <w:t>Подписка на рассылку (уведомления о скидках).</w:t>
      </w:r>
    </w:p>
    <w:p w14:paraId="5CB599B6" w14:textId="77777777" w:rsidR="00033396" w:rsidRPr="00033396" w:rsidRDefault="00033396" w:rsidP="00033396">
      <w:pPr>
        <w:ind w:firstLine="709"/>
        <w:jc w:val="both"/>
        <w:rPr>
          <w:sz w:val="28"/>
          <w:szCs w:val="28"/>
        </w:rPr>
      </w:pPr>
      <w:r w:rsidRPr="00033396">
        <w:rPr>
          <w:sz w:val="28"/>
          <w:szCs w:val="28"/>
        </w:rPr>
        <w:t>3. Нефункциональные требования</w:t>
      </w:r>
    </w:p>
    <w:p w14:paraId="3DD6C2BE" w14:textId="77777777" w:rsidR="00033396" w:rsidRPr="00033396" w:rsidRDefault="00033396" w:rsidP="00033396">
      <w:pPr>
        <w:ind w:firstLine="709"/>
        <w:jc w:val="both"/>
        <w:rPr>
          <w:sz w:val="28"/>
          <w:szCs w:val="28"/>
        </w:rPr>
      </w:pPr>
      <w:r w:rsidRPr="00033396">
        <w:rPr>
          <w:sz w:val="28"/>
          <w:szCs w:val="28"/>
        </w:rPr>
        <w:t>3.1. Производительность</w:t>
      </w:r>
    </w:p>
    <w:p w14:paraId="75689E1E" w14:textId="288B4003" w:rsidR="00033396" w:rsidRPr="00033396" w:rsidRDefault="00033396" w:rsidP="00033396">
      <w:pPr>
        <w:ind w:firstLine="709"/>
        <w:jc w:val="both"/>
        <w:rPr>
          <w:sz w:val="28"/>
          <w:szCs w:val="28"/>
        </w:rPr>
      </w:pPr>
      <w:r w:rsidRPr="00033396">
        <w:rPr>
          <w:sz w:val="28"/>
          <w:szCs w:val="28"/>
        </w:rPr>
        <w:t xml:space="preserve">Время загрузки страницы: </w:t>
      </w:r>
      <w:proofErr w:type="gramStart"/>
      <w:r w:rsidRPr="00033396">
        <w:rPr>
          <w:sz w:val="28"/>
          <w:szCs w:val="28"/>
        </w:rPr>
        <w:t>&lt; 2</w:t>
      </w:r>
      <w:proofErr w:type="gramEnd"/>
      <w:r w:rsidRPr="00033396">
        <w:rPr>
          <w:sz w:val="28"/>
          <w:szCs w:val="28"/>
        </w:rPr>
        <w:t xml:space="preserve"> сек.</w:t>
      </w:r>
    </w:p>
    <w:p w14:paraId="542A498F" w14:textId="1E89D3B3" w:rsidR="00033396" w:rsidRPr="00033396" w:rsidRDefault="00033396" w:rsidP="00033396">
      <w:pPr>
        <w:ind w:firstLine="709"/>
        <w:jc w:val="both"/>
        <w:rPr>
          <w:sz w:val="28"/>
          <w:szCs w:val="28"/>
        </w:rPr>
      </w:pPr>
      <w:r w:rsidRPr="00033396">
        <w:rPr>
          <w:sz w:val="28"/>
          <w:szCs w:val="28"/>
        </w:rPr>
        <w:t>Оптимизация изображений (сжатие без потери качества).</w:t>
      </w:r>
    </w:p>
    <w:p w14:paraId="7554C85D" w14:textId="77777777" w:rsidR="00033396" w:rsidRPr="00033396" w:rsidRDefault="00033396" w:rsidP="00033396">
      <w:pPr>
        <w:ind w:firstLine="709"/>
        <w:jc w:val="both"/>
        <w:rPr>
          <w:sz w:val="28"/>
          <w:szCs w:val="28"/>
        </w:rPr>
      </w:pPr>
      <w:r w:rsidRPr="00033396">
        <w:rPr>
          <w:sz w:val="28"/>
          <w:szCs w:val="28"/>
        </w:rPr>
        <w:lastRenderedPageBreak/>
        <w:t>3.2. Безопасность</w:t>
      </w:r>
    </w:p>
    <w:p w14:paraId="63161200" w14:textId="3B1B39EC" w:rsidR="00033396" w:rsidRPr="00033396" w:rsidRDefault="00033396" w:rsidP="00033396">
      <w:pPr>
        <w:ind w:firstLine="709"/>
        <w:jc w:val="both"/>
        <w:rPr>
          <w:sz w:val="28"/>
          <w:szCs w:val="28"/>
        </w:rPr>
      </w:pPr>
      <w:r w:rsidRPr="00033396">
        <w:rPr>
          <w:sz w:val="28"/>
          <w:szCs w:val="28"/>
        </w:rPr>
        <w:t xml:space="preserve">Защита от SQL-инъекций, XSS, CSRF (в </w:t>
      </w:r>
      <w:proofErr w:type="spellStart"/>
      <w:r w:rsidRPr="00033396">
        <w:rPr>
          <w:sz w:val="28"/>
          <w:szCs w:val="28"/>
        </w:rPr>
        <w:t>Django</w:t>
      </w:r>
      <w:proofErr w:type="spellEnd"/>
      <w:r w:rsidRPr="00033396">
        <w:rPr>
          <w:sz w:val="28"/>
          <w:szCs w:val="28"/>
        </w:rPr>
        <w:t xml:space="preserve"> есть по умолчанию).</w:t>
      </w:r>
    </w:p>
    <w:p w14:paraId="5E698CBB" w14:textId="704C530E" w:rsidR="00033396" w:rsidRPr="00033396" w:rsidRDefault="00033396" w:rsidP="00033396">
      <w:pPr>
        <w:ind w:firstLine="709"/>
        <w:jc w:val="both"/>
        <w:rPr>
          <w:sz w:val="28"/>
          <w:szCs w:val="28"/>
        </w:rPr>
      </w:pPr>
      <w:r w:rsidRPr="00033396">
        <w:rPr>
          <w:sz w:val="28"/>
          <w:szCs w:val="28"/>
        </w:rPr>
        <w:t>HTTPS для всех страниц.</w:t>
      </w:r>
    </w:p>
    <w:p w14:paraId="1248C8BD" w14:textId="77777777" w:rsidR="00033396" w:rsidRPr="00033396" w:rsidRDefault="00033396" w:rsidP="00033396">
      <w:pPr>
        <w:ind w:firstLine="709"/>
        <w:jc w:val="both"/>
        <w:rPr>
          <w:sz w:val="28"/>
          <w:szCs w:val="28"/>
        </w:rPr>
      </w:pPr>
      <w:r w:rsidRPr="00033396">
        <w:rPr>
          <w:sz w:val="28"/>
          <w:szCs w:val="28"/>
        </w:rPr>
        <w:t>3.3. Адаптивность</w:t>
      </w:r>
    </w:p>
    <w:p w14:paraId="5FE0B86B" w14:textId="5F8AF0FF" w:rsidR="00033396" w:rsidRPr="00033396" w:rsidRDefault="00033396" w:rsidP="00033396">
      <w:pPr>
        <w:ind w:firstLine="709"/>
        <w:jc w:val="both"/>
        <w:rPr>
          <w:sz w:val="28"/>
          <w:szCs w:val="28"/>
        </w:rPr>
      </w:pPr>
      <w:r w:rsidRPr="00033396">
        <w:rPr>
          <w:sz w:val="28"/>
          <w:szCs w:val="28"/>
        </w:rPr>
        <w:t>Корректное отображение на ПК, планшетах и смартфонах.</w:t>
      </w:r>
    </w:p>
    <w:p w14:paraId="4B0FC98C" w14:textId="77777777" w:rsidR="00033396" w:rsidRPr="00033396" w:rsidRDefault="00033396" w:rsidP="00033396">
      <w:pPr>
        <w:ind w:firstLine="709"/>
        <w:jc w:val="both"/>
        <w:rPr>
          <w:sz w:val="28"/>
          <w:szCs w:val="28"/>
        </w:rPr>
      </w:pPr>
      <w:r w:rsidRPr="00033396">
        <w:rPr>
          <w:sz w:val="28"/>
          <w:szCs w:val="28"/>
        </w:rPr>
        <w:t>3.4. SEO</w:t>
      </w:r>
    </w:p>
    <w:p w14:paraId="08466A21" w14:textId="7BFACCAD" w:rsidR="00033396" w:rsidRPr="00033396" w:rsidRDefault="00033396" w:rsidP="00033396">
      <w:pPr>
        <w:ind w:firstLine="709"/>
        <w:jc w:val="both"/>
        <w:rPr>
          <w:sz w:val="28"/>
          <w:szCs w:val="28"/>
        </w:rPr>
      </w:pPr>
      <w:r w:rsidRPr="00033396">
        <w:rPr>
          <w:sz w:val="28"/>
          <w:szCs w:val="28"/>
        </w:rPr>
        <w:t>ЧПУ (человеко-понятные URL).</w:t>
      </w:r>
    </w:p>
    <w:p w14:paraId="1E718A59" w14:textId="33987CDC" w:rsidR="00033396" w:rsidRPr="00033396" w:rsidRDefault="00033396" w:rsidP="00033396">
      <w:pPr>
        <w:ind w:firstLine="709"/>
        <w:jc w:val="both"/>
        <w:rPr>
          <w:sz w:val="28"/>
          <w:szCs w:val="28"/>
          <w:lang w:val="en-US"/>
        </w:rPr>
      </w:pPr>
      <w:r w:rsidRPr="00033396">
        <w:rPr>
          <w:sz w:val="28"/>
          <w:szCs w:val="28"/>
        </w:rPr>
        <w:t>Мета</w:t>
      </w:r>
      <w:r w:rsidRPr="00033396">
        <w:rPr>
          <w:sz w:val="28"/>
          <w:szCs w:val="28"/>
          <w:lang w:val="en-US"/>
        </w:rPr>
        <w:t>-</w:t>
      </w:r>
      <w:r w:rsidRPr="00033396">
        <w:rPr>
          <w:sz w:val="28"/>
          <w:szCs w:val="28"/>
        </w:rPr>
        <w:t>теги</w:t>
      </w:r>
      <w:r w:rsidRPr="00033396">
        <w:rPr>
          <w:sz w:val="28"/>
          <w:szCs w:val="28"/>
          <w:lang w:val="en-US"/>
        </w:rPr>
        <w:t xml:space="preserve"> (title, description).</w:t>
      </w:r>
    </w:p>
    <w:p w14:paraId="04D536FA" w14:textId="77777777" w:rsidR="00033396" w:rsidRPr="00033396" w:rsidRDefault="00033396" w:rsidP="00033396">
      <w:pPr>
        <w:ind w:firstLine="709"/>
        <w:jc w:val="both"/>
        <w:rPr>
          <w:sz w:val="28"/>
          <w:szCs w:val="28"/>
          <w:lang w:val="en-US"/>
        </w:rPr>
      </w:pPr>
      <w:r w:rsidRPr="00033396">
        <w:rPr>
          <w:sz w:val="28"/>
          <w:szCs w:val="28"/>
          <w:lang w:val="en-US"/>
        </w:rPr>
        <w:t xml:space="preserve">Sitemap.xml </w:t>
      </w:r>
      <w:r w:rsidRPr="00033396">
        <w:rPr>
          <w:sz w:val="28"/>
          <w:szCs w:val="28"/>
        </w:rPr>
        <w:t>и</w:t>
      </w:r>
      <w:r w:rsidRPr="00033396">
        <w:rPr>
          <w:sz w:val="28"/>
          <w:szCs w:val="28"/>
          <w:lang w:val="en-US"/>
        </w:rPr>
        <w:t xml:space="preserve"> robots.txt.</w:t>
      </w:r>
    </w:p>
    <w:p w14:paraId="407FE71E" w14:textId="77777777" w:rsidR="00033396" w:rsidRPr="00033396" w:rsidRDefault="00033396" w:rsidP="0060019B">
      <w:pPr>
        <w:ind w:firstLine="709"/>
        <w:jc w:val="both"/>
        <w:rPr>
          <w:sz w:val="28"/>
          <w:szCs w:val="28"/>
          <w:lang w:val="en-US"/>
        </w:rPr>
      </w:pPr>
    </w:p>
    <w:p w14:paraId="3EE0AA10" w14:textId="77777777" w:rsidR="00295868" w:rsidRPr="00033396" w:rsidRDefault="00295868" w:rsidP="00295868">
      <w:pPr>
        <w:rPr>
          <w:szCs w:val="28"/>
          <w:lang w:val="en-US"/>
        </w:rPr>
      </w:pPr>
    </w:p>
    <w:p w14:paraId="42696020" w14:textId="77777777" w:rsidR="00295868" w:rsidRPr="00033396" w:rsidRDefault="00295868" w:rsidP="00295868">
      <w:pPr>
        <w:rPr>
          <w:szCs w:val="28"/>
          <w:lang w:val="en-US"/>
        </w:rPr>
      </w:pPr>
    </w:p>
    <w:p w14:paraId="5F998D68" w14:textId="1EDC54CB" w:rsidR="000F04AD" w:rsidRPr="00033396" w:rsidRDefault="000F04AD">
      <w:pPr>
        <w:rPr>
          <w:szCs w:val="28"/>
          <w:lang w:val="en-US"/>
        </w:rPr>
      </w:pPr>
      <w:r w:rsidRPr="00033396">
        <w:rPr>
          <w:szCs w:val="28"/>
          <w:lang w:val="en-US"/>
        </w:rPr>
        <w:br w:type="page"/>
      </w:r>
    </w:p>
    <w:p w14:paraId="759182E1" w14:textId="77777777" w:rsidR="000F04AD" w:rsidRDefault="000F04AD" w:rsidP="000F04AD">
      <w:pPr>
        <w:tabs>
          <w:tab w:val="left" w:pos="9356"/>
        </w:tabs>
        <w:ind w:right="-29" w:firstLine="709"/>
        <w:rPr>
          <w:sz w:val="28"/>
          <w:szCs w:val="28"/>
        </w:rPr>
      </w:pPr>
      <w:r>
        <w:rPr>
          <w:sz w:val="28"/>
          <w:szCs w:val="28"/>
        </w:rPr>
        <w:lastRenderedPageBreak/>
        <w:t xml:space="preserve">3 ОХРАНА ТРУДА И ТЕХНИКА БЕЗОПАСНОСТИ </w:t>
      </w:r>
    </w:p>
    <w:p w14:paraId="6A56E6A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p>
    <w:p w14:paraId="22DA6FC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 Общие требования охраны труда</w:t>
      </w:r>
    </w:p>
    <w:p w14:paraId="30FDFA9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 К работе программистом допускаются лица не моложе 18 лет, имеющие соответствующую выполняемой работе квалификацию, прошедшие вводный и первичный на рабочем месте инструктажи по охране труда, медосмотр, обучение и проверку знаний по охране труда.</w:t>
      </w:r>
    </w:p>
    <w:p w14:paraId="1A83EEB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1.2. Для выполнения работ на персональном компьютере программист должен изучить инструкцию по эксплуатации персонального компьютера, на котором работник выполняет работы, пройти инструктаж по электробезопасности и получить I группу.</w:t>
      </w:r>
    </w:p>
    <w:p w14:paraId="5268C2B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 Программист, выполняющий работу на персональном компьютере, независимо от квалификации и стажа работы не реже одного раза в шесть месяцев должен проходить повторный инструктаж по безопасности труда; в случае нарушения требований безопасности труда, при перерыве в работе более чем на 60 календарных дней программист должен пройти внеплановый инструктаж.</w:t>
      </w:r>
    </w:p>
    <w:p w14:paraId="1803764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1.4. Программист, показавший неудовлетворительные навыки и знания требований безопасности при работе на персональном компьютере, к самостоятельной работе не допускается.</w:t>
      </w:r>
    </w:p>
    <w:p w14:paraId="57DC2175"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 Программист, допущенный к самостоятельной работе, должен знать: правила эксплуатации и требования безопасности при работе с персональным компьютером, способы рациональной организации рабочего места, санитарно-гигиенические требования к условиям труда, опасные и вредные производственные факторы, которые могут оказывать неблагоприятное воздействие на программиста.</w:t>
      </w:r>
    </w:p>
    <w:p w14:paraId="32FC65CA"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1.6. Программист, направленный для участия в несвойственных его профессии работах, должен пройти целевой инструктаж по безопасному выполнению предстоящих работ.</w:t>
      </w:r>
    </w:p>
    <w:p w14:paraId="17D9B985"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1.7. Во время работы на программиста могут оказывать неблагоприятное воздействие в основном следующие опасные и вредные производственные факторы:</w:t>
      </w:r>
    </w:p>
    <w:p w14:paraId="16AEF39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перенапряжение зрительного анализатора при работе за экраном дисплея;</w:t>
      </w:r>
    </w:p>
    <w:p w14:paraId="50C2C9C2"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длительное статическое напряжение мышц спины, шеи, рук и ног, что может привести к статическим перегрузкам программиста;</w:t>
      </w:r>
    </w:p>
    <w:p w14:paraId="5BC2E74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повышенный уровень шума;</w:t>
      </w:r>
    </w:p>
    <w:p w14:paraId="5F2F536D"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ионизирующие и неионизирующие излучения, источниками которых являются </w:t>
      </w:r>
      <w:proofErr w:type="spellStart"/>
      <w:r>
        <w:rPr>
          <w:rFonts w:ascii="Times New Roman" w:hAnsi="Times New Roman" w:cs="Times New Roman"/>
          <w:sz w:val="28"/>
          <w:szCs w:val="28"/>
        </w:rPr>
        <w:t>видеодисплейные</w:t>
      </w:r>
      <w:proofErr w:type="spellEnd"/>
      <w:r>
        <w:rPr>
          <w:rFonts w:ascii="Times New Roman" w:hAnsi="Times New Roman" w:cs="Times New Roman"/>
          <w:sz w:val="28"/>
          <w:szCs w:val="28"/>
        </w:rPr>
        <w:t xml:space="preserve"> терминалы;</w:t>
      </w:r>
    </w:p>
    <w:p w14:paraId="35A0652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статическое электричество;</w:t>
      </w:r>
    </w:p>
    <w:p w14:paraId="65543F02"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электрический ток, путь которого в случае замыкания на корпус может пройти через тело человека.</w:t>
      </w:r>
    </w:p>
    <w:p w14:paraId="6C022D6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1.8. Программист, работающий на персональном компьютере, должен соблюдать установленные для него режимы труда и отдыха.</w:t>
      </w:r>
    </w:p>
    <w:p w14:paraId="2A93D388"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1.9. 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w:t>
      </w:r>
    </w:p>
    <w:p w14:paraId="0426D47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1.10. Для предупреждения заболеваний программисту следует знать и соблюдать правила личной гигиены.</w:t>
      </w:r>
    </w:p>
    <w:p w14:paraId="60B1745A"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1.11. В случае заболевания, плохого самочувствия, недостаточного отдыха программисту следует сообщить о своем состоянии непосредственному руководителю и обратиться за медицинской помощью.</w:t>
      </w:r>
    </w:p>
    <w:p w14:paraId="12C9977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1.12. Если программист оказался очевидцем несчастного случая, он должен оказать пострадавшему первую помощь и сообщить о случившемся руководителю.</w:t>
      </w:r>
    </w:p>
    <w:p w14:paraId="5AC43985"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1.13. Программист должен уметь оказать первую помощь, в том числе при поражении электрическим током, пользоваться аптечкой.</w:t>
      </w:r>
    </w:p>
    <w:p w14:paraId="34DF913D"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1.14. Программист, допустивший нарушение или невыполнение требований инструкции по охране труда, несет ответственность согласно действующему законодательству.</w:t>
      </w:r>
    </w:p>
    <w:p w14:paraId="7FD3968A"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Требования охраны труда перед началом работы</w:t>
      </w:r>
    </w:p>
    <w:p w14:paraId="734333FA"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2.1. Перед началом работы программисту следует рационально организовать свое рабочее место.</w:t>
      </w:r>
    </w:p>
    <w:p w14:paraId="742DE3CB"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2.2. Программист должен знать о том, что если в помещении расположены несколько персональных компьютеров, то для обеспечения безопасности расстояние между ними должно быть не менее 1,5 м.</w:t>
      </w:r>
    </w:p>
    <w:p w14:paraId="1F88EB3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2.3. Программист должен знать о том, что взаимное расположение персональных компьютеров влияет на уровень генерируемых ими излучений; для предупреждения облучения других рабочих мест следует выполнять следующие правила:</w:t>
      </w:r>
    </w:p>
    <w:p w14:paraId="62B387C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2.3.1. Левая панель персонального компьютера должна быть обращена либо к стене, либо к проходу, где нет рабочих мест.</w:t>
      </w:r>
    </w:p>
    <w:p w14:paraId="1C6D848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2.3.2. Не следует располагать мониторы экранами друг к другу.</w:t>
      </w:r>
    </w:p>
    <w:p w14:paraId="3081628B"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2.4. Не рекомендуется располагать монитор экраном к окну.</w:t>
      </w:r>
    </w:p>
    <w:p w14:paraId="6EAE36E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2.5. Для того чтобы в процессе работы не возникало перенапряжение зрительного анализатора, программисту следует проверить, чтобы на клавиатуре и экране монитора не было бликов света.</w:t>
      </w:r>
    </w:p>
    <w:p w14:paraId="2C7C1B0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2.6. Для повышения контрастности изображения перед началом работы программист должен очистить экран монитора от пыли, которая интенсивно оседает на нем под воздействием зарядов статического электричества.</w:t>
      </w:r>
    </w:p>
    <w:p w14:paraId="302675F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2.7. Программист должен убрать с рабочего места все лишние предметы, не используемые в работе.</w:t>
      </w:r>
    </w:p>
    <w:p w14:paraId="4E87B5E8"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2.8. Перед включением персонального компьютера программисту следует визуально проверить исправность электропроводки, вилки, розетки, а также электрических подсоединений между собой всех устройств, входящих в комплект персонального компьютера.</w:t>
      </w:r>
    </w:p>
    <w:p w14:paraId="475A5BD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2.9. Перед началом выполнения работы программист должен проверить исправность персонального компьютера и подготовить его к работе.</w:t>
      </w:r>
    </w:p>
    <w:p w14:paraId="70817F9F"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Требования охраны труда во время работы</w:t>
      </w:r>
    </w:p>
    <w:p w14:paraId="3309EC07"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 Программисту персонального компьютера следует включать его в работу в той последовательности, которая определена инструкцией по эксплуатации.</w:t>
      </w:r>
    </w:p>
    <w:p w14:paraId="1EB0865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3.2. Для подключения персонального компьютера к электрической сети программист должен использовать шнур питания, поставляемый в комплекте с персональным компьютером; не следует использовать самодельные электрические шнуры для подключения к сети персонального компьютера и различных его устройств.</w:t>
      </w:r>
    </w:p>
    <w:p w14:paraId="751F4BA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3.3. Программист должен знать, что рациональная рабочая поза способствует уменьшению утомляемости.</w:t>
      </w:r>
    </w:p>
    <w:p w14:paraId="4CA5B2B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3.4. При помощи поворотной площадки видеомонитор должен быть отрегулирован в соответствии с рабочей позой программиста.</w:t>
      </w:r>
    </w:p>
    <w:p w14:paraId="0BC5CBC2"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3.5. Конструкция рабочего стула (кресла) должна обеспечивать поддержание рабочей позы программиста при работе с персональным компьютером, позволять изменять позу с целью снижения статического напряжения мышц шейно-плечевой области и спины для предупреждения развития утомления.</w:t>
      </w:r>
    </w:p>
    <w:p w14:paraId="3E268A9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3.6. Тип рабочего стула (кресла) должен выбираться в зависимости от характера и продолжительности работы с персональным компьютером с учетом роста программиста.</w:t>
      </w:r>
    </w:p>
    <w:p w14:paraId="679EEC9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3.7. 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56E81A4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3.8. Поверхность сиденья, спинки и других элементов стула (кресла) должна быть полумягкой, с нескользящим, неэлектризуемым и воздухопроницаемым покрытием, обеспечивающим легкую очистку от загрязнений.</w:t>
      </w:r>
    </w:p>
    <w:p w14:paraId="2143F39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3.9. Плоскость рабочего стола должна быть регулируемой по высоте в пределах 680–800 мм с учетом индивидуальных особенностей программиста; при отсутствии такой возможности высота рабочей поверхности стола должна составлять 725 мм.</w:t>
      </w:r>
    </w:p>
    <w:p w14:paraId="46E41E9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3.10. 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3875D4E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3.11. Экран видеомонитора должен находиться от глаз программиста на оптимальном расстоянии 600–700 мм, но не ближе 500 мм с учетом размеров алфавитно-цифровых знаков и символов.</w:t>
      </w:r>
    </w:p>
    <w:p w14:paraId="1B748FA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3.12. Клавиатуру следует располагать на поверхности стола на расстоянии 100–300 мм от края, обращенного к пользователю, или на специальной, регулируемой по высоте рабочей поверхности, отделенной от основной столешницы.</w:t>
      </w:r>
    </w:p>
    <w:p w14:paraId="61B80AA7"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3.13. Для уменьшения напряжения зрения программисту следует установить на экране монитора оптимальный цветовой режим (если такая возможность имеется); при этом рекомендуются ненасыщенные цвета: светло-зеленый, желто-зеленый, желто-оранжевый, желто-коричневый; по возможности программист должен избегать насыщенных цветов, особенно красного, синего, ярко-зеленого.</w:t>
      </w:r>
    </w:p>
    <w:p w14:paraId="6C7D94B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3.14. Для уменьшения зрительной утомляемости программисту предпочтительнее работать в таком режиме, чтобы на светлом экране видеомонитора были темные символы.</w:t>
      </w:r>
    </w:p>
    <w:p w14:paraId="28BF077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3.15. С целью снижения зрительного и костно-мышечного утомления программисту следует соблюдать установленный режим труда и отдыха.</w:t>
      </w:r>
    </w:p>
    <w:p w14:paraId="438E827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3.16. Режимы труда и отдыха при работе с персональным компьютером должны организовываться в зависимости от вида и категории трудовой деятельности.</w:t>
      </w:r>
    </w:p>
    <w:p w14:paraId="4D2F5948"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3.17. Виды трудовой деятельности разделяются на 3 группы:</w:t>
      </w:r>
    </w:p>
    <w:p w14:paraId="2C810164"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группа А – работа по считыванию информации с экрана видеомонитора с предварительным запросом;</w:t>
      </w:r>
    </w:p>
    <w:p w14:paraId="6C1F11D2"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группа Б – работа по вводу информации;</w:t>
      </w:r>
    </w:p>
    <w:p w14:paraId="7EFBA3D7"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группа В – творческая работа в режиме диалога с персональным компьютером.</w:t>
      </w:r>
    </w:p>
    <w:p w14:paraId="16C9675E"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3.18. При выполнении в течение рабочей смены работ, относящихся к разным видам трудовой деятельности, за основную работу с персональным компьютером следует принимать такую, которая занимает не менее 50 процентов времени в течение рабочей смены или рабочего дня.</w:t>
      </w:r>
    </w:p>
    <w:p w14:paraId="478F4928"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3.19. Продолжительность непрерывной работы с видеомонитором без регламентированного перерыва не должна превышать 2 часов.</w:t>
      </w:r>
    </w:p>
    <w:p w14:paraId="5EF64C5C"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3.20. Для обеспечения оптимальной работоспособности и сохранения здоровья программиста на протяжении рабочей смены должны быть установлены регламентированные перерывы.</w:t>
      </w:r>
    </w:p>
    <w:p w14:paraId="29DC548B"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3.21. Время регламентированных перерывов в течение рабочей смены следует устанавливать в зависимости от ее продолжительности, вида и категории трудовой деятельности.</w:t>
      </w:r>
    </w:p>
    <w:p w14:paraId="04A41A4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3.22. При работе с персональным компьютером в ночную смену (с 22 до 6 часов) независимо от категории и вида трудовой деятельности продолжительность регламентированных перерывов должна быть увеличена на 60 минут.</w:t>
      </w:r>
    </w:p>
    <w:p w14:paraId="2691286E"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3.23. Для снятия зрительного и </w:t>
      </w:r>
      <w:proofErr w:type="spellStart"/>
      <w:r>
        <w:rPr>
          <w:rFonts w:ascii="Times New Roman" w:hAnsi="Times New Roman" w:cs="Times New Roman"/>
          <w:sz w:val="28"/>
          <w:szCs w:val="28"/>
        </w:rPr>
        <w:t>позотонического</w:t>
      </w:r>
      <w:proofErr w:type="spellEnd"/>
      <w:r>
        <w:rPr>
          <w:rFonts w:ascii="Times New Roman" w:hAnsi="Times New Roman" w:cs="Times New Roman"/>
          <w:sz w:val="28"/>
          <w:szCs w:val="28"/>
        </w:rPr>
        <w:t xml:space="preserve"> напряжения программисту в процессе работы следует устраивать </w:t>
      </w:r>
      <w:proofErr w:type="spellStart"/>
      <w:r>
        <w:rPr>
          <w:rFonts w:ascii="Times New Roman" w:hAnsi="Times New Roman" w:cs="Times New Roman"/>
          <w:sz w:val="28"/>
          <w:szCs w:val="28"/>
        </w:rPr>
        <w:t>микропаузы</w:t>
      </w:r>
      <w:proofErr w:type="spellEnd"/>
      <w:r>
        <w:rPr>
          <w:rFonts w:ascii="Times New Roman" w:hAnsi="Times New Roman" w:cs="Times New Roman"/>
          <w:sz w:val="28"/>
          <w:szCs w:val="28"/>
        </w:rPr>
        <w:t xml:space="preserve"> продолжительностью 1–3 минуты.</w:t>
      </w:r>
    </w:p>
    <w:p w14:paraId="29C8C97F"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3.24. 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w:t>
      </w:r>
      <w:proofErr w:type="spellStart"/>
      <w:r>
        <w:rPr>
          <w:rFonts w:ascii="Times New Roman" w:hAnsi="Times New Roman" w:cs="Times New Roman"/>
          <w:sz w:val="28"/>
          <w:szCs w:val="28"/>
        </w:rPr>
        <w:t>позотонического</w:t>
      </w:r>
      <w:proofErr w:type="spellEnd"/>
      <w:r>
        <w:rPr>
          <w:rFonts w:ascii="Times New Roman" w:hAnsi="Times New Roman" w:cs="Times New Roman"/>
          <w:sz w:val="28"/>
          <w:szCs w:val="28"/>
        </w:rPr>
        <w:t xml:space="preserve"> утомления программисту рекомендуется выполнять специальные комплексы физических упражнений.</w:t>
      </w:r>
    </w:p>
    <w:p w14:paraId="16E6D632"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3.25. С целью уменьшения отрицательного влияния </w:t>
      </w:r>
      <w:proofErr w:type="spellStart"/>
      <w:r>
        <w:rPr>
          <w:rFonts w:ascii="Times New Roman" w:hAnsi="Times New Roman" w:cs="Times New Roman"/>
          <w:sz w:val="28"/>
          <w:szCs w:val="28"/>
        </w:rPr>
        <w:t>монотонии</w:t>
      </w:r>
      <w:proofErr w:type="spellEnd"/>
      <w:r>
        <w:rPr>
          <w:rFonts w:ascii="Times New Roman" w:hAnsi="Times New Roman" w:cs="Times New Roman"/>
          <w:sz w:val="28"/>
          <w:szCs w:val="28"/>
        </w:rPr>
        <w:t xml:space="preserve"> целесообразно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w:t>
      </w:r>
    </w:p>
    <w:p w14:paraId="30B3F37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3.26. Программисту, работающему с высоким уровнем напряженности, во время регламентированных перерывов и в конце рабочего дня рекомендуется пси</w:t>
      </w:r>
      <w:r>
        <w:rPr>
          <w:rFonts w:ascii="Times New Roman" w:hAnsi="Times New Roman" w:cs="Times New Roman"/>
          <w:sz w:val="28"/>
          <w:szCs w:val="28"/>
        </w:rPr>
        <w:lastRenderedPageBreak/>
        <w:t>хологическая разгрузка в специально оборудованных помещениях (комната психологической разгрузки).</w:t>
      </w:r>
    </w:p>
    <w:p w14:paraId="028FD1A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Требования охраны труда в аварийных ситуациях</w:t>
      </w:r>
    </w:p>
    <w:p w14:paraId="626AE110"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4.1. При обнаружении каких-либо неполадок в работе персонального компьютера программист должен прекратить работу, выключить компьютер и сообщить об этом непосредственному руководителю для организации ремонта.</w:t>
      </w:r>
    </w:p>
    <w:p w14:paraId="3949042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4.2. Программисту не следует самому устранять технические неполадки персонального компьютера.</w:t>
      </w:r>
    </w:p>
    <w:p w14:paraId="4130EE6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4.3. Программист не должен производить работу при снятом корпусе компьютера.</w:t>
      </w:r>
    </w:p>
    <w:p w14:paraId="0D370C5D"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4.4. При несчастном случае, отравлении, внезапном заболевании необходимо немедленно оказать первую помощь пострадавшему, вызвать врача или помочь доставить пострадавшего к врачу, а затем сообщить руководителю о случившемся.</w:t>
      </w:r>
    </w:p>
    <w:p w14:paraId="13E1F393"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4.5. Программист должен уметь оказывать первую помощь при ранениях; при этом он должен знать, что всякая рана легко может загрязниться микробами, находящимися на ранящем предмете, коже пострадавшего, а также в пыли, на руках оказывающего помощь и на грязном перевязочном материале.</w:t>
      </w:r>
    </w:p>
    <w:p w14:paraId="5E4A132F"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4.6. При обнаружении пожара или признаков горения (задымление, запах гари, повышение температуры и т. п.) необходимо немедленно уведомить об этом пожарную охрану по телефону 01.</w:t>
      </w:r>
    </w:p>
    <w:p w14:paraId="5ACEE889"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4.7. До прибытия пожарной охраны нужно принять меры по эвакуации людей, имущества и приступить к тушению пожара.</w:t>
      </w:r>
    </w:p>
    <w:p w14:paraId="4EBBB047"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4.8. При возгорании персонального компьютера программист должен отключить его от источника тока и приступить к тушению своими силами; при этом следует помнить, что для тушения установок, находящихся под напряжением, применяют углекислотные или порошковые огнетушители.</w:t>
      </w:r>
    </w:p>
    <w:p w14:paraId="11666BD6"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Требования охраны труда по окончании работы</w:t>
      </w:r>
    </w:p>
    <w:p w14:paraId="2143B4A1" w14:textId="77777777" w:rsidR="000F04AD" w:rsidRDefault="000F04AD" w:rsidP="000F04AD">
      <w:pPr>
        <w:pStyle w:val="Textbody"/>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5.1. По окончании работы программист должен выключить персональный компьютер и отсоединить сетевой шнур от электрической сети.</w:t>
      </w:r>
    </w:p>
    <w:p w14:paraId="3D754DB2" w14:textId="77777777" w:rsidR="000F04AD" w:rsidRDefault="000F04AD" w:rsidP="000F04AD">
      <w:pPr>
        <w:pStyle w:val="Textbody"/>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5.2. Программист должен привести в порядок рабочее место, убрать документацию и т. п.</w:t>
      </w:r>
    </w:p>
    <w:p w14:paraId="58326AE6" w14:textId="77777777" w:rsidR="000F04AD" w:rsidRDefault="000F04AD" w:rsidP="000F04AD">
      <w:pPr>
        <w:pStyle w:val="Textbody"/>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5.3. Вымыть руки.</w:t>
      </w:r>
    </w:p>
    <w:p w14:paraId="05ADBF53" w14:textId="77777777" w:rsidR="00B5226D" w:rsidRDefault="00B5226D" w:rsidP="00295868">
      <w:pPr>
        <w:rPr>
          <w:szCs w:val="28"/>
        </w:rPr>
      </w:pPr>
    </w:p>
    <w:p w14:paraId="3211583C" w14:textId="66EE9247" w:rsidR="00B5226D" w:rsidRDefault="00B5226D">
      <w:pPr>
        <w:rPr>
          <w:szCs w:val="28"/>
        </w:rPr>
      </w:pPr>
    </w:p>
    <w:p w14:paraId="799D06AC" w14:textId="77777777" w:rsidR="00C369E9" w:rsidRDefault="00C369E9" w:rsidP="00B5226D">
      <w:pPr>
        <w:jc w:val="center"/>
        <w:rPr>
          <w:sz w:val="28"/>
          <w:szCs w:val="28"/>
        </w:rPr>
      </w:pPr>
    </w:p>
    <w:p w14:paraId="02C30757" w14:textId="30BF1F9B" w:rsidR="00C369E9" w:rsidRDefault="00C369E9">
      <w:pPr>
        <w:rPr>
          <w:sz w:val="28"/>
          <w:szCs w:val="28"/>
        </w:rPr>
      </w:pPr>
      <w:r>
        <w:rPr>
          <w:sz w:val="28"/>
          <w:szCs w:val="28"/>
        </w:rPr>
        <w:br w:type="page"/>
      </w:r>
    </w:p>
    <w:p w14:paraId="5E72BB2E" w14:textId="616BE1D1" w:rsidR="00B5226D" w:rsidRDefault="00B5226D" w:rsidP="00B5226D">
      <w:pPr>
        <w:jc w:val="center"/>
        <w:rPr>
          <w:sz w:val="28"/>
          <w:szCs w:val="28"/>
        </w:rPr>
      </w:pPr>
      <w:r>
        <w:rPr>
          <w:sz w:val="28"/>
          <w:szCs w:val="28"/>
        </w:rPr>
        <w:lastRenderedPageBreak/>
        <w:t>ЗАКЛЮЧЕНИЕ</w:t>
      </w:r>
    </w:p>
    <w:p w14:paraId="7283B531" w14:textId="77777777" w:rsidR="00B5226D" w:rsidRDefault="00B5226D" w:rsidP="00B5226D">
      <w:pPr>
        <w:jc w:val="center"/>
        <w:rPr>
          <w:sz w:val="28"/>
          <w:szCs w:val="28"/>
        </w:rPr>
      </w:pPr>
    </w:p>
    <w:p w14:paraId="050F165C" w14:textId="0E436802" w:rsidR="009E5956" w:rsidRPr="009E5956" w:rsidRDefault="009E5956" w:rsidP="009E5956">
      <w:pPr>
        <w:ind w:firstLine="720"/>
        <w:jc w:val="both"/>
        <w:rPr>
          <w:sz w:val="28"/>
          <w:szCs w:val="28"/>
        </w:rPr>
      </w:pPr>
      <w:r w:rsidRPr="009E5956">
        <w:rPr>
          <w:sz w:val="28"/>
          <w:szCs w:val="28"/>
        </w:rPr>
        <w:t xml:space="preserve">В ходе преддипломной практики было проведено исследование современных подходов к веб-разработке и проектированию информационных систем для электронной коммерции. Анализ показал, что использование фреймворка </w:t>
      </w:r>
      <w:proofErr w:type="spellStart"/>
      <w:r w:rsidRPr="009E5956">
        <w:rPr>
          <w:sz w:val="28"/>
          <w:szCs w:val="28"/>
        </w:rPr>
        <w:t>Django</w:t>
      </w:r>
      <w:proofErr w:type="spellEnd"/>
      <w:r w:rsidRPr="009E5956">
        <w:rPr>
          <w:sz w:val="28"/>
          <w:szCs w:val="28"/>
        </w:rPr>
        <w:t xml:space="preserve"> позволяет создать надежную и масштабируемую платформу для интернет-магазина цветов, обеспечивающую полный цикл взаимодействия с клиентами - от выбора товара до оформления заказа.</w:t>
      </w:r>
    </w:p>
    <w:p w14:paraId="697A6DA5" w14:textId="17A22813" w:rsidR="009E5956" w:rsidRPr="009E5956" w:rsidRDefault="009E5956" w:rsidP="009E5956">
      <w:pPr>
        <w:ind w:firstLine="720"/>
        <w:jc w:val="both"/>
        <w:rPr>
          <w:sz w:val="28"/>
          <w:szCs w:val="28"/>
        </w:rPr>
      </w:pPr>
      <w:r w:rsidRPr="009E5956">
        <w:rPr>
          <w:sz w:val="28"/>
          <w:szCs w:val="28"/>
        </w:rPr>
        <w:t>На основе проведенного исследования были разработаны:</w:t>
      </w:r>
    </w:p>
    <w:p w14:paraId="164F3763" w14:textId="49779E6C" w:rsidR="009E5956" w:rsidRPr="009E5956" w:rsidRDefault="009E5956" w:rsidP="009E5956">
      <w:pPr>
        <w:ind w:firstLine="720"/>
        <w:jc w:val="both"/>
        <w:rPr>
          <w:sz w:val="28"/>
          <w:szCs w:val="28"/>
        </w:rPr>
      </w:pPr>
      <w:r>
        <w:rPr>
          <w:sz w:val="28"/>
          <w:szCs w:val="28"/>
        </w:rPr>
        <w:t xml:space="preserve">- </w:t>
      </w:r>
      <w:r w:rsidRPr="009E5956">
        <w:rPr>
          <w:sz w:val="28"/>
          <w:szCs w:val="28"/>
        </w:rPr>
        <w:t>Модель предметной области с выделением ключевых сущностей (товары, категории, заказы, пользователи)</w:t>
      </w:r>
    </w:p>
    <w:p w14:paraId="1339151D" w14:textId="23D68556" w:rsidR="009E5956" w:rsidRPr="009E5956" w:rsidRDefault="009E5956" w:rsidP="009E5956">
      <w:pPr>
        <w:ind w:firstLine="720"/>
        <w:jc w:val="both"/>
        <w:rPr>
          <w:sz w:val="28"/>
          <w:szCs w:val="28"/>
        </w:rPr>
      </w:pPr>
      <w:r>
        <w:rPr>
          <w:sz w:val="28"/>
          <w:szCs w:val="28"/>
        </w:rPr>
        <w:t xml:space="preserve">- </w:t>
      </w:r>
      <w:r w:rsidRPr="009E5956">
        <w:rPr>
          <w:sz w:val="28"/>
          <w:szCs w:val="28"/>
        </w:rPr>
        <w:t>Техническое задание на разработку, включающее требования к функционалу, интерфейсу и безопасности</w:t>
      </w:r>
    </w:p>
    <w:p w14:paraId="11A9B9FD" w14:textId="1E719F91" w:rsidR="00B5226D" w:rsidRDefault="009E5956" w:rsidP="009E5956">
      <w:pPr>
        <w:ind w:firstLine="720"/>
        <w:jc w:val="both"/>
        <w:rPr>
          <w:szCs w:val="28"/>
        </w:rPr>
      </w:pPr>
      <w:r>
        <w:rPr>
          <w:sz w:val="28"/>
          <w:szCs w:val="28"/>
        </w:rPr>
        <w:t>-</w:t>
      </w:r>
      <w:r w:rsidRPr="009E5956">
        <w:rPr>
          <w:sz w:val="28"/>
          <w:szCs w:val="28"/>
        </w:rPr>
        <w:t>Обоснованный выбор технологического стека (</w:t>
      </w:r>
      <w:r>
        <w:rPr>
          <w:sz w:val="28"/>
          <w:szCs w:val="28"/>
          <w:lang w:val="en-US"/>
        </w:rPr>
        <w:t>Python</w:t>
      </w:r>
      <w:r w:rsidRPr="009E5956">
        <w:rPr>
          <w:sz w:val="28"/>
          <w:szCs w:val="28"/>
        </w:rPr>
        <w:t xml:space="preserve">, </w:t>
      </w:r>
      <w:proofErr w:type="spellStart"/>
      <w:r w:rsidRPr="009E5956">
        <w:rPr>
          <w:sz w:val="28"/>
          <w:szCs w:val="28"/>
        </w:rPr>
        <w:t>Django</w:t>
      </w:r>
      <w:proofErr w:type="spellEnd"/>
      <w:r w:rsidRPr="009E5956">
        <w:rPr>
          <w:sz w:val="28"/>
          <w:szCs w:val="28"/>
        </w:rPr>
        <w:t>)</w:t>
      </w:r>
    </w:p>
    <w:p w14:paraId="67F6CFAF" w14:textId="77777777" w:rsidR="00B5226D" w:rsidRDefault="00B5226D">
      <w:pPr>
        <w:rPr>
          <w:szCs w:val="28"/>
        </w:rPr>
      </w:pPr>
      <w:r>
        <w:rPr>
          <w:szCs w:val="28"/>
        </w:rPr>
        <w:br w:type="page"/>
      </w:r>
    </w:p>
    <w:p w14:paraId="417338AB" w14:textId="77777777" w:rsidR="00B5226D" w:rsidRDefault="00B5226D" w:rsidP="00B5226D">
      <w:pPr>
        <w:jc w:val="center"/>
        <w:rPr>
          <w:sz w:val="28"/>
          <w:szCs w:val="28"/>
        </w:rPr>
      </w:pPr>
      <w:r>
        <w:rPr>
          <w:sz w:val="28"/>
          <w:szCs w:val="28"/>
        </w:rPr>
        <w:lastRenderedPageBreak/>
        <w:t>СПИСОК ЛИТЕРАТУРЫ</w:t>
      </w:r>
    </w:p>
    <w:p w14:paraId="673EBB13" w14:textId="77777777" w:rsidR="00B5226D" w:rsidRDefault="00B5226D" w:rsidP="00B5226D">
      <w:pPr>
        <w:pStyle w:val="im-mess"/>
        <w:shd w:val="clear" w:color="auto" w:fill="FFFFFF"/>
        <w:spacing w:before="0" w:beforeAutospacing="0" w:after="0" w:afterAutospacing="0"/>
        <w:ind w:firstLine="709"/>
        <w:jc w:val="both"/>
        <w:rPr>
          <w:sz w:val="28"/>
          <w:szCs w:val="28"/>
        </w:rPr>
      </w:pPr>
    </w:p>
    <w:p w14:paraId="266CBF95" w14:textId="77777777" w:rsidR="00072AEF" w:rsidRPr="00072AEF" w:rsidRDefault="00072AEF" w:rsidP="00072AEF">
      <w:pPr>
        <w:ind w:firstLine="720"/>
        <w:jc w:val="both"/>
        <w:rPr>
          <w:sz w:val="28"/>
          <w:szCs w:val="28"/>
        </w:rPr>
      </w:pPr>
      <w:r w:rsidRPr="00072AEF">
        <w:rPr>
          <w:sz w:val="28"/>
          <w:szCs w:val="28"/>
        </w:rPr>
        <w:t xml:space="preserve">1. Проектирование информационных систем: учебник и практикум для среднего профессионального образования / Д. В. Чистов, П. П. Мельников, А. В. </w:t>
      </w:r>
      <w:proofErr w:type="spellStart"/>
      <w:r w:rsidRPr="00072AEF">
        <w:rPr>
          <w:sz w:val="28"/>
          <w:szCs w:val="28"/>
        </w:rPr>
        <w:t>Золотарюк</w:t>
      </w:r>
      <w:proofErr w:type="spellEnd"/>
      <w:r w:rsidRPr="00072AEF">
        <w:rPr>
          <w:sz w:val="28"/>
          <w:szCs w:val="28"/>
        </w:rPr>
        <w:t xml:space="preserve">, Н. Б. </w:t>
      </w:r>
      <w:proofErr w:type="spellStart"/>
      <w:r w:rsidRPr="00072AEF">
        <w:rPr>
          <w:sz w:val="28"/>
          <w:szCs w:val="28"/>
        </w:rPr>
        <w:t>Ничепорук</w:t>
      </w:r>
      <w:proofErr w:type="spellEnd"/>
      <w:r w:rsidRPr="00072AEF">
        <w:rPr>
          <w:sz w:val="28"/>
          <w:szCs w:val="28"/>
        </w:rPr>
        <w:t xml:space="preserve">. — 2-е изд., </w:t>
      </w:r>
      <w:proofErr w:type="spellStart"/>
      <w:r w:rsidRPr="00072AEF">
        <w:rPr>
          <w:sz w:val="28"/>
          <w:szCs w:val="28"/>
        </w:rPr>
        <w:t>перераб</w:t>
      </w:r>
      <w:proofErr w:type="spellEnd"/>
      <w:proofErr w:type="gramStart"/>
      <w:r w:rsidRPr="00072AEF">
        <w:rPr>
          <w:sz w:val="28"/>
          <w:szCs w:val="28"/>
        </w:rPr>
        <w:t>.</w:t>
      </w:r>
      <w:proofErr w:type="gramEnd"/>
      <w:r w:rsidRPr="00072AEF">
        <w:rPr>
          <w:sz w:val="28"/>
          <w:szCs w:val="28"/>
        </w:rPr>
        <w:t xml:space="preserve"> и доп.  -  Москва: Издательство </w:t>
      </w:r>
      <w:proofErr w:type="spellStart"/>
      <w:r w:rsidRPr="00072AEF">
        <w:rPr>
          <w:sz w:val="28"/>
          <w:szCs w:val="28"/>
        </w:rPr>
        <w:t>Юрайт</w:t>
      </w:r>
      <w:proofErr w:type="spellEnd"/>
      <w:r w:rsidRPr="00072AEF">
        <w:rPr>
          <w:sz w:val="28"/>
          <w:szCs w:val="28"/>
        </w:rPr>
        <w:t>, 2023. — 293 с.</w:t>
      </w:r>
    </w:p>
    <w:p w14:paraId="34FE831B" w14:textId="77777777" w:rsidR="00072AEF" w:rsidRPr="00072AEF" w:rsidRDefault="00072AEF" w:rsidP="00072AEF">
      <w:pPr>
        <w:ind w:firstLine="720"/>
        <w:jc w:val="both"/>
        <w:rPr>
          <w:sz w:val="28"/>
          <w:szCs w:val="28"/>
        </w:rPr>
      </w:pPr>
      <w:r w:rsidRPr="00072AEF">
        <w:rPr>
          <w:sz w:val="28"/>
          <w:szCs w:val="28"/>
        </w:rPr>
        <w:t xml:space="preserve">2.Базы данных и их безопасность: учебное пособие / Ю.В. Полищук, </w:t>
      </w:r>
      <w:proofErr w:type="spellStart"/>
      <w:r w:rsidRPr="00072AEF">
        <w:rPr>
          <w:sz w:val="28"/>
          <w:szCs w:val="28"/>
        </w:rPr>
        <w:t>А.С.Боровский</w:t>
      </w:r>
      <w:proofErr w:type="spellEnd"/>
      <w:r w:rsidRPr="00072AEF">
        <w:rPr>
          <w:sz w:val="28"/>
          <w:szCs w:val="28"/>
        </w:rPr>
        <w:t>. – Москва: ИНФРА-М,2022. – 210 с.</w:t>
      </w:r>
    </w:p>
    <w:p w14:paraId="22F883B1" w14:textId="77777777" w:rsidR="00072AEF" w:rsidRPr="00072AEF" w:rsidRDefault="00072AEF" w:rsidP="00072AEF">
      <w:pPr>
        <w:ind w:firstLine="720"/>
        <w:jc w:val="both"/>
        <w:rPr>
          <w:sz w:val="28"/>
          <w:szCs w:val="28"/>
        </w:rPr>
      </w:pPr>
      <w:r w:rsidRPr="00072AEF">
        <w:rPr>
          <w:sz w:val="28"/>
          <w:szCs w:val="28"/>
        </w:rPr>
        <w:t xml:space="preserve">3. Разработка модулей программного обеспечения для компьютерных </w:t>
      </w:r>
      <w:proofErr w:type="gramStart"/>
      <w:r w:rsidRPr="00072AEF">
        <w:rPr>
          <w:sz w:val="28"/>
          <w:szCs w:val="28"/>
        </w:rPr>
        <w:t>систем :</w:t>
      </w:r>
      <w:proofErr w:type="gramEnd"/>
      <w:r w:rsidRPr="00072AEF">
        <w:rPr>
          <w:sz w:val="28"/>
          <w:szCs w:val="28"/>
        </w:rPr>
        <w:t xml:space="preserve"> учебник для студ. учреждений сред. проф. образования / Г.Н. Федорова. – 4-е изд., </w:t>
      </w:r>
      <w:proofErr w:type="spellStart"/>
      <w:r w:rsidRPr="00072AEF">
        <w:rPr>
          <w:sz w:val="28"/>
          <w:szCs w:val="28"/>
        </w:rPr>
        <w:t>перераб</w:t>
      </w:r>
      <w:proofErr w:type="spellEnd"/>
      <w:r w:rsidRPr="00072AEF">
        <w:rPr>
          <w:sz w:val="28"/>
          <w:szCs w:val="28"/>
        </w:rPr>
        <w:t>. – М.: Издательский центр «Академия», 2020. – 384 с.</w:t>
      </w:r>
    </w:p>
    <w:p w14:paraId="32E0F1D2" w14:textId="77777777" w:rsidR="00072AEF" w:rsidRPr="00072AEF" w:rsidRDefault="00072AEF" w:rsidP="00072AEF">
      <w:pPr>
        <w:ind w:firstLine="720"/>
        <w:jc w:val="both"/>
        <w:rPr>
          <w:sz w:val="28"/>
          <w:szCs w:val="28"/>
        </w:rPr>
      </w:pPr>
      <w:r w:rsidRPr="00072AEF">
        <w:rPr>
          <w:sz w:val="28"/>
          <w:szCs w:val="28"/>
        </w:rPr>
        <w:t xml:space="preserve">4. Разработка, внедрение и адаптация программного обеспечения отраслевой направленности: Учебное пособие / Г.Н. Федорова. – Москва: </w:t>
      </w:r>
      <w:proofErr w:type="gramStart"/>
      <w:r w:rsidRPr="00072AEF">
        <w:rPr>
          <w:sz w:val="28"/>
          <w:szCs w:val="28"/>
        </w:rPr>
        <w:t>КУРС :</w:t>
      </w:r>
      <w:proofErr w:type="gramEnd"/>
      <w:r w:rsidRPr="00072AEF">
        <w:rPr>
          <w:sz w:val="28"/>
          <w:szCs w:val="28"/>
        </w:rPr>
        <w:t xml:space="preserve"> ИНФРА-М, 2020 - 336  с.</w:t>
      </w:r>
    </w:p>
    <w:p w14:paraId="7AA9DAEE" w14:textId="77777777" w:rsidR="00072AEF" w:rsidRPr="00072AEF" w:rsidRDefault="00072AEF" w:rsidP="00072AEF">
      <w:pPr>
        <w:ind w:firstLine="720"/>
        <w:jc w:val="both"/>
        <w:rPr>
          <w:sz w:val="28"/>
          <w:szCs w:val="28"/>
        </w:rPr>
      </w:pPr>
      <w:r w:rsidRPr="00072AEF">
        <w:rPr>
          <w:sz w:val="28"/>
          <w:szCs w:val="28"/>
        </w:rPr>
        <w:t>5. Технология разработки программных продуктов: учебник для студ. учреждений сред. проф. образования / А.В. Рудаков. - 12-е изд., стер. - М.: Издательский центр «Академия», 2018. - 208 с.</w:t>
      </w:r>
    </w:p>
    <w:p w14:paraId="62FDD64F" w14:textId="04914890" w:rsidR="00295868" w:rsidRDefault="00072AEF" w:rsidP="00072AEF">
      <w:pPr>
        <w:ind w:firstLine="720"/>
        <w:jc w:val="both"/>
        <w:rPr>
          <w:sz w:val="28"/>
          <w:szCs w:val="28"/>
        </w:rPr>
      </w:pPr>
      <w:r w:rsidRPr="00072AEF">
        <w:rPr>
          <w:sz w:val="28"/>
          <w:szCs w:val="28"/>
        </w:rPr>
        <w:t xml:space="preserve">6. </w:t>
      </w:r>
      <w:proofErr w:type="spellStart"/>
      <w:r w:rsidRPr="00072AEF">
        <w:rPr>
          <w:sz w:val="28"/>
          <w:szCs w:val="28"/>
        </w:rPr>
        <w:t>Ревьюирование</w:t>
      </w:r>
      <w:proofErr w:type="spellEnd"/>
      <w:r w:rsidRPr="00072AEF">
        <w:rPr>
          <w:sz w:val="28"/>
          <w:szCs w:val="28"/>
        </w:rPr>
        <w:t xml:space="preserve"> программных модулей: учебник для студ. учреждений сред. проф. образования / Е.В. </w:t>
      </w:r>
      <w:proofErr w:type="spellStart"/>
      <w:r w:rsidRPr="00072AEF">
        <w:rPr>
          <w:sz w:val="28"/>
          <w:szCs w:val="28"/>
        </w:rPr>
        <w:t>Поколодина</w:t>
      </w:r>
      <w:proofErr w:type="spellEnd"/>
      <w:r w:rsidRPr="00072AEF">
        <w:rPr>
          <w:sz w:val="28"/>
          <w:szCs w:val="28"/>
        </w:rPr>
        <w:t>, Н.А. Долгова, Д.В. Ананьев. –М.: Т</w:t>
      </w:r>
      <w:r>
        <w:rPr>
          <w:sz w:val="28"/>
          <w:szCs w:val="28"/>
        </w:rPr>
        <w:t xml:space="preserve"> </w:t>
      </w:r>
      <w:r w:rsidRPr="00072AEF">
        <w:rPr>
          <w:sz w:val="28"/>
          <w:szCs w:val="28"/>
        </w:rPr>
        <w:t>Издательский центр «Академия», 2020. – 208 с.</w:t>
      </w:r>
    </w:p>
    <w:p w14:paraId="30C414A5" w14:textId="7F30C79B" w:rsidR="00072AEF" w:rsidRPr="00072AEF" w:rsidRDefault="00072AEF" w:rsidP="00072AEF">
      <w:pPr>
        <w:ind w:firstLine="720"/>
        <w:jc w:val="both"/>
        <w:rPr>
          <w:sz w:val="28"/>
          <w:szCs w:val="28"/>
        </w:rPr>
      </w:pPr>
      <w:r>
        <w:rPr>
          <w:sz w:val="28"/>
          <w:szCs w:val="28"/>
        </w:rPr>
        <w:t xml:space="preserve">7. </w:t>
      </w:r>
      <w:r w:rsidRPr="00072AEF">
        <w:rPr>
          <w:sz w:val="28"/>
          <w:szCs w:val="28"/>
        </w:rPr>
        <w:t xml:space="preserve">Проектирование и создание веб-сайтов: учебное пособие / Д. В. Кудрявцев, А. Н. Петров, Е. В. Смирнова. - 3-е изд., </w:t>
      </w:r>
      <w:proofErr w:type="spellStart"/>
      <w:r w:rsidRPr="00072AEF">
        <w:rPr>
          <w:sz w:val="28"/>
          <w:szCs w:val="28"/>
        </w:rPr>
        <w:t>перераб</w:t>
      </w:r>
      <w:proofErr w:type="spellEnd"/>
      <w:proofErr w:type="gramStart"/>
      <w:r w:rsidRPr="00072AEF">
        <w:rPr>
          <w:sz w:val="28"/>
          <w:szCs w:val="28"/>
        </w:rPr>
        <w:t>.</w:t>
      </w:r>
      <w:proofErr w:type="gramEnd"/>
      <w:r w:rsidRPr="00072AEF">
        <w:rPr>
          <w:sz w:val="28"/>
          <w:szCs w:val="28"/>
        </w:rPr>
        <w:t xml:space="preserve"> и доп. - Москва: Издательство </w:t>
      </w:r>
      <w:proofErr w:type="spellStart"/>
      <w:r w:rsidRPr="00072AEF">
        <w:rPr>
          <w:sz w:val="28"/>
          <w:szCs w:val="28"/>
        </w:rPr>
        <w:t>Юрайт</w:t>
      </w:r>
      <w:proofErr w:type="spellEnd"/>
      <w:r w:rsidRPr="00072AEF">
        <w:rPr>
          <w:sz w:val="28"/>
          <w:szCs w:val="28"/>
        </w:rPr>
        <w:t>, 2022. - 318 с.</w:t>
      </w:r>
    </w:p>
    <w:p w14:paraId="049FE23A" w14:textId="0338539C" w:rsidR="00072AEF" w:rsidRPr="00072AEF" w:rsidRDefault="00072AEF" w:rsidP="00072AEF">
      <w:pPr>
        <w:ind w:firstLine="720"/>
        <w:jc w:val="both"/>
        <w:rPr>
          <w:sz w:val="28"/>
          <w:szCs w:val="28"/>
        </w:rPr>
      </w:pPr>
      <w:r>
        <w:rPr>
          <w:sz w:val="28"/>
          <w:szCs w:val="28"/>
        </w:rPr>
        <w:t xml:space="preserve">8. </w:t>
      </w:r>
      <w:r w:rsidRPr="00072AEF">
        <w:rPr>
          <w:sz w:val="28"/>
          <w:szCs w:val="28"/>
        </w:rPr>
        <w:t>Веб-разработка: полный курс / И. М. Сидоров, О. Л. Фёдорова, В. П. Никитин. - 2-е изд. - Санкт-Петербург: Питер, 2021. - 512 с.</w:t>
      </w:r>
    </w:p>
    <w:p w14:paraId="6A82F71D" w14:textId="4D3479FB" w:rsidR="00072AEF" w:rsidRPr="00072AEF" w:rsidRDefault="00072AEF" w:rsidP="00072AEF">
      <w:pPr>
        <w:ind w:firstLine="720"/>
        <w:jc w:val="both"/>
        <w:rPr>
          <w:sz w:val="28"/>
          <w:szCs w:val="28"/>
        </w:rPr>
      </w:pPr>
      <w:r>
        <w:rPr>
          <w:sz w:val="28"/>
          <w:szCs w:val="28"/>
        </w:rPr>
        <w:t xml:space="preserve">9. </w:t>
      </w:r>
      <w:r w:rsidRPr="00072AEF">
        <w:rPr>
          <w:sz w:val="28"/>
          <w:szCs w:val="28"/>
        </w:rPr>
        <w:t xml:space="preserve">HTML и CSS: основы создания сайтов / А. В. Иванов, Е. П. Соколова. - 4-е изд., </w:t>
      </w:r>
      <w:proofErr w:type="spellStart"/>
      <w:r w:rsidRPr="00072AEF">
        <w:rPr>
          <w:sz w:val="28"/>
          <w:szCs w:val="28"/>
        </w:rPr>
        <w:t>испр</w:t>
      </w:r>
      <w:proofErr w:type="spellEnd"/>
      <w:r w:rsidRPr="00072AEF">
        <w:rPr>
          <w:sz w:val="28"/>
          <w:szCs w:val="28"/>
        </w:rPr>
        <w:t>. - Москва: ДМК Пресс, 2020. - 296 с.</w:t>
      </w:r>
    </w:p>
    <w:p w14:paraId="54995C3B" w14:textId="7F9D98F7" w:rsidR="00072AEF" w:rsidRPr="00072AEF" w:rsidRDefault="00072AEF" w:rsidP="00072AEF">
      <w:pPr>
        <w:ind w:firstLine="720"/>
        <w:jc w:val="both"/>
        <w:rPr>
          <w:sz w:val="28"/>
          <w:szCs w:val="28"/>
        </w:rPr>
      </w:pPr>
      <w:r>
        <w:rPr>
          <w:sz w:val="28"/>
          <w:szCs w:val="28"/>
        </w:rPr>
        <w:t xml:space="preserve">10. </w:t>
      </w:r>
      <w:r w:rsidRPr="00072AEF">
        <w:rPr>
          <w:sz w:val="28"/>
          <w:szCs w:val="28"/>
        </w:rPr>
        <w:t>JavaScript: современные технологии веб-разработки / С. А. Петров, М. К. Волкова. - Москва: БХВ-Петербург, 2023. - 416 с.</w:t>
      </w:r>
    </w:p>
    <w:sectPr w:rsidR="00072AEF" w:rsidRPr="00072AEF" w:rsidSect="00817FB7">
      <w:headerReference w:type="even" r:id="rId9"/>
      <w:headerReference w:type="default" r:id="rId10"/>
      <w:footerReference w:type="even" r:id="rId11"/>
      <w:footerReference w:type="default" r:id="rId12"/>
      <w:headerReference w:type="first" r:id="rId13"/>
      <w:footerReference w:type="first" r:id="rId14"/>
      <w:pgSz w:w="11906" w:h="16838"/>
      <w:pgMar w:top="709" w:right="624" w:bottom="1843" w:left="1247"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E65F" w14:textId="77777777" w:rsidR="0056209B" w:rsidRDefault="0056209B">
      <w:r>
        <w:separator/>
      </w:r>
    </w:p>
  </w:endnote>
  <w:endnote w:type="continuationSeparator" w:id="0">
    <w:p w14:paraId="76F15340" w14:textId="77777777" w:rsidR="0056209B" w:rsidRDefault="0056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Noto Sans Devanagari;Times New">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5574" w14:textId="77777777" w:rsidR="00BF27BA" w:rsidRDefault="00D308B6" w:rsidP="00D93424">
    <w:pPr>
      <w:pStyle w:val="a5"/>
      <w:framePr w:wrap="around" w:vAnchor="text" w:hAnchor="margin" w:xAlign="right" w:y="1"/>
      <w:rPr>
        <w:rStyle w:val="a4"/>
      </w:rPr>
    </w:pPr>
    <w:r>
      <w:rPr>
        <w:rStyle w:val="a4"/>
      </w:rPr>
      <w:fldChar w:fldCharType="begin"/>
    </w:r>
    <w:r w:rsidR="00BF27BA">
      <w:rPr>
        <w:rStyle w:val="a4"/>
      </w:rPr>
      <w:instrText xml:space="preserve">PAGE  </w:instrText>
    </w:r>
    <w:r>
      <w:rPr>
        <w:rStyle w:val="a4"/>
      </w:rPr>
      <w:fldChar w:fldCharType="end"/>
    </w:r>
  </w:p>
  <w:p w14:paraId="07BA1EDB" w14:textId="77777777" w:rsidR="00BF27BA" w:rsidRDefault="00BF27B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438" w14:textId="77777777" w:rsidR="00BF27BA" w:rsidRDefault="00D308B6" w:rsidP="004C0A71">
    <w:pPr>
      <w:pStyle w:val="a5"/>
      <w:framePr w:wrap="around" w:vAnchor="text" w:hAnchor="margin" w:xAlign="right" w:y="1"/>
      <w:rPr>
        <w:rStyle w:val="a4"/>
      </w:rPr>
    </w:pPr>
    <w:r>
      <w:rPr>
        <w:rStyle w:val="a4"/>
      </w:rPr>
      <w:fldChar w:fldCharType="begin"/>
    </w:r>
    <w:r w:rsidR="00BF27BA">
      <w:rPr>
        <w:rStyle w:val="a4"/>
      </w:rPr>
      <w:instrText xml:space="preserve">PAGE  </w:instrText>
    </w:r>
    <w:r>
      <w:rPr>
        <w:rStyle w:val="a4"/>
      </w:rPr>
      <w:fldChar w:fldCharType="separate"/>
    </w:r>
    <w:r w:rsidR="008609D0">
      <w:rPr>
        <w:rStyle w:val="a4"/>
        <w:noProof/>
      </w:rPr>
      <w:t>4</w:t>
    </w:r>
    <w:r>
      <w:rPr>
        <w:rStyle w:val="a4"/>
      </w:rPr>
      <w:fldChar w:fldCharType="end"/>
    </w:r>
  </w:p>
  <w:p w14:paraId="5CC8B992" w14:textId="77777777" w:rsidR="00BF27BA" w:rsidRDefault="00BF27BA" w:rsidP="007A7E91">
    <w:pPr>
      <w:pStyle w:val="a5"/>
      <w:tabs>
        <w:tab w:val="clear" w:pos="4153"/>
        <w:tab w:val="clear" w:pos="8306"/>
        <w:tab w:val="left" w:pos="3330"/>
      </w:tabs>
      <w:ind w:right="360"/>
    </w:pPr>
    <w:r>
      <w:t xml:space="preserve">               </w:t>
    </w:r>
    <w:r>
      <w:object w:dxaOrig="23142" w:dyaOrig="14763" w14:anchorId="53B37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9.35pt;height:553.8pt">
          <v:imagedata r:id="rId1" o:title=""/>
        </v:shape>
        <o:OLEObject Type="Embed" ProgID="Visio.Drawing.11" ShapeID="_x0000_i1025" DrawAspect="Content" ObjectID="_1808929178" r:id="rId2"/>
      </w:object>
    </w:r>
    <w:r>
      <w:tab/>
    </w:r>
    <w:r>
      <w:object w:dxaOrig="21398" w:dyaOrig="14228" w14:anchorId="27871FF1">
        <v:shape id="_x0000_i1026" type="#_x0000_t75" style="width:802.65pt;height:533.35pt">
          <v:imagedata r:id="rId3" o:title=""/>
        </v:shape>
        <o:OLEObject Type="Embed" ProgID="Visio.Drawing.11" ShapeID="_x0000_i1026" DrawAspect="Content" ObjectID="_1808929179" r:id="rId4"/>
      </w:obje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404B" w14:textId="77777777" w:rsidR="00D6545A" w:rsidRDefault="00D654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B3D2" w14:textId="77777777" w:rsidR="0056209B" w:rsidRDefault="0056209B">
      <w:r>
        <w:separator/>
      </w:r>
    </w:p>
  </w:footnote>
  <w:footnote w:type="continuationSeparator" w:id="0">
    <w:p w14:paraId="1E9D2709" w14:textId="77777777" w:rsidR="0056209B" w:rsidRDefault="0056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D240" w14:textId="77777777" w:rsidR="00BF27BA" w:rsidRDefault="00D308B6">
    <w:pPr>
      <w:pStyle w:val="a3"/>
      <w:framePr w:wrap="around" w:vAnchor="text" w:hAnchor="margin" w:xAlign="right" w:y="1"/>
      <w:rPr>
        <w:rStyle w:val="a4"/>
      </w:rPr>
    </w:pPr>
    <w:r>
      <w:rPr>
        <w:rStyle w:val="a4"/>
      </w:rPr>
      <w:fldChar w:fldCharType="begin"/>
    </w:r>
    <w:r w:rsidR="00BF27BA">
      <w:rPr>
        <w:rStyle w:val="a4"/>
      </w:rPr>
      <w:instrText xml:space="preserve">PAGE  </w:instrText>
    </w:r>
    <w:r>
      <w:rPr>
        <w:rStyle w:val="a4"/>
      </w:rPr>
      <w:fldChar w:fldCharType="separate"/>
    </w:r>
    <w:r w:rsidR="00BF27BA">
      <w:rPr>
        <w:rStyle w:val="a4"/>
        <w:noProof/>
      </w:rPr>
      <w:t>1</w:t>
    </w:r>
    <w:r>
      <w:rPr>
        <w:rStyle w:val="a4"/>
      </w:rPr>
      <w:fldChar w:fldCharType="end"/>
    </w:r>
  </w:p>
  <w:p w14:paraId="5738B83E" w14:textId="77777777" w:rsidR="00BF27BA" w:rsidRDefault="00BF27BA">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B516" w14:textId="77777777" w:rsidR="00BF27BA" w:rsidRDefault="00BF27BA">
    <w:pPr>
      <w:pStyle w:val="a3"/>
      <w:ind w:right="360"/>
    </w:pPr>
    <w:r>
      <w:tab/>
    </w:r>
    <w:r w:rsidR="0056209B">
      <w:rPr>
        <w:noProof/>
      </w:rPr>
      <w:pict w14:anchorId="2BE0373A">
        <v:group id="_x0000_s2165" style="position:absolute;margin-left:-18.1pt;margin-top:-15.35pt;width:531.45pt;height:804.15pt;z-index:251658240;mso-position-horizontal-relative:text;mso-position-vertical-relative:text" coordorigin="885,413" coordsize="10629,16083">
          <v:line id="_x0000_s2166" style="position:absolute;mso-position-horizontal-relative:page;mso-position-vertical-relative:page" from="1077,413" to="11440,413" strokeweight="1.5pt"/>
          <v:line id="_x0000_s2167" style="position:absolute;mso-position-horizontal-relative:page;mso-position-vertical-relative:page" from="11441,413" to="11441,16436" strokeweight="1.5pt"/>
          <v:line id="_x0000_s2168" style="position:absolute;mso-position-horizontal-relative:page;mso-position-vertical-relative:page" from="1077,413" to="1077,16436" strokeweight="1.5pt"/>
          <v:line id="_x0000_s2169" style="position:absolute;mso-position-horizontal-relative:page;mso-position-vertical-relative:page" from="1077,16438" to="11440,16438" strokeweight="1.5pt"/>
          <v:line id="_x0000_s2170" style="position:absolute;mso-position-horizontal-relative:page;mso-position-vertical-relative:page" from="1077,15591" to="11440,15591" strokeweight="1.5pt"/>
          <v:line id="_x0000_s2171" style="position:absolute;mso-position-horizontal-relative:page;mso-position-vertical-relative:page" from="10876,15591" to="10876,16437" strokeweight="1.5pt"/>
          <v:line id="_x0000_s2172" style="position:absolute;mso-position-horizontal-relative:page;mso-position-vertical-relative:page" from="1502,15596" to="1502,16442" strokeweight="1.5pt"/>
          <v:line id="_x0000_s2173" style="position:absolute;mso-position-horizontal-relative:page;mso-position-vertical-relative:page" from="2060,15596" to="2060,16442" strokeweight="1.5pt"/>
          <v:line id="_x0000_s2174" style="position:absolute;mso-position-horizontal-relative:page;mso-position-vertical-relative:page" from="3512,15591" to="3512,16437" strokeweight="1.5pt"/>
          <v:line id="_x0000_s2175" style="position:absolute;mso-position-horizontal-relative:page;mso-position-vertical-relative:page" from="4362,15591" to="4362,16437" strokeweight="1.5pt"/>
          <v:line id="_x0000_s2176" style="position:absolute;mso-position-horizontal-relative:page;mso-position-vertical-relative:page" from="4928,15591" to="4928,16437" strokeweight="1.5pt"/>
          <v:line id="_x0000_s2177" style="position:absolute;mso-position-horizontal-relative:page;mso-position-vertical-relative:page" from="1077,15874" to="4927,15874"/>
          <v:line id="_x0000_s2178" style="position:absolute;mso-position-horizontal-relative:page;mso-position-vertical-relative:page" from="1077,16156" to="4927,16156"/>
          <v:line id="_x0000_s2179" style="position:absolute;mso-position-horizontal-relative:page;mso-position-vertical-relative:page" from="10876,15874" to="11442,15874" strokeweight="1.5pt"/>
          <v:shapetype id="_x0000_t202" coordsize="21600,21600" o:spt="202" path="m,l,21600r21600,l21600,xe">
            <v:stroke joinstyle="miter"/>
            <v:path gradientshapeok="t" o:connecttype="rect"/>
          </v:shapetype>
          <v:shape id="_x0000_s2180" type="#_x0000_t202" style="position:absolute;left:10780;top:15550;width:734;height:358" filled="f" stroked="f">
            <v:textbox style="mso-next-textbox:#_x0000_s2180">
              <w:txbxContent>
                <w:p w14:paraId="296AC3F4" w14:textId="77777777" w:rsidR="00BF27BA" w:rsidRDefault="00BF27BA">
                  <w:pPr>
                    <w:ind w:right="-132"/>
                    <w:rPr>
                      <w:i/>
                      <w:iCs/>
                    </w:rPr>
                  </w:pPr>
                  <w:r>
                    <w:rPr>
                      <w:i/>
                      <w:iCs/>
                    </w:rPr>
                    <w:t>Лист</w:t>
                  </w:r>
                </w:p>
              </w:txbxContent>
            </v:textbox>
          </v:shape>
          <v:shape id="_x0000_s2181" type="#_x0000_t202" style="position:absolute;left:4837;top:15737;width:5870;height:634" filled="f" stroked="f">
            <v:textbox style="mso-next-textbox:#_x0000_s2181">
              <w:txbxContent>
                <w:p w14:paraId="24BE6730" w14:textId="49EB2D8B" w:rsidR="00BF27BA" w:rsidRPr="000A164C" w:rsidRDefault="00BF27BA" w:rsidP="00635B46">
                  <w:pPr>
                    <w:jc w:val="center"/>
                    <w:rPr>
                      <w:iCs/>
                      <w:sz w:val="32"/>
                      <w:szCs w:val="32"/>
                    </w:rPr>
                  </w:pPr>
                  <w:r>
                    <w:rPr>
                      <w:sz w:val="32"/>
                      <w:szCs w:val="32"/>
                    </w:rPr>
                    <w:t xml:space="preserve">                 ПП.09.02.07.00.00</w:t>
                  </w:r>
                  <w:r w:rsidRPr="000A164C">
                    <w:rPr>
                      <w:sz w:val="32"/>
                      <w:szCs w:val="32"/>
                    </w:rPr>
                    <w:t>.</w:t>
                  </w:r>
                  <w:proofErr w:type="gramStart"/>
                  <w:r w:rsidR="0060019B">
                    <w:rPr>
                      <w:color w:val="FF0000"/>
                      <w:sz w:val="32"/>
                      <w:szCs w:val="32"/>
                      <w:lang w:val="en-US"/>
                    </w:rPr>
                    <w:t>11</w:t>
                  </w:r>
                  <w:r>
                    <w:rPr>
                      <w:sz w:val="32"/>
                      <w:szCs w:val="32"/>
                    </w:rPr>
                    <w:t>.ТО</w:t>
                  </w:r>
                  <w:proofErr w:type="gramEnd"/>
                </w:p>
                <w:p w14:paraId="378955E9" w14:textId="77777777" w:rsidR="00BF27BA" w:rsidRPr="000A164C" w:rsidRDefault="00BF27BA" w:rsidP="00493034">
                  <w:pPr>
                    <w:jc w:val="center"/>
                    <w:rPr>
                      <w:iCs/>
                      <w:sz w:val="32"/>
                      <w:szCs w:val="32"/>
                    </w:rPr>
                  </w:pPr>
                </w:p>
                <w:p w14:paraId="2AB18B56" w14:textId="77777777" w:rsidR="00BF27BA" w:rsidRPr="00D93424" w:rsidRDefault="00BF27BA" w:rsidP="00D93424">
                  <w:pPr>
                    <w:rPr>
                      <w:sz w:val="32"/>
                      <w:szCs w:val="32"/>
                    </w:rPr>
                  </w:pPr>
                </w:p>
              </w:txbxContent>
            </v:textbox>
          </v:shape>
          <v:shape id="_x0000_s2182" type="#_x0000_t202" style="position:absolute;left:4199;top:16105;width:797;height:340" filled="f" stroked="f">
            <v:textbox style="mso-next-textbox:#_x0000_s2182">
              <w:txbxContent>
                <w:p w14:paraId="1001AB65" w14:textId="77777777" w:rsidR="00BF27BA" w:rsidRDefault="00BF27BA">
                  <w:pPr>
                    <w:pStyle w:val="9"/>
                  </w:pPr>
                  <w:r>
                    <w:t>Дата</w:t>
                  </w:r>
                </w:p>
              </w:txbxContent>
            </v:textbox>
          </v:shape>
          <v:shape id="_x0000_s2183" type="#_x0000_t202" style="position:absolute;left:3306;top:16099;width:1160;height:397" filled="f" stroked="f">
            <v:textbox style="mso-next-textbox:#_x0000_s2183">
              <w:txbxContent>
                <w:p w14:paraId="792BB126" w14:textId="77777777" w:rsidR="00BF27BA" w:rsidRDefault="00BF27BA">
                  <w:pPr>
                    <w:jc w:val="right"/>
                    <w:rPr>
                      <w:i/>
                      <w:iCs/>
                      <w:lang w:val="en-US"/>
                    </w:rPr>
                  </w:pPr>
                  <w:r>
                    <w:rPr>
                      <w:i/>
                      <w:iCs/>
                      <w:sz w:val="16"/>
                    </w:rPr>
                    <w:t xml:space="preserve">   </w:t>
                  </w:r>
                  <w:r>
                    <w:rPr>
                      <w:i/>
                      <w:iCs/>
                    </w:rPr>
                    <w:t>Подпись</w:t>
                  </w:r>
                </w:p>
              </w:txbxContent>
            </v:textbox>
          </v:shape>
          <v:shape id="_x0000_s2184" type="#_x0000_t202" style="position:absolute;left:2162;top:16105;width:1183;height:340" filled="f" stroked="f">
            <v:textbox style="mso-next-textbox:#_x0000_s2184">
              <w:txbxContent>
                <w:p w14:paraId="2BC2FB87" w14:textId="77777777" w:rsidR="00BF27BA" w:rsidRDefault="00BF27BA">
                  <w:pPr>
                    <w:jc w:val="right"/>
                    <w:rPr>
                      <w:i/>
                      <w:iCs/>
                      <w:lang w:val="en-US"/>
                    </w:rPr>
                  </w:pPr>
                  <w:r>
                    <w:rPr>
                      <w:i/>
                      <w:iCs/>
                    </w:rPr>
                    <w:t>№ докум.</w:t>
                  </w:r>
                </w:p>
              </w:txbxContent>
            </v:textbox>
          </v:shape>
          <v:shape id="_x0000_s2185" type="#_x0000_t202" style="position:absolute;left:1352;top:16099;width:747;height:333" filled="f" stroked="f">
            <v:textbox style="mso-next-textbox:#_x0000_s2185">
              <w:txbxContent>
                <w:p w14:paraId="6F2199DB" w14:textId="77777777" w:rsidR="00BF27BA" w:rsidRDefault="00BF27BA">
                  <w:pPr>
                    <w:jc w:val="right"/>
                    <w:rPr>
                      <w:lang w:val="en-US"/>
                    </w:rPr>
                  </w:pPr>
                  <w:r>
                    <w:rPr>
                      <w:i/>
                      <w:iCs/>
                    </w:rPr>
                    <w:t>Лис</w:t>
                  </w:r>
                  <w:r>
                    <w:t>т</w:t>
                  </w:r>
                </w:p>
              </w:txbxContent>
            </v:textbox>
          </v:shape>
          <v:shape id="_x0000_s2186" type="#_x0000_t202" style="position:absolute;left:885;top:16099;width:719;height:346" filled="f" stroked="f">
            <v:textbox style="mso-next-textbox:#_x0000_s2186">
              <w:txbxContent>
                <w:p w14:paraId="7AD83EDD" w14:textId="77777777" w:rsidR="00BF27BA" w:rsidRDefault="00BF27BA">
                  <w:pPr>
                    <w:rPr>
                      <w:i/>
                      <w:iCs/>
                    </w:rPr>
                  </w:pPr>
                  <w:r>
                    <w:rPr>
                      <w:sz w:val="16"/>
                    </w:rPr>
                    <w:t xml:space="preserve">  </w:t>
                  </w:r>
                  <w:proofErr w:type="spellStart"/>
                  <w:r>
                    <w:rPr>
                      <w:i/>
                      <w:iCs/>
                    </w:rPr>
                    <w:t>Изм</w:t>
                  </w:r>
                  <w:proofErr w:type="spellEnd"/>
                </w:p>
              </w:txbxContent>
            </v:textbox>
          </v:shap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A60A" w14:textId="77777777" w:rsidR="00BF27BA" w:rsidRDefault="0056209B">
    <w:pPr>
      <w:pStyle w:val="a3"/>
    </w:pPr>
    <w:r>
      <w:rPr>
        <w:noProof/>
      </w:rPr>
      <w:pict w14:anchorId="05E12590">
        <v:group id="_x0000_s2119" style="position:absolute;margin-left:-20.6pt;margin-top:-21pt;width:529.8pt;height:813pt;z-index:251657216" coordorigin="843,317" coordsize="10596,16260">
          <v:shapetype id="_x0000_t202" coordsize="21600,21600" o:spt="202" path="m,l,21600r21600,l21600,xe">
            <v:stroke joinstyle="miter"/>
            <v:path gradientshapeok="t" o:connecttype="rect"/>
          </v:shapetype>
          <v:shape id="_x0000_s2120" type="#_x0000_t202" style="position:absolute;left:2061;top:16211;width:1398;height:300" stroked="f">
            <v:fill opacity=".5"/>
            <v:textbox style="mso-next-textbox:#_x0000_s2120" inset="0,0,0,0">
              <w:txbxContent>
                <w:p w14:paraId="2EB5233A" w14:textId="77777777" w:rsidR="00BF27BA" w:rsidRDefault="00BF27BA">
                  <w:pPr>
                    <w:rPr>
                      <w:i/>
                      <w:iCs/>
                    </w:rPr>
                  </w:pPr>
                  <w:proofErr w:type="gramStart"/>
                  <w:r>
                    <w:t>.</w:t>
                  </w:r>
                  <w:proofErr w:type="spellStart"/>
                  <w:r>
                    <w:t>Деревлева</w:t>
                  </w:r>
                  <w:proofErr w:type="spellEnd"/>
                  <w:proofErr w:type="gramEnd"/>
                  <w:r>
                    <w:t xml:space="preserve"> А.А.</w:t>
                  </w:r>
                </w:p>
              </w:txbxContent>
            </v:textbox>
          </v:shape>
          <v:shape id="_x0000_s2121" type="#_x0000_t202" style="position:absolute;left:2061;top:15929;width:1398;height:300" stroked="f">
            <v:fill opacity=".5"/>
            <v:textbox style="mso-next-textbox:#_x0000_s2121" inset="0,0,0,0">
              <w:txbxContent>
                <w:p w14:paraId="27EA80B1" w14:textId="77777777" w:rsidR="00BF27BA" w:rsidRPr="006E1E27" w:rsidRDefault="00BF27BA" w:rsidP="005617F5">
                  <w:proofErr w:type="gramStart"/>
                  <w:r>
                    <w:t>.</w:t>
                  </w:r>
                  <w:proofErr w:type="spellStart"/>
                  <w:r>
                    <w:t>Деревлева</w:t>
                  </w:r>
                  <w:proofErr w:type="spellEnd"/>
                  <w:proofErr w:type="gramEnd"/>
                  <w:r>
                    <w:t xml:space="preserve"> А.А.</w:t>
                  </w:r>
                </w:p>
                <w:p w14:paraId="6A57BE1F" w14:textId="77777777" w:rsidR="00BF27BA" w:rsidRDefault="00BF27BA">
                  <w:pPr>
                    <w:rPr>
                      <w:i/>
                      <w:iCs/>
                    </w:rPr>
                  </w:pPr>
                </w:p>
              </w:txbxContent>
            </v:textbox>
          </v:shape>
          <v:shape id="_x0000_s2122" type="#_x0000_t202" style="position:absolute;left:9729;top:15371;width:432;height:432" stroked="f">
            <v:fill opacity=".5"/>
            <v:textbox style="mso-next-textbox:#_x0000_s2122" inset="0,0,0,0">
              <w:txbxContent>
                <w:p w14:paraId="134A52C8" w14:textId="77777777" w:rsidR="00BF27BA" w:rsidRDefault="00BF27BA" w:rsidP="00F3320E">
                  <w:pPr>
                    <w:jc w:val="center"/>
                    <w:rPr>
                      <w:i/>
                      <w:iCs/>
                    </w:rPr>
                  </w:pPr>
                  <w:r>
                    <w:rPr>
                      <w:i/>
                      <w:iCs/>
                    </w:rPr>
                    <w:t>3</w:t>
                  </w:r>
                </w:p>
              </w:txbxContent>
            </v:textbox>
          </v:shape>
          <v:shape id="_x0000_s2123" type="#_x0000_t202" style="position:absolute;left:10719;top:15341;width:432;height:432" stroked="f">
            <v:fill opacity=".5"/>
            <v:textbox style="mso-next-textbox:#_x0000_s2123" inset="0,0,0,0">
              <w:txbxContent>
                <w:p w14:paraId="0282D692" w14:textId="76B7A0DF" w:rsidR="00BF27BA" w:rsidRPr="00635B46" w:rsidRDefault="00BF27BA" w:rsidP="00F63272">
                  <w:pPr>
                    <w:rPr>
                      <w:color w:val="FF0000"/>
                    </w:rPr>
                  </w:pPr>
                  <w:r w:rsidRPr="00635B46">
                    <w:rPr>
                      <w:color w:val="FF0000"/>
                    </w:rPr>
                    <w:t>2</w:t>
                  </w:r>
                  <w:r w:rsidR="00D6545A">
                    <w:rPr>
                      <w:color w:val="FF0000"/>
                    </w:rPr>
                    <w:t>5</w:t>
                  </w:r>
                </w:p>
              </w:txbxContent>
            </v:textbox>
          </v:shape>
          <v:shape id="_x0000_s2124" type="#_x0000_t202" style="position:absolute;left:2139;top:15077;width:1296;height:288" stroked="f">
            <v:fill opacity=".5"/>
            <v:textbox style="mso-next-textbox:#_x0000_s2124" inset="0,0,0,0">
              <w:txbxContent>
                <w:p w14:paraId="506C65A4" w14:textId="35427DCE" w:rsidR="00BF27BA" w:rsidRPr="00635B46" w:rsidRDefault="00B5226D" w:rsidP="00F3320E">
                  <w:pPr>
                    <w:rPr>
                      <w:color w:val="FF0000"/>
                      <w:sz w:val="18"/>
                      <w:szCs w:val="18"/>
                    </w:rPr>
                  </w:pPr>
                  <w:r>
                    <w:rPr>
                      <w:color w:val="FF0000"/>
                      <w:sz w:val="18"/>
                      <w:szCs w:val="18"/>
                    </w:rPr>
                    <w:t>Печенежский Д.</w:t>
                  </w:r>
                </w:p>
              </w:txbxContent>
            </v:textbox>
          </v:shape>
          <v:shape id="_x0000_s2125" type="#_x0000_t202" style="position:absolute;left:2079;top:15341;width:1398;height:300" stroked="f">
            <v:fill opacity=".5"/>
            <v:textbox style="mso-next-textbox:#_x0000_s2125" inset="0,0,0,0">
              <w:txbxContent>
                <w:p w14:paraId="0BA40B27" w14:textId="77777777" w:rsidR="00BF27BA" w:rsidRPr="006E1E27" w:rsidRDefault="00BF27BA" w:rsidP="005617F5">
                  <w:proofErr w:type="spellStart"/>
                  <w:r>
                    <w:t>Деревлева</w:t>
                  </w:r>
                  <w:proofErr w:type="spellEnd"/>
                  <w:r>
                    <w:t xml:space="preserve"> А.А.</w:t>
                  </w:r>
                </w:p>
                <w:p w14:paraId="2F4C82DA" w14:textId="77777777" w:rsidR="00BF27BA" w:rsidRPr="00F3320E" w:rsidRDefault="00BF27BA" w:rsidP="00F3320E"/>
              </w:txbxContent>
            </v:textbox>
          </v:shape>
          <v:shape id="_x0000_s2126" type="#_x0000_t202" style="position:absolute;left:843;top:15335;width:1195;height:405" filled="f" stroked="f">
            <v:textbox style="mso-next-textbox:#_x0000_s2126">
              <w:txbxContent>
                <w:p w14:paraId="58C934CB" w14:textId="77777777" w:rsidR="00BF27BA" w:rsidRDefault="00BF27BA">
                  <w:pPr>
                    <w:jc w:val="right"/>
                    <w:rPr>
                      <w:i/>
                      <w:iCs/>
                      <w:lang w:val="en-US"/>
                    </w:rPr>
                  </w:pPr>
                  <w:r>
                    <w:rPr>
                      <w:sz w:val="16"/>
                    </w:rPr>
                    <w:t xml:space="preserve">   </w:t>
                  </w:r>
                  <w:proofErr w:type="spellStart"/>
                  <w:r>
                    <w:rPr>
                      <w:i/>
                      <w:iCs/>
                    </w:rPr>
                    <w:t>Провер</w:t>
                  </w:r>
                  <w:proofErr w:type="spellEnd"/>
                  <w:r>
                    <w:rPr>
                      <w:i/>
                      <w:iCs/>
                    </w:rPr>
                    <w:t>.</w:t>
                  </w:r>
                </w:p>
              </w:txbxContent>
            </v:textbox>
          </v:shape>
          <v:line id="_x0000_s2127" style="position:absolute;mso-position-horizontal-relative:page;mso-position-vertical-relative:page" from="1077,317" to="11439,319" strokeweight="1.5pt"/>
          <v:line id="_x0000_s2128" style="position:absolute;mso-position-horizontal-relative:page;mso-position-vertical-relative:page" from="11439,319" to="11439,16530" strokeweight="1.5pt"/>
          <v:line id="_x0000_s2129" style="position:absolute;mso-position-horizontal-relative:page;mso-position-vertical-relative:page" from="1077,317" to="1077,16528" strokeweight="1.5pt"/>
          <v:line id="_x0000_s2130" style="position:absolute;mso-position-horizontal-relative:page;mso-position-vertical-relative:page" from="1077,16530" to="11434,16530" strokeweight="1.5pt"/>
          <v:line id="_x0000_s2131" style="position:absolute;mso-position-horizontal-relative:page;mso-position-vertical-relative:page" from="1083,15069" to="11439,15069" strokeweight="1.5pt"/>
          <v:line id="_x0000_s2132" style="position:absolute;mso-position-horizontal-relative:page;mso-position-vertical-relative:page" from="10358,15069" to="10358,15643" strokeweight="1.5pt"/>
          <v:line id="_x0000_s2133" style="position:absolute;mso-position-horizontal-relative:page;mso-position-vertical-relative:page" from="1538,14208" to="1538,15064" strokeweight="1.5pt"/>
          <v:line id="_x0000_s2134" style="position:absolute;flip:x;mso-position-horizontal-relative:page;mso-position-vertical-relative:page" from="3473,14208" to="3473,16529" strokeweight="1.5pt"/>
          <v:line id="_x0000_s2135" style="position:absolute;mso-position-horizontal-relative:page;mso-position-vertical-relative:page" from="1077,15960" to="4925,15960"/>
          <v:line id="_x0000_s2136" style="position:absolute;mso-position-horizontal-relative:page;mso-position-vertical-relative:page" from="1077,16245" to="4925,16245"/>
          <v:line id="_x0000_s2137" style="position:absolute;mso-position-horizontal-relative:page;mso-position-vertical-relative:page" from="8878,15643" to="11439,15643" strokeweight="1.5pt"/>
          <v:shape id="_x0000_s2138" type="#_x0000_t202" style="position:absolute;left:10415;top:15000;width:982;height:344" filled="f" stroked="f">
            <v:textbox style="mso-next-textbox:#_x0000_s2138">
              <w:txbxContent>
                <w:p w14:paraId="77626407" w14:textId="77777777" w:rsidR="00BF27BA" w:rsidRDefault="00BF27BA">
                  <w:pPr>
                    <w:jc w:val="right"/>
                    <w:rPr>
                      <w:i/>
                      <w:iCs/>
                    </w:rPr>
                  </w:pPr>
                  <w:r>
                    <w:rPr>
                      <w:i/>
                      <w:iCs/>
                    </w:rPr>
                    <w:t>Листов</w:t>
                  </w:r>
                </w:p>
              </w:txbxContent>
            </v:textbox>
          </v:shape>
          <v:shape id="_x0000_s2139" type="#_x0000_t202" style="position:absolute;left:4212;top:14714;width:797;height:344" filled="f" stroked="f">
            <v:textbox style="mso-next-textbox:#_x0000_s2139">
              <w:txbxContent>
                <w:p w14:paraId="7E3D9271" w14:textId="77777777" w:rsidR="00BF27BA" w:rsidRDefault="00BF27BA">
                  <w:pPr>
                    <w:pStyle w:val="9"/>
                  </w:pPr>
                  <w:r>
                    <w:t>Дата</w:t>
                  </w:r>
                </w:p>
              </w:txbxContent>
            </v:textbox>
          </v:shape>
          <v:shape id="_x0000_s2140" type="#_x0000_t202" style="position:absolute;left:3245;top:14714;width:1195;height:401" filled="f" stroked="f">
            <v:textbox style="mso-next-textbox:#_x0000_s2140">
              <w:txbxContent>
                <w:p w14:paraId="6755A726" w14:textId="77777777" w:rsidR="00BF27BA" w:rsidRDefault="00BF27BA">
                  <w:pPr>
                    <w:jc w:val="right"/>
                    <w:rPr>
                      <w:i/>
                      <w:iCs/>
                      <w:lang w:val="en-US"/>
                    </w:rPr>
                  </w:pPr>
                  <w:r>
                    <w:rPr>
                      <w:sz w:val="16"/>
                    </w:rPr>
                    <w:t xml:space="preserve">   </w:t>
                  </w:r>
                  <w:r>
                    <w:rPr>
                      <w:i/>
                      <w:iCs/>
                    </w:rPr>
                    <w:t>Подпись</w:t>
                  </w:r>
                </w:p>
              </w:txbxContent>
            </v:textbox>
          </v:shape>
          <v:shape id="_x0000_s2141" type="#_x0000_t202" style="position:absolute;left:2050;top:14714;width:1252;height:344" filled="f" stroked="f">
            <v:textbox style="mso-next-textbox:#_x0000_s2141">
              <w:txbxContent>
                <w:p w14:paraId="2C8D2165" w14:textId="77777777" w:rsidR="00BF27BA" w:rsidRDefault="00BF27BA">
                  <w:pPr>
                    <w:jc w:val="right"/>
                    <w:rPr>
                      <w:i/>
                      <w:iCs/>
                      <w:lang w:val="en-US"/>
                    </w:rPr>
                  </w:pPr>
                  <w:r>
                    <w:rPr>
                      <w:i/>
                      <w:iCs/>
                    </w:rPr>
                    <w:t>№ докум.</w:t>
                  </w:r>
                </w:p>
              </w:txbxContent>
            </v:textbox>
          </v:shape>
          <v:shape id="_x0000_s2142" type="#_x0000_t202" style="position:absolute;left:1340;top:14725;width:797;height:338" filled="f" stroked="f">
            <v:textbox style="mso-next-textbox:#_x0000_s2142">
              <w:txbxContent>
                <w:p w14:paraId="6475A3E2" w14:textId="77777777" w:rsidR="00BF27BA" w:rsidRDefault="00BF27BA">
                  <w:pPr>
                    <w:pStyle w:val="9"/>
                    <w:rPr>
                      <w:lang w:val="en-US"/>
                    </w:rPr>
                  </w:pPr>
                  <w:r>
                    <w:t>Лист</w:t>
                  </w:r>
                </w:p>
              </w:txbxContent>
            </v:textbox>
          </v:shape>
          <v:shape id="_x0000_s2143" type="#_x0000_t202" style="position:absolute;left:897;top:14711;width:719;height:344" filled="f" stroked="f">
            <v:textbox style="mso-next-textbox:#_x0000_s2143">
              <w:txbxContent>
                <w:p w14:paraId="4182FFA9" w14:textId="77777777" w:rsidR="00BF27BA" w:rsidRDefault="00BF27BA">
                  <w:pPr>
                    <w:rPr>
                      <w:i/>
                      <w:iCs/>
                    </w:rPr>
                  </w:pPr>
                  <w:r>
                    <w:rPr>
                      <w:sz w:val="16"/>
                    </w:rPr>
                    <w:t xml:space="preserve">  </w:t>
                  </w:r>
                  <w:proofErr w:type="spellStart"/>
                  <w:r>
                    <w:rPr>
                      <w:i/>
                      <w:iCs/>
                    </w:rPr>
                    <w:t>Изм</w:t>
                  </w:r>
                  <w:proofErr w:type="spellEnd"/>
                </w:p>
              </w:txbxContent>
            </v:textbox>
          </v:shape>
          <v:line id="_x0000_s2144" style="position:absolute" from="1083,15344" to="4952,15344"/>
          <v:line id="_x0000_s2145" style="position:absolute" from="1083,15632" to="4952,15632"/>
          <v:line id="_x0000_s2146" style="position:absolute;flip:x;mso-position-horizontal-relative:page;mso-position-vertical-relative:page" from="2050,14208" to="2050,16529" strokeweight="1.5pt"/>
          <v:line id="_x0000_s2147" style="position:absolute;flip:x;mso-position-horizontal-relative:page;mso-position-vertical-relative:page" from="4383,14208" to="4383,16529" strokeweight="1.5pt"/>
          <v:line id="_x0000_s2148" style="position:absolute;flip:x;mso-position-horizontal-relative:page;mso-position-vertical-relative:page" from="4952,14208" to="4952,16529" strokeweight="1.5pt"/>
          <v:line id="_x0000_s2149" style="position:absolute" from="1083,14771" to="4952,14771" strokeweight="1.5pt"/>
          <v:line id="_x0000_s2150" style="position:absolute" from="1083,14484" to="4952,14484"/>
          <v:line id="_x0000_s2151" style="position:absolute" from="1083,14197" to="11439,14197" strokeweight="1.5pt"/>
          <v:line id="_x0000_s2152" style="position:absolute;mso-position-horizontal-relative:page;mso-position-vertical-relative:page" from="9561,15069" to="9561,15643" strokeweight="1.5pt"/>
          <v:line id="_x0000_s2153" style="position:absolute;mso-position-horizontal-relative:page;mso-position-vertical-relative:page" from="8878,15069" to="8878,16504" strokeweight="1.5pt"/>
          <v:line id="_x0000_s2154" style="position:absolute;mso-position-horizontal-relative:page;mso-position-vertical-relative:page" from="8878,15355" to="11439,15355" strokeweight="1.5pt"/>
          <v:shape id="_x0000_s2155" type="#_x0000_t202" style="position:absolute;left:9390;top:15000;width:911;height:344" filled="f" stroked="f">
            <v:textbox style="mso-next-textbox:#_x0000_s2155">
              <w:txbxContent>
                <w:p w14:paraId="0BDEA708" w14:textId="77777777" w:rsidR="00BF27BA" w:rsidRDefault="00BF27BA">
                  <w:pPr>
                    <w:pStyle w:val="9"/>
                  </w:pPr>
                  <w:r>
                    <w:t>Лист</w:t>
                  </w:r>
                </w:p>
                <w:p w14:paraId="77BA8551" w14:textId="77777777" w:rsidR="00BF27BA" w:rsidRDefault="00BF27BA">
                  <w:pPr>
                    <w:jc w:val="right"/>
                  </w:pPr>
                </w:p>
              </w:txbxContent>
            </v:textbox>
          </v:shape>
          <v:shape id="_x0000_s2156" type="#_x0000_t202" style="position:absolute;left:8594;top:15000;width:910;height:344" filled="f" stroked="f">
            <v:textbox style="mso-next-textbox:#_x0000_s2156">
              <w:txbxContent>
                <w:p w14:paraId="1C7B7480" w14:textId="77777777" w:rsidR="00BF27BA" w:rsidRDefault="00BF27BA">
                  <w:pPr>
                    <w:pStyle w:val="9"/>
                  </w:pPr>
                  <w:r>
                    <w:t>Лит</w:t>
                  </w:r>
                </w:p>
              </w:txbxContent>
            </v:textbox>
          </v:shape>
          <v:line id="_x0000_s2157" style="position:absolute" from="9334,15344" to="9334,15632"/>
          <v:line id="_x0000_s2158" style="position:absolute" from="9106,15344" to="9106,15632"/>
          <v:shape id="_x0000_s2159" type="#_x0000_t202" style="position:absolute;left:912;top:15000;width:1195;height:402" filled="f" stroked="f">
            <v:textbox style="mso-next-textbox:#_x0000_s2159">
              <w:txbxContent>
                <w:p w14:paraId="40826530" w14:textId="77777777" w:rsidR="00BF27BA" w:rsidRDefault="00BF27BA">
                  <w:pPr>
                    <w:jc w:val="center"/>
                    <w:rPr>
                      <w:i/>
                      <w:iCs/>
                      <w:lang w:val="en-US"/>
                    </w:rPr>
                  </w:pPr>
                  <w:proofErr w:type="spellStart"/>
                  <w:r>
                    <w:rPr>
                      <w:i/>
                      <w:iCs/>
                    </w:rPr>
                    <w:t>Разраб</w:t>
                  </w:r>
                  <w:proofErr w:type="spellEnd"/>
                  <w:r>
                    <w:rPr>
                      <w:i/>
                      <w:iCs/>
                    </w:rPr>
                    <w:t>.</w:t>
                  </w:r>
                </w:p>
              </w:txbxContent>
            </v:textbox>
          </v:shape>
          <v:shape id="_x0000_s2160" type="#_x0000_t202" style="position:absolute;left:969;top:15892;width:1195;height:401" filled="f" stroked="f">
            <v:textbox style="mso-next-textbox:#_x0000_s2160">
              <w:txbxContent>
                <w:p w14:paraId="31A8D952" w14:textId="77777777" w:rsidR="00BF27BA" w:rsidRDefault="00BF27BA">
                  <w:pPr>
                    <w:jc w:val="center"/>
                    <w:rPr>
                      <w:i/>
                      <w:iCs/>
                      <w:lang w:val="en-US"/>
                    </w:rPr>
                  </w:pPr>
                  <w:proofErr w:type="spellStart"/>
                  <w:proofErr w:type="gramStart"/>
                  <w:r>
                    <w:rPr>
                      <w:i/>
                      <w:iCs/>
                    </w:rPr>
                    <w:t>Н.контр</w:t>
                  </w:r>
                  <w:proofErr w:type="spellEnd"/>
                  <w:proofErr w:type="gramEnd"/>
                  <w:r>
                    <w:rPr>
                      <w:i/>
                      <w:iCs/>
                    </w:rPr>
                    <w:t>.</w:t>
                  </w:r>
                </w:p>
              </w:txbxContent>
            </v:textbox>
          </v:shape>
          <v:shape id="_x0000_s2161" type="#_x0000_t202" style="position:absolute;left:1083;top:16175;width:790;height:402" filled="f" stroked="f">
            <v:textbox style="mso-next-textbox:#_x0000_s2161">
              <w:txbxContent>
                <w:p w14:paraId="36C51DC3" w14:textId="77777777" w:rsidR="00BF27BA" w:rsidRDefault="00BF27BA">
                  <w:pPr>
                    <w:rPr>
                      <w:i/>
                      <w:iCs/>
                      <w:lang w:val="en-US"/>
                    </w:rPr>
                  </w:pPr>
                  <w:r>
                    <w:rPr>
                      <w:i/>
                      <w:iCs/>
                    </w:rPr>
                    <w:t>У</w:t>
                  </w:r>
                  <w:r>
                    <w:rPr>
                      <w:i/>
                      <w:iCs/>
                      <w:lang w:val="en-US"/>
                    </w:rPr>
                    <w:t>т</w:t>
                  </w:r>
                  <w:r>
                    <w:rPr>
                      <w:i/>
                      <w:iCs/>
                    </w:rPr>
                    <w:t>в.</w:t>
                  </w:r>
                </w:p>
              </w:txbxContent>
            </v:textbox>
          </v:shape>
          <v:shape id="_x0000_s2162" type="#_x0000_t202" style="position:absolute;left:5103;top:14285;width:6048;height:576" stroked="f">
            <v:textbox style="mso-next-textbox:#_x0000_s2162">
              <w:txbxContent>
                <w:p w14:paraId="616ADDD7" w14:textId="5666F973" w:rsidR="00BF27BA" w:rsidRPr="000A164C" w:rsidRDefault="00BF27BA" w:rsidP="005617F5">
                  <w:pPr>
                    <w:jc w:val="center"/>
                    <w:rPr>
                      <w:iCs/>
                      <w:sz w:val="32"/>
                      <w:szCs w:val="32"/>
                    </w:rPr>
                  </w:pPr>
                  <w:r>
                    <w:rPr>
                      <w:sz w:val="32"/>
                      <w:szCs w:val="32"/>
                    </w:rPr>
                    <w:t>ПП.09.02.07.00.00</w:t>
                  </w:r>
                  <w:r w:rsidRPr="000A164C">
                    <w:rPr>
                      <w:sz w:val="32"/>
                      <w:szCs w:val="32"/>
                    </w:rPr>
                    <w:t>.</w:t>
                  </w:r>
                  <w:proofErr w:type="gramStart"/>
                  <w:r w:rsidR="00AD4357">
                    <w:rPr>
                      <w:color w:val="FF0000"/>
                      <w:sz w:val="32"/>
                      <w:szCs w:val="32"/>
                      <w:lang w:val="en-US"/>
                    </w:rPr>
                    <w:t>11</w:t>
                  </w:r>
                  <w:r>
                    <w:rPr>
                      <w:sz w:val="32"/>
                      <w:szCs w:val="32"/>
                    </w:rPr>
                    <w:t>.ТО</w:t>
                  </w:r>
                  <w:proofErr w:type="gramEnd"/>
                </w:p>
                <w:p w14:paraId="5BCD64E9" w14:textId="77777777" w:rsidR="00BF27BA" w:rsidRPr="00FA1B93" w:rsidRDefault="00BF27BA" w:rsidP="00713C4F">
                  <w:pPr>
                    <w:jc w:val="center"/>
                    <w:rPr>
                      <w:b/>
                      <w:iCs/>
                      <w:sz w:val="32"/>
                      <w:szCs w:val="32"/>
                    </w:rPr>
                  </w:pPr>
                </w:p>
                <w:p w14:paraId="71A51662" w14:textId="77777777" w:rsidR="00BF27BA" w:rsidRDefault="00BF27BA"/>
              </w:txbxContent>
            </v:textbox>
          </v:shape>
          <v:shape id="_x0000_s2163" type="#_x0000_t202" style="position:absolute;left:4977;top:15251;width:3810;height:1042" stroked="f">
            <v:textbox style="mso-next-textbox:#_x0000_s2163">
              <w:txbxContent>
                <w:p w14:paraId="1458BD73" w14:textId="77777777" w:rsidR="00BF27BA" w:rsidRDefault="00BF27BA" w:rsidP="003E4990">
                  <w:pPr>
                    <w:jc w:val="center"/>
                  </w:pPr>
                  <w:r>
                    <w:t xml:space="preserve">Производственная практика </w:t>
                  </w:r>
                </w:p>
                <w:p w14:paraId="2B689016" w14:textId="77777777" w:rsidR="00BF27BA" w:rsidRDefault="00BF27BA" w:rsidP="003E4990">
                  <w:pPr>
                    <w:jc w:val="center"/>
                  </w:pPr>
                  <w:r>
                    <w:t>(по профилю специальности)</w:t>
                  </w:r>
                </w:p>
                <w:p w14:paraId="656C7561" w14:textId="77777777" w:rsidR="00BF27BA" w:rsidRPr="003E4990" w:rsidRDefault="00BF27BA" w:rsidP="003E4990">
                  <w:pPr>
                    <w:jc w:val="center"/>
                  </w:pPr>
                  <w:r>
                    <w:t>Технический отчет</w:t>
                  </w:r>
                </w:p>
              </w:txbxContent>
            </v:textbox>
          </v:shape>
          <v:shape id="_x0000_s2164" type="#_x0000_t202" style="position:absolute;left:9189;top:15685;width:2016;height:576" o:allowincell="f" stroked="f">
            <v:textbox style="mso-next-textbox:#_x0000_s2164">
              <w:txbxContent>
                <w:p w14:paraId="083FD6C6" w14:textId="7689BE9C" w:rsidR="00BF27BA" w:rsidRPr="00AD4357" w:rsidRDefault="00BF27BA" w:rsidP="00242C21">
                  <w:pPr>
                    <w:rPr>
                      <w:sz w:val="18"/>
                      <w:szCs w:val="18"/>
                      <w:lang w:val="en-US"/>
                    </w:rPr>
                  </w:pPr>
                  <w:r>
                    <w:rPr>
                      <w:sz w:val="18"/>
                      <w:szCs w:val="18"/>
                    </w:rPr>
                    <w:t>ШИФР-3-</w:t>
                  </w:r>
                  <w:r w:rsidRPr="00635B46">
                    <w:rPr>
                      <w:color w:val="FF0000"/>
                      <w:sz w:val="18"/>
                      <w:szCs w:val="18"/>
                    </w:rPr>
                    <w:t>21-11</w:t>
                  </w:r>
                  <w:r w:rsidR="00AD4357">
                    <w:rPr>
                      <w:color w:val="FF0000"/>
                      <w:sz w:val="18"/>
                      <w:szCs w:val="18"/>
                      <w:lang w:val="en-US"/>
                    </w:rPr>
                    <w:t>26</w:t>
                  </w:r>
                </w:p>
              </w:txbxContent>
            </v:textbox>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DBE106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bullet"/>
      <w:suff w:val="nothing"/>
      <w:lvlText w:val=""/>
      <w:lvlJc w:val="left"/>
      <w:pPr>
        <w:tabs>
          <w:tab w:val="num" w:pos="1135"/>
        </w:tabs>
        <w:ind w:left="1135" w:firstLine="0"/>
      </w:pPr>
      <w:rPr>
        <w:rFonts w:ascii="Wingdings" w:hAnsi="Wingdings" w:cs="OpenSymbol"/>
      </w:rPr>
    </w:lvl>
    <w:lvl w:ilvl="1">
      <w:start w:val="1"/>
      <w:numFmt w:val="bullet"/>
      <w:lvlText w:val=""/>
      <w:lvlJc w:val="left"/>
      <w:pPr>
        <w:tabs>
          <w:tab w:val="num" w:pos="1842"/>
        </w:tabs>
        <w:ind w:left="1842" w:hanging="283"/>
      </w:pPr>
      <w:rPr>
        <w:rFonts w:ascii="Symbol" w:hAnsi="Symbol" w:cs="OpenSymbol"/>
      </w:rPr>
    </w:lvl>
    <w:lvl w:ilvl="2">
      <w:start w:val="1"/>
      <w:numFmt w:val="bullet"/>
      <w:lvlText w:val=""/>
      <w:lvlJc w:val="left"/>
      <w:pPr>
        <w:tabs>
          <w:tab w:val="num" w:pos="2549"/>
        </w:tabs>
        <w:ind w:left="2549" w:hanging="283"/>
      </w:pPr>
      <w:rPr>
        <w:rFonts w:ascii="Symbol" w:hAnsi="Symbol" w:cs="OpenSymbol"/>
      </w:rPr>
    </w:lvl>
    <w:lvl w:ilvl="3">
      <w:start w:val="1"/>
      <w:numFmt w:val="bullet"/>
      <w:lvlText w:val=""/>
      <w:lvlJc w:val="left"/>
      <w:pPr>
        <w:tabs>
          <w:tab w:val="num" w:pos="3256"/>
        </w:tabs>
        <w:ind w:left="3256" w:hanging="283"/>
      </w:pPr>
      <w:rPr>
        <w:rFonts w:ascii="Symbol" w:hAnsi="Symbol" w:cs="OpenSymbol"/>
      </w:rPr>
    </w:lvl>
    <w:lvl w:ilvl="4">
      <w:start w:val="1"/>
      <w:numFmt w:val="bullet"/>
      <w:lvlText w:val=""/>
      <w:lvlJc w:val="left"/>
      <w:pPr>
        <w:tabs>
          <w:tab w:val="num" w:pos="3963"/>
        </w:tabs>
        <w:ind w:left="3963" w:hanging="283"/>
      </w:pPr>
      <w:rPr>
        <w:rFonts w:ascii="Symbol" w:hAnsi="Symbol" w:cs="OpenSymbol"/>
      </w:rPr>
    </w:lvl>
    <w:lvl w:ilvl="5">
      <w:start w:val="1"/>
      <w:numFmt w:val="bullet"/>
      <w:lvlText w:val=""/>
      <w:lvlJc w:val="left"/>
      <w:pPr>
        <w:tabs>
          <w:tab w:val="num" w:pos="4670"/>
        </w:tabs>
        <w:ind w:left="4670" w:hanging="283"/>
      </w:pPr>
      <w:rPr>
        <w:rFonts w:ascii="Symbol" w:hAnsi="Symbol" w:cs="OpenSymbol"/>
      </w:rPr>
    </w:lvl>
    <w:lvl w:ilvl="6">
      <w:start w:val="1"/>
      <w:numFmt w:val="bullet"/>
      <w:lvlText w:val=""/>
      <w:lvlJc w:val="left"/>
      <w:pPr>
        <w:tabs>
          <w:tab w:val="num" w:pos="5377"/>
        </w:tabs>
        <w:ind w:left="5377" w:hanging="283"/>
      </w:pPr>
      <w:rPr>
        <w:rFonts w:ascii="Symbol" w:hAnsi="Symbol" w:cs="OpenSymbol"/>
      </w:rPr>
    </w:lvl>
    <w:lvl w:ilvl="7">
      <w:start w:val="1"/>
      <w:numFmt w:val="bullet"/>
      <w:lvlText w:val=""/>
      <w:lvlJc w:val="left"/>
      <w:pPr>
        <w:tabs>
          <w:tab w:val="num" w:pos="6084"/>
        </w:tabs>
        <w:ind w:left="6084" w:hanging="283"/>
      </w:pPr>
      <w:rPr>
        <w:rFonts w:ascii="Symbol" w:hAnsi="Symbol" w:cs="OpenSymbol"/>
      </w:rPr>
    </w:lvl>
    <w:lvl w:ilvl="8">
      <w:start w:val="1"/>
      <w:numFmt w:val="bullet"/>
      <w:lvlText w:val=""/>
      <w:lvlJc w:val="left"/>
      <w:pPr>
        <w:tabs>
          <w:tab w:val="num" w:pos="6791"/>
        </w:tabs>
        <w:ind w:left="6791" w:hanging="283"/>
      </w:pPr>
      <w:rPr>
        <w:rFonts w:ascii="Symbol" w:hAnsi="Symbol" w:cs="OpenSymbol"/>
      </w:rPr>
    </w:lvl>
  </w:abstractNum>
  <w:abstractNum w:abstractNumId="2" w15:restartNumberingAfterBreak="0">
    <w:nsid w:val="008C3836"/>
    <w:multiLevelType w:val="singleLevel"/>
    <w:tmpl w:val="95E05F62"/>
    <w:lvl w:ilvl="0">
      <w:start w:val="9"/>
      <w:numFmt w:val="bullet"/>
      <w:lvlText w:val="-"/>
      <w:lvlJc w:val="left"/>
      <w:pPr>
        <w:tabs>
          <w:tab w:val="num" w:pos="1140"/>
        </w:tabs>
        <w:ind w:left="1140" w:hanging="420"/>
      </w:pPr>
      <w:rPr>
        <w:rFonts w:ascii="Courier New" w:hAnsi="Courier New" w:hint="default"/>
        <w:sz w:val="30"/>
      </w:rPr>
    </w:lvl>
  </w:abstractNum>
  <w:abstractNum w:abstractNumId="3" w15:restartNumberingAfterBreak="0">
    <w:nsid w:val="04B96B45"/>
    <w:multiLevelType w:val="multilevel"/>
    <w:tmpl w:val="FB1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3454E"/>
    <w:multiLevelType w:val="multilevel"/>
    <w:tmpl w:val="2FB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65F4"/>
    <w:multiLevelType w:val="multilevel"/>
    <w:tmpl w:val="043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E446A"/>
    <w:multiLevelType w:val="multilevel"/>
    <w:tmpl w:val="B3DC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47A98"/>
    <w:multiLevelType w:val="multilevel"/>
    <w:tmpl w:val="BA8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734E2"/>
    <w:multiLevelType w:val="multilevel"/>
    <w:tmpl w:val="2648F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540D9"/>
    <w:multiLevelType w:val="multilevel"/>
    <w:tmpl w:val="1AB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F23AD"/>
    <w:multiLevelType w:val="multilevel"/>
    <w:tmpl w:val="E2BE5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914D8F"/>
    <w:multiLevelType w:val="singleLevel"/>
    <w:tmpl w:val="54E64C3E"/>
    <w:lvl w:ilvl="0">
      <w:numFmt w:val="bullet"/>
      <w:lvlText w:val="-"/>
      <w:lvlJc w:val="left"/>
      <w:pPr>
        <w:tabs>
          <w:tab w:val="num" w:pos="360"/>
        </w:tabs>
        <w:ind w:left="360" w:hanging="360"/>
      </w:pPr>
      <w:rPr>
        <w:rFonts w:hint="default"/>
      </w:rPr>
    </w:lvl>
  </w:abstractNum>
  <w:abstractNum w:abstractNumId="12" w15:restartNumberingAfterBreak="0">
    <w:nsid w:val="1C2850FC"/>
    <w:multiLevelType w:val="multilevel"/>
    <w:tmpl w:val="1EA2ACA0"/>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3" w15:restartNumberingAfterBreak="0">
    <w:nsid w:val="1CD01456"/>
    <w:multiLevelType w:val="hybridMultilevel"/>
    <w:tmpl w:val="BB369BF4"/>
    <w:lvl w:ilvl="0" w:tplc="04190001">
      <w:start w:val="1"/>
      <w:numFmt w:val="bullet"/>
      <w:lvlText w:val=""/>
      <w:lvlJc w:val="left"/>
      <w:pPr>
        <w:ind w:left="1433" w:hanging="360"/>
      </w:pPr>
      <w:rPr>
        <w:rFonts w:ascii="Symbol" w:hAnsi="Symbol" w:hint="default"/>
      </w:rPr>
    </w:lvl>
    <w:lvl w:ilvl="1" w:tplc="04190003" w:tentative="1">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14" w15:restartNumberingAfterBreak="0">
    <w:nsid w:val="1DBA1E32"/>
    <w:multiLevelType w:val="multilevel"/>
    <w:tmpl w:val="2F9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27A3A"/>
    <w:multiLevelType w:val="multilevel"/>
    <w:tmpl w:val="B2FA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16ACA"/>
    <w:multiLevelType w:val="hybridMultilevel"/>
    <w:tmpl w:val="1B26C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3C2411"/>
    <w:multiLevelType w:val="multilevel"/>
    <w:tmpl w:val="B22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735CE"/>
    <w:multiLevelType w:val="hybridMultilevel"/>
    <w:tmpl w:val="A2B218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F375E4"/>
    <w:multiLevelType w:val="multilevel"/>
    <w:tmpl w:val="12D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A65A8"/>
    <w:multiLevelType w:val="hybridMultilevel"/>
    <w:tmpl w:val="643CC7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C623EA4"/>
    <w:multiLevelType w:val="hybridMultilevel"/>
    <w:tmpl w:val="BB649E2C"/>
    <w:lvl w:ilvl="0" w:tplc="3D0EB5BE">
      <w:start w:val="1"/>
      <w:numFmt w:val="bullet"/>
      <w:lvlText w:val=""/>
      <w:lvlJc w:val="left"/>
      <w:pPr>
        <w:ind w:left="1980" w:hanging="360"/>
      </w:pPr>
      <w:rPr>
        <w:rFonts w:ascii="Symbol" w:hAnsi="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22" w15:restartNumberingAfterBreak="0">
    <w:nsid w:val="3DEB1F6A"/>
    <w:multiLevelType w:val="multilevel"/>
    <w:tmpl w:val="A24EF3D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423E13B0"/>
    <w:multiLevelType w:val="multilevel"/>
    <w:tmpl w:val="142C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75BE8"/>
    <w:multiLevelType w:val="hybridMultilevel"/>
    <w:tmpl w:val="BF409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6B41A7"/>
    <w:multiLevelType w:val="multilevel"/>
    <w:tmpl w:val="A618804E"/>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360"/>
        </w:tabs>
        <w:ind w:left="9360" w:hanging="2160"/>
      </w:pPr>
      <w:rPr>
        <w:rFonts w:hint="default"/>
      </w:rPr>
    </w:lvl>
  </w:abstractNum>
  <w:abstractNum w:abstractNumId="26" w15:restartNumberingAfterBreak="0">
    <w:nsid w:val="4DD06E0F"/>
    <w:multiLevelType w:val="multilevel"/>
    <w:tmpl w:val="1442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F7B1B"/>
    <w:multiLevelType w:val="multilevel"/>
    <w:tmpl w:val="310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83F2B"/>
    <w:multiLevelType w:val="multilevel"/>
    <w:tmpl w:val="212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33F5B"/>
    <w:multiLevelType w:val="hybridMultilevel"/>
    <w:tmpl w:val="1B6439F6"/>
    <w:lvl w:ilvl="0" w:tplc="54085234">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595D1EA4"/>
    <w:multiLevelType w:val="multilevel"/>
    <w:tmpl w:val="55E2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04D6B"/>
    <w:multiLevelType w:val="multilevel"/>
    <w:tmpl w:val="6B4EE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2" w15:restartNumberingAfterBreak="0">
    <w:nsid w:val="5C2000B3"/>
    <w:multiLevelType w:val="multilevel"/>
    <w:tmpl w:val="EB8A9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3" w15:restartNumberingAfterBreak="0">
    <w:nsid w:val="621919C1"/>
    <w:multiLevelType w:val="multilevel"/>
    <w:tmpl w:val="893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56A46"/>
    <w:multiLevelType w:val="hybridMultilevel"/>
    <w:tmpl w:val="A9A477DE"/>
    <w:lvl w:ilvl="0" w:tplc="0419000F">
      <w:start w:val="1"/>
      <w:numFmt w:val="decimal"/>
      <w:lvlText w:val="%1."/>
      <w:lvlJc w:val="left"/>
      <w:pPr>
        <w:ind w:left="19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0840EE"/>
    <w:multiLevelType w:val="hybridMultilevel"/>
    <w:tmpl w:val="7E98F1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64075D8"/>
    <w:multiLevelType w:val="multilevel"/>
    <w:tmpl w:val="5F8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F4416"/>
    <w:multiLevelType w:val="multilevel"/>
    <w:tmpl w:val="94E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15A2E"/>
    <w:multiLevelType w:val="multilevel"/>
    <w:tmpl w:val="DF1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F433B"/>
    <w:multiLevelType w:val="hybridMultilevel"/>
    <w:tmpl w:val="CF9E6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C6C40E6"/>
    <w:multiLevelType w:val="hybridMultilevel"/>
    <w:tmpl w:val="D778B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D33668"/>
    <w:multiLevelType w:val="multilevel"/>
    <w:tmpl w:val="C36A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1166D"/>
    <w:multiLevelType w:val="multilevel"/>
    <w:tmpl w:val="204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C6B4E"/>
    <w:multiLevelType w:val="multilevel"/>
    <w:tmpl w:val="BF3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D6E54"/>
    <w:multiLevelType w:val="singleLevel"/>
    <w:tmpl w:val="95E05F62"/>
    <w:lvl w:ilvl="0">
      <w:start w:val="9"/>
      <w:numFmt w:val="bullet"/>
      <w:lvlText w:val="-"/>
      <w:lvlJc w:val="left"/>
      <w:pPr>
        <w:tabs>
          <w:tab w:val="num" w:pos="1140"/>
        </w:tabs>
        <w:ind w:left="1140" w:hanging="420"/>
      </w:pPr>
      <w:rPr>
        <w:rFonts w:ascii="Courier New" w:hAnsi="Courier New" w:hint="default"/>
        <w:sz w:val="30"/>
      </w:rPr>
    </w:lvl>
  </w:abstractNum>
  <w:abstractNum w:abstractNumId="45" w15:restartNumberingAfterBreak="0">
    <w:nsid w:val="7EC75B93"/>
    <w:multiLevelType w:val="singleLevel"/>
    <w:tmpl w:val="56C0731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44"/>
  </w:num>
  <w:num w:numId="4">
    <w:abstractNumId w:val="2"/>
  </w:num>
  <w:num w:numId="5">
    <w:abstractNumId w:val="25"/>
  </w:num>
  <w:num w:numId="6">
    <w:abstractNumId w:val="45"/>
  </w:num>
  <w:num w:numId="7">
    <w:abstractNumId w:val="21"/>
  </w:num>
  <w:num w:numId="8">
    <w:abstractNumId w:val="30"/>
  </w:num>
  <w:num w:numId="9">
    <w:abstractNumId w:val="33"/>
  </w:num>
  <w:num w:numId="10">
    <w:abstractNumId w:val="28"/>
  </w:num>
  <w:num w:numId="11">
    <w:abstractNumId w:val="26"/>
  </w:num>
  <w:num w:numId="12">
    <w:abstractNumId w:val="5"/>
  </w:num>
  <w:num w:numId="13">
    <w:abstractNumId w:val="15"/>
  </w:num>
  <w:num w:numId="14">
    <w:abstractNumId w:val="24"/>
  </w:num>
  <w:num w:numId="15">
    <w:abstractNumId w:val="35"/>
  </w:num>
  <w:num w:numId="16">
    <w:abstractNumId w:val="41"/>
  </w:num>
  <w:num w:numId="17">
    <w:abstractNumId w:val="43"/>
  </w:num>
  <w:num w:numId="18">
    <w:abstractNumId w:val="23"/>
  </w:num>
  <w:num w:numId="19">
    <w:abstractNumId w:val="8"/>
  </w:num>
  <w:num w:numId="20">
    <w:abstractNumId w:val="14"/>
  </w:num>
  <w:num w:numId="21">
    <w:abstractNumId w:val="17"/>
  </w:num>
  <w:num w:numId="22">
    <w:abstractNumId w:val="4"/>
  </w:num>
  <w:num w:numId="23">
    <w:abstractNumId w:val="9"/>
  </w:num>
  <w:num w:numId="24">
    <w:abstractNumId w:val="39"/>
  </w:num>
  <w:num w:numId="25">
    <w:abstractNumId w:val="27"/>
  </w:num>
  <w:num w:numId="26">
    <w:abstractNumId w:val="37"/>
  </w:num>
  <w:num w:numId="27">
    <w:abstractNumId w:val="42"/>
  </w:num>
  <w:num w:numId="28">
    <w:abstractNumId w:val="19"/>
  </w:num>
  <w:num w:numId="29">
    <w:abstractNumId w:val="6"/>
  </w:num>
  <w:num w:numId="30">
    <w:abstractNumId w:val="38"/>
  </w:num>
  <w:num w:numId="31">
    <w:abstractNumId w:val="7"/>
  </w:num>
  <w:num w:numId="32">
    <w:abstractNumId w:val="36"/>
  </w:num>
  <w:num w:numId="33">
    <w:abstractNumId w:val="18"/>
  </w:num>
  <w:num w:numId="34">
    <w:abstractNumId w:val="3"/>
  </w:num>
  <w:num w:numId="35">
    <w:abstractNumId w:val="12"/>
  </w:num>
  <w:num w:numId="36">
    <w:abstractNumId w:val="13"/>
  </w:num>
  <w:num w:numId="37">
    <w:abstractNumId w:val="1"/>
  </w:num>
  <w:num w:numId="38">
    <w:abstractNumId w:val="34"/>
  </w:num>
  <w:num w:numId="39">
    <w:abstractNumId w:val="20"/>
  </w:num>
  <w:num w:numId="40">
    <w:abstractNumId w:val="40"/>
  </w:num>
  <w:num w:numId="41">
    <w:abstractNumId w:val="10"/>
  </w:num>
  <w:num w:numId="42">
    <w:abstractNumId w:val="31"/>
  </w:num>
  <w:num w:numId="43">
    <w:abstractNumId w:val="32"/>
  </w:num>
  <w:num w:numId="44">
    <w:abstractNumId w:val="22"/>
  </w:num>
  <w:num w:numId="45">
    <w:abstractNumId w:val="16"/>
  </w:num>
  <w:num w:numId="4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18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641F"/>
    <w:rsid w:val="000003F1"/>
    <w:rsid w:val="000070F6"/>
    <w:rsid w:val="000128C4"/>
    <w:rsid w:val="0001640F"/>
    <w:rsid w:val="00022015"/>
    <w:rsid w:val="00026150"/>
    <w:rsid w:val="000300CD"/>
    <w:rsid w:val="00031524"/>
    <w:rsid w:val="000323D8"/>
    <w:rsid w:val="0003284C"/>
    <w:rsid w:val="00033396"/>
    <w:rsid w:val="000368E7"/>
    <w:rsid w:val="0004231F"/>
    <w:rsid w:val="000510BA"/>
    <w:rsid w:val="00053EC2"/>
    <w:rsid w:val="00056F94"/>
    <w:rsid w:val="00062482"/>
    <w:rsid w:val="00067127"/>
    <w:rsid w:val="00072AEF"/>
    <w:rsid w:val="0007396D"/>
    <w:rsid w:val="0007501E"/>
    <w:rsid w:val="000812DA"/>
    <w:rsid w:val="000825F4"/>
    <w:rsid w:val="00083CDA"/>
    <w:rsid w:val="00084E22"/>
    <w:rsid w:val="00085DF2"/>
    <w:rsid w:val="0008683C"/>
    <w:rsid w:val="000A164C"/>
    <w:rsid w:val="000A2F3E"/>
    <w:rsid w:val="000B13CE"/>
    <w:rsid w:val="000B4375"/>
    <w:rsid w:val="000B6B9F"/>
    <w:rsid w:val="000B7836"/>
    <w:rsid w:val="000C06AC"/>
    <w:rsid w:val="000C5AC5"/>
    <w:rsid w:val="000C7C66"/>
    <w:rsid w:val="000D38E3"/>
    <w:rsid w:val="000D5BF8"/>
    <w:rsid w:val="000D79A6"/>
    <w:rsid w:val="000E09CC"/>
    <w:rsid w:val="000E134D"/>
    <w:rsid w:val="000E50BF"/>
    <w:rsid w:val="000F04AD"/>
    <w:rsid w:val="000F3087"/>
    <w:rsid w:val="000F3940"/>
    <w:rsid w:val="000F4C89"/>
    <w:rsid w:val="000F5C4C"/>
    <w:rsid w:val="000F5C8A"/>
    <w:rsid w:val="000F65FE"/>
    <w:rsid w:val="00102180"/>
    <w:rsid w:val="001025C2"/>
    <w:rsid w:val="001030E6"/>
    <w:rsid w:val="001030FE"/>
    <w:rsid w:val="0011538C"/>
    <w:rsid w:val="001157AA"/>
    <w:rsid w:val="00126A94"/>
    <w:rsid w:val="001337E1"/>
    <w:rsid w:val="0013756F"/>
    <w:rsid w:val="00145227"/>
    <w:rsid w:val="00145FB4"/>
    <w:rsid w:val="00147CE3"/>
    <w:rsid w:val="00151C12"/>
    <w:rsid w:val="0015200E"/>
    <w:rsid w:val="001537D0"/>
    <w:rsid w:val="00161618"/>
    <w:rsid w:val="001621EC"/>
    <w:rsid w:val="00163D66"/>
    <w:rsid w:val="0016500C"/>
    <w:rsid w:val="001652AF"/>
    <w:rsid w:val="00165F9F"/>
    <w:rsid w:val="00170849"/>
    <w:rsid w:val="00177932"/>
    <w:rsid w:val="00185CF0"/>
    <w:rsid w:val="00187FFD"/>
    <w:rsid w:val="0019000D"/>
    <w:rsid w:val="001917E9"/>
    <w:rsid w:val="001923B0"/>
    <w:rsid w:val="00193AB5"/>
    <w:rsid w:val="001A0363"/>
    <w:rsid w:val="001A58A7"/>
    <w:rsid w:val="001A5FE5"/>
    <w:rsid w:val="001A6122"/>
    <w:rsid w:val="001B3AA3"/>
    <w:rsid w:val="001B7475"/>
    <w:rsid w:val="001C40DE"/>
    <w:rsid w:val="001D0EE4"/>
    <w:rsid w:val="001D2E6F"/>
    <w:rsid w:val="001D36F5"/>
    <w:rsid w:val="001D3D8E"/>
    <w:rsid w:val="001D592E"/>
    <w:rsid w:val="001E6232"/>
    <w:rsid w:val="001E78DC"/>
    <w:rsid w:val="001F07A2"/>
    <w:rsid w:val="001F1E32"/>
    <w:rsid w:val="001F6EE8"/>
    <w:rsid w:val="001F734A"/>
    <w:rsid w:val="002007C7"/>
    <w:rsid w:val="00201D99"/>
    <w:rsid w:val="002078D0"/>
    <w:rsid w:val="00212AFD"/>
    <w:rsid w:val="002131F0"/>
    <w:rsid w:val="002166E6"/>
    <w:rsid w:val="00217C2C"/>
    <w:rsid w:val="002213E5"/>
    <w:rsid w:val="00221C88"/>
    <w:rsid w:val="0022463A"/>
    <w:rsid w:val="00224951"/>
    <w:rsid w:val="0023489C"/>
    <w:rsid w:val="002375FB"/>
    <w:rsid w:val="00241C3F"/>
    <w:rsid w:val="00242C21"/>
    <w:rsid w:val="0024623F"/>
    <w:rsid w:val="0024672F"/>
    <w:rsid w:val="002545C0"/>
    <w:rsid w:val="00254EB0"/>
    <w:rsid w:val="002552D5"/>
    <w:rsid w:val="002573CB"/>
    <w:rsid w:val="00261C95"/>
    <w:rsid w:val="002665AD"/>
    <w:rsid w:val="00267EBF"/>
    <w:rsid w:val="002741D3"/>
    <w:rsid w:val="00275A57"/>
    <w:rsid w:val="00280127"/>
    <w:rsid w:val="002843F1"/>
    <w:rsid w:val="00285145"/>
    <w:rsid w:val="002873BB"/>
    <w:rsid w:val="00292051"/>
    <w:rsid w:val="00293BDF"/>
    <w:rsid w:val="00294B05"/>
    <w:rsid w:val="00295868"/>
    <w:rsid w:val="002968B3"/>
    <w:rsid w:val="002978BD"/>
    <w:rsid w:val="00297AED"/>
    <w:rsid w:val="002A1906"/>
    <w:rsid w:val="002A367C"/>
    <w:rsid w:val="002B2D89"/>
    <w:rsid w:val="002B3F07"/>
    <w:rsid w:val="002B62ED"/>
    <w:rsid w:val="002C003C"/>
    <w:rsid w:val="002C0E4A"/>
    <w:rsid w:val="002C3059"/>
    <w:rsid w:val="002C30D0"/>
    <w:rsid w:val="002C3234"/>
    <w:rsid w:val="002C3510"/>
    <w:rsid w:val="002C4DC9"/>
    <w:rsid w:val="002C73A7"/>
    <w:rsid w:val="002D1FB1"/>
    <w:rsid w:val="002D2E11"/>
    <w:rsid w:val="002D3C43"/>
    <w:rsid w:val="002D6453"/>
    <w:rsid w:val="002D7212"/>
    <w:rsid w:val="002E30D3"/>
    <w:rsid w:val="002E4652"/>
    <w:rsid w:val="002F3FF0"/>
    <w:rsid w:val="002F51D3"/>
    <w:rsid w:val="002F5FDA"/>
    <w:rsid w:val="00302154"/>
    <w:rsid w:val="0030236D"/>
    <w:rsid w:val="003024EC"/>
    <w:rsid w:val="00303035"/>
    <w:rsid w:val="00305525"/>
    <w:rsid w:val="003068C1"/>
    <w:rsid w:val="00306DE0"/>
    <w:rsid w:val="00310066"/>
    <w:rsid w:val="00312422"/>
    <w:rsid w:val="00316B44"/>
    <w:rsid w:val="00317E4F"/>
    <w:rsid w:val="00324242"/>
    <w:rsid w:val="00325000"/>
    <w:rsid w:val="00325E9A"/>
    <w:rsid w:val="0033455D"/>
    <w:rsid w:val="00334E32"/>
    <w:rsid w:val="003367BC"/>
    <w:rsid w:val="00336AF7"/>
    <w:rsid w:val="00337E27"/>
    <w:rsid w:val="003429AA"/>
    <w:rsid w:val="00343B7B"/>
    <w:rsid w:val="003451F0"/>
    <w:rsid w:val="00350790"/>
    <w:rsid w:val="003566F8"/>
    <w:rsid w:val="00357E25"/>
    <w:rsid w:val="00362A93"/>
    <w:rsid w:val="00363504"/>
    <w:rsid w:val="0036441B"/>
    <w:rsid w:val="003666D7"/>
    <w:rsid w:val="003716EB"/>
    <w:rsid w:val="00373B88"/>
    <w:rsid w:val="00373C48"/>
    <w:rsid w:val="00375163"/>
    <w:rsid w:val="00384A2A"/>
    <w:rsid w:val="003870C7"/>
    <w:rsid w:val="0039151B"/>
    <w:rsid w:val="00392D1F"/>
    <w:rsid w:val="00392EED"/>
    <w:rsid w:val="00394C54"/>
    <w:rsid w:val="00396215"/>
    <w:rsid w:val="00396B9F"/>
    <w:rsid w:val="003B189C"/>
    <w:rsid w:val="003B198F"/>
    <w:rsid w:val="003C63BC"/>
    <w:rsid w:val="003C7148"/>
    <w:rsid w:val="003D1855"/>
    <w:rsid w:val="003D48E4"/>
    <w:rsid w:val="003D5DBA"/>
    <w:rsid w:val="003D700F"/>
    <w:rsid w:val="003E1C88"/>
    <w:rsid w:val="003E4012"/>
    <w:rsid w:val="003E4736"/>
    <w:rsid w:val="003E4990"/>
    <w:rsid w:val="003F11FD"/>
    <w:rsid w:val="003F50A8"/>
    <w:rsid w:val="003F521F"/>
    <w:rsid w:val="003F6C06"/>
    <w:rsid w:val="004021B3"/>
    <w:rsid w:val="00402511"/>
    <w:rsid w:val="004033A1"/>
    <w:rsid w:val="00403A3C"/>
    <w:rsid w:val="004065B6"/>
    <w:rsid w:val="00410872"/>
    <w:rsid w:val="00410C84"/>
    <w:rsid w:val="004124BF"/>
    <w:rsid w:val="00412979"/>
    <w:rsid w:val="00415B42"/>
    <w:rsid w:val="00417C3D"/>
    <w:rsid w:val="00424C5F"/>
    <w:rsid w:val="0042520E"/>
    <w:rsid w:val="00425E58"/>
    <w:rsid w:val="0043058A"/>
    <w:rsid w:val="0043106C"/>
    <w:rsid w:val="00431D38"/>
    <w:rsid w:val="00433674"/>
    <w:rsid w:val="00435455"/>
    <w:rsid w:val="00446890"/>
    <w:rsid w:val="004469AB"/>
    <w:rsid w:val="00452DCD"/>
    <w:rsid w:val="0045303B"/>
    <w:rsid w:val="00453982"/>
    <w:rsid w:val="004547A5"/>
    <w:rsid w:val="00456C30"/>
    <w:rsid w:val="004652F5"/>
    <w:rsid w:val="0046702B"/>
    <w:rsid w:val="004678F5"/>
    <w:rsid w:val="0047064A"/>
    <w:rsid w:val="00481763"/>
    <w:rsid w:val="00481D0E"/>
    <w:rsid w:val="004839DA"/>
    <w:rsid w:val="00485F6D"/>
    <w:rsid w:val="00490ED3"/>
    <w:rsid w:val="00493034"/>
    <w:rsid w:val="004957AE"/>
    <w:rsid w:val="004A04CB"/>
    <w:rsid w:val="004A13B9"/>
    <w:rsid w:val="004A6868"/>
    <w:rsid w:val="004A7E95"/>
    <w:rsid w:val="004B01E4"/>
    <w:rsid w:val="004C0A71"/>
    <w:rsid w:val="004C4BEF"/>
    <w:rsid w:val="004C4CC8"/>
    <w:rsid w:val="004C4DA7"/>
    <w:rsid w:val="004D1567"/>
    <w:rsid w:val="004D2EA6"/>
    <w:rsid w:val="004D5C6E"/>
    <w:rsid w:val="004D614A"/>
    <w:rsid w:val="004D7B2E"/>
    <w:rsid w:val="004E0FF5"/>
    <w:rsid w:val="004E5457"/>
    <w:rsid w:val="004E6B9B"/>
    <w:rsid w:val="004F09D9"/>
    <w:rsid w:val="004F38AD"/>
    <w:rsid w:val="004F7085"/>
    <w:rsid w:val="0051288A"/>
    <w:rsid w:val="00512DAF"/>
    <w:rsid w:val="005159F1"/>
    <w:rsid w:val="00516400"/>
    <w:rsid w:val="005171BA"/>
    <w:rsid w:val="005200F9"/>
    <w:rsid w:val="005215C4"/>
    <w:rsid w:val="005231BA"/>
    <w:rsid w:val="005237A4"/>
    <w:rsid w:val="0052415A"/>
    <w:rsid w:val="00524949"/>
    <w:rsid w:val="00525E5F"/>
    <w:rsid w:val="005311B5"/>
    <w:rsid w:val="00531960"/>
    <w:rsid w:val="00532EB5"/>
    <w:rsid w:val="00540E5B"/>
    <w:rsid w:val="00545C7B"/>
    <w:rsid w:val="00546B15"/>
    <w:rsid w:val="00550083"/>
    <w:rsid w:val="00550443"/>
    <w:rsid w:val="005528A9"/>
    <w:rsid w:val="00553A1F"/>
    <w:rsid w:val="00553DDA"/>
    <w:rsid w:val="005550F6"/>
    <w:rsid w:val="005616AF"/>
    <w:rsid w:val="005617F5"/>
    <w:rsid w:val="00561EA0"/>
    <w:rsid w:val="0056209B"/>
    <w:rsid w:val="005622B7"/>
    <w:rsid w:val="00562A9C"/>
    <w:rsid w:val="00563254"/>
    <w:rsid w:val="00565569"/>
    <w:rsid w:val="00567185"/>
    <w:rsid w:val="00567FB6"/>
    <w:rsid w:val="005703EB"/>
    <w:rsid w:val="005717D6"/>
    <w:rsid w:val="0057308F"/>
    <w:rsid w:val="00573A43"/>
    <w:rsid w:val="00583000"/>
    <w:rsid w:val="005842F9"/>
    <w:rsid w:val="00585A5E"/>
    <w:rsid w:val="0059053B"/>
    <w:rsid w:val="00593B45"/>
    <w:rsid w:val="00593C4B"/>
    <w:rsid w:val="0059561F"/>
    <w:rsid w:val="0059641F"/>
    <w:rsid w:val="00596CEB"/>
    <w:rsid w:val="005A0187"/>
    <w:rsid w:val="005A1545"/>
    <w:rsid w:val="005A4DDF"/>
    <w:rsid w:val="005A7E7E"/>
    <w:rsid w:val="005A7F59"/>
    <w:rsid w:val="005B14E7"/>
    <w:rsid w:val="005B2A7D"/>
    <w:rsid w:val="005B39E8"/>
    <w:rsid w:val="005C0847"/>
    <w:rsid w:val="005C0CC0"/>
    <w:rsid w:val="005D478F"/>
    <w:rsid w:val="005E5872"/>
    <w:rsid w:val="005E627D"/>
    <w:rsid w:val="005F0E69"/>
    <w:rsid w:val="005F1862"/>
    <w:rsid w:val="005F207B"/>
    <w:rsid w:val="0060019B"/>
    <w:rsid w:val="0060054D"/>
    <w:rsid w:val="00603D4A"/>
    <w:rsid w:val="00605DAA"/>
    <w:rsid w:val="00612025"/>
    <w:rsid w:val="00613247"/>
    <w:rsid w:val="00620986"/>
    <w:rsid w:val="006236DA"/>
    <w:rsid w:val="006241BF"/>
    <w:rsid w:val="00627E62"/>
    <w:rsid w:val="00631A77"/>
    <w:rsid w:val="006348A1"/>
    <w:rsid w:val="006352CD"/>
    <w:rsid w:val="006353FD"/>
    <w:rsid w:val="00635B46"/>
    <w:rsid w:val="0064090D"/>
    <w:rsid w:val="00644610"/>
    <w:rsid w:val="006467F2"/>
    <w:rsid w:val="0065398B"/>
    <w:rsid w:val="0066198C"/>
    <w:rsid w:val="00666493"/>
    <w:rsid w:val="00666A51"/>
    <w:rsid w:val="0066742D"/>
    <w:rsid w:val="0067140F"/>
    <w:rsid w:val="00671F5B"/>
    <w:rsid w:val="00677893"/>
    <w:rsid w:val="00682365"/>
    <w:rsid w:val="00685D14"/>
    <w:rsid w:val="00690C58"/>
    <w:rsid w:val="00692D66"/>
    <w:rsid w:val="006943AB"/>
    <w:rsid w:val="006A74E5"/>
    <w:rsid w:val="006B1DE7"/>
    <w:rsid w:val="006B31C8"/>
    <w:rsid w:val="006B35B3"/>
    <w:rsid w:val="006B5B97"/>
    <w:rsid w:val="006B6074"/>
    <w:rsid w:val="006B70F2"/>
    <w:rsid w:val="006B79F7"/>
    <w:rsid w:val="006C0178"/>
    <w:rsid w:val="006C6498"/>
    <w:rsid w:val="006C65DE"/>
    <w:rsid w:val="006C755D"/>
    <w:rsid w:val="006C763B"/>
    <w:rsid w:val="006C7E61"/>
    <w:rsid w:val="006D3A2C"/>
    <w:rsid w:val="006E02EA"/>
    <w:rsid w:val="006E117E"/>
    <w:rsid w:val="006E1E27"/>
    <w:rsid w:val="006E5E73"/>
    <w:rsid w:val="006E694D"/>
    <w:rsid w:val="006F099E"/>
    <w:rsid w:val="006F3961"/>
    <w:rsid w:val="006F4984"/>
    <w:rsid w:val="006F75C0"/>
    <w:rsid w:val="00701446"/>
    <w:rsid w:val="00703BEF"/>
    <w:rsid w:val="007047FD"/>
    <w:rsid w:val="007071B3"/>
    <w:rsid w:val="00707EAB"/>
    <w:rsid w:val="00710B52"/>
    <w:rsid w:val="00713C4F"/>
    <w:rsid w:val="007270B8"/>
    <w:rsid w:val="00740138"/>
    <w:rsid w:val="007408F7"/>
    <w:rsid w:val="00743D94"/>
    <w:rsid w:val="00743DBC"/>
    <w:rsid w:val="00747284"/>
    <w:rsid w:val="0075009A"/>
    <w:rsid w:val="007515A9"/>
    <w:rsid w:val="00752976"/>
    <w:rsid w:val="00756C70"/>
    <w:rsid w:val="00756F8F"/>
    <w:rsid w:val="007570F1"/>
    <w:rsid w:val="007573CE"/>
    <w:rsid w:val="00760B99"/>
    <w:rsid w:val="00762B9B"/>
    <w:rsid w:val="00765F35"/>
    <w:rsid w:val="007703D6"/>
    <w:rsid w:val="0077273F"/>
    <w:rsid w:val="007744A3"/>
    <w:rsid w:val="00776219"/>
    <w:rsid w:val="0078536C"/>
    <w:rsid w:val="00785D7E"/>
    <w:rsid w:val="007861C0"/>
    <w:rsid w:val="007927C7"/>
    <w:rsid w:val="00793B3D"/>
    <w:rsid w:val="007A62D8"/>
    <w:rsid w:val="007A72CF"/>
    <w:rsid w:val="007A7E91"/>
    <w:rsid w:val="007B1352"/>
    <w:rsid w:val="007B1485"/>
    <w:rsid w:val="007C1897"/>
    <w:rsid w:val="007C441B"/>
    <w:rsid w:val="007C5468"/>
    <w:rsid w:val="007C7960"/>
    <w:rsid w:val="007D1922"/>
    <w:rsid w:val="007D44F5"/>
    <w:rsid w:val="007D5E8B"/>
    <w:rsid w:val="007D5FA3"/>
    <w:rsid w:val="007D72BA"/>
    <w:rsid w:val="007E0EAE"/>
    <w:rsid w:val="007E15ED"/>
    <w:rsid w:val="007E2FEC"/>
    <w:rsid w:val="007E6914"/>
    <w:rsid w:val="007F25BA"/>
    <w:rsid w:val="007F50C8"/>
    <w:rsid w:val="007F6545"/>
    <w:rsid w:val="00800E83"/>
    <w:rsid w:val="00803CBE"/>
    <w:rsid w:val="008067C6"/>
    <w:rsid w:val="00810022"/>
    <w:rsid w:val="00810865"/>
    <w:rsid w:val="0081153F"/>
    <w:rsid w:val="00815762"/>
    <w:rsid w:val="00815B4E"/>
    <w:rsid w:val="008173FA"/>
    <w:rsid w:val="00817FB7"/>
    <w:rsid w:val="00821BE9"/>
    <w:rsid w:val="00824ED6"/>
    <w:rsid w:val="00835FD4"/>
    <w:rsid w:val="00837DE8"/>
    <w:rsid w:val="00842178"/>
    <w:rsid w:val="008455E5"/>
    <w:rsid w:val="00847374"/>
    <w:rsid w:val="00850462"/>
    <w:rsid w:val="008519BF"/>
    <w:rsid w:val="00851DCA"/>
    <w:rsid w:val="008534B6"/>
    <w:rsid w:val="00853C1E"/>
    <w:rsid w:val="00856D25"/>
    <w:rsid w:val="008609D0"/>
    <w:rsid w:val="008664DC"/>
    <w:rsid w:val="008821F9"/>
    <w:rsid w:val="00884D2E"/>
    <w:rsid w:val="00885922"/>
    <w:rsid w:val="008902CF"/>
    <w:rsid w:val="00891FF5"/>
    <w:rsid w:val="00892018"/>
    <w:rsid w:val="008A3CB7"/>
    <w:rsid w:val="008B0485"/>
    <w:rsid w:val="008B0914"/>
    <w:rsid w:val="008B291D"/>
    <w:rsid w:val="008B3411"/>
    <w:rsid w:val="008B3DCC"/>
    <w:rsid w:val="008B4936"/>
    <w:rsid w:val="008B59A4"/>
    <w:rsid w:val="008B6208"/>
    <w:rsid w:val="008B6FFD"/>
    <w:rsid w:val="008C037D"/>
    <w:rsid w:val="008C04C6"/>
    <w:rsid w:val="008C3034"/>
    <w:rsid w:val="008C50EF"/>
    <w:rsid w:val="008D3174"/>
    <w:rsid w:val="008E3B48"/>
    <w:rsid w:val="008E3DEF"/>
    <w:rsid w:val="008E63B4"/>
    <w:rsid w:val="008F1531"/>
    <w:rsid w:val="008F4DF3"/>
    <w:rsid w:val="008F4F0E"/>
    <w:rsid w:val="008F5F0A"/>
    <w:rsid w:val="008F741A"/>
    <w:rsid w:val="0090030B"/>
    <w:rsid w:val="00902146"/>
    <w:rsid w:val="00902986"/>
    <w:rsid w:val="00903B9C"/>
    <w:rsid w:val="0090646E"/>
    <w:rsid w:val="009112C7"/>
    <w:rsid w:val="00912B60"/>
    <w:rsid w:val="00913B92"/>
    <w:rsid w:val="00913F68"/>
    <w:rsid w:val="0091423C"/>
    <w:rsid w:val="0092507B"/>
    <w:rsid w:val="009260E0"/>
    <w:rsid w:val="00927C24"/>
    <w:rsid w:val="00927ED8"/>
    <w:rsid w:val="00934903"/>
    <w:rsid w:val="0094343F"/>
    <w:rsid w:val="00950066"/>
    <w:rsid w:val="00951025"/>
    <w:rsid w:val="00951D61"/>
    <w:rsid w:val="009520FD"/>
    <w:rsid w:val="009556F0"/>
    <w:rsid w:val="009658EA"/>
    <w:rsid w:val="00965BDD"/>
    <w:rsid w:val="00966638"/>
    <w:rsid w:val="00970485"/>
    <w:rsid w:val="00975ECD"/>
    <w:rsid w:val="009814E5"/>
    <w:rsid w:val="0098267B"/>
    <w:rsid w:val="009835D6"/>
    <w:rsid w:val="00990756"/>
    <w:rsid w:val="0099416D"/>
    <w:rsid w:val="009964E5"/>
    <w:rsid w:val="009A1183"/>
    <w:rsid w:val="009A40BF"/>
    <w:rsid w:val="009A414F"/>
    <w:rsid w:val="009B2FB9"/>
    <w:rsid w:val="009B3483"/>
    <w:rsid w:val="009B5501"/>
    <w:rsid w:val="009B616D"/>
    <w:rsid w:val="009C3AFD"/>
    <w:rsid w:val="009C6A4A"/>
    <w:rsid w:val="009C7EFB"/>
    <w:rsid w:val="009D3A8F"/>
    <w:rsid w:val="009E3AC5"/>
    <w:rsid w:val="009E3B87"/>
    <w:rsid w:val="009E5956"/>
    <w:rsid w:val="009F0903"/>
    <w:rsid w:val="009F1393"/>
    <w:rsid w:val="009F22D9"/>
    <w:rsid w:val="009F4DEA"/>
    <w:rsid w:val="009F60E1"/>
    <w:rsid w:val="00A03A37"/>
    <w:rsid w:val="00A03BB3"/>
    <w:rsid w:val="00A05456"/>
    <w:rsid w:val="00A07F71"/>
    <w:rsid w:val="00A105BD"/>
    <w:rsid w:val="00A1072E"/>
    <w:rsid w:val="00A12E18"/>
    <w:rsid w:val="00A12F8D"/>
    <w:rsid w:val="00A13713"/>
    <w:rsid w:val="00A138BE"/>
    <w:rsid w:val="00A1431A"/>
    <w:rsid w:val="00A16580"/>
    <w:rsid w:val="00A20664"/>
    <w:rsid w:val="00A302E3"/>
    <w:rsid w:val="00A3083A"/>
    <w:rsid w:val="00A36209"/>
    <w:rsid w:val="00A36376"/>
    <w:rsid w:val="00A41D5C"/>
    <w:rsid w:val="00A42279"/>
    <w:rsid w:val="00A44688"/>
    <w:rsid w:val="00A62147"/>
    <w:rsid w:val="00A63D5E"/>
    <w:rsid w:val="00A67BB7"/>
    <w:rsid w:val="00A77523"/>
    <w:rsid w:val="00A862E1"/>
    <w:rsid w:val="00A92929"/>
    <w:rsid w:val="00AA05FC"/>
    <w:rsid w:val="00AA16FA"/>
    <w:rsid w:val="00AA1772"/>
    <w:rsid w:val="00AA31CA"/>
    <w:rsid w:val="00AA6BD9"/>
    <w:rsid w:val="00AB064A"/>
    <w:rsid w:val="00AB36C2"/>
    <w:rsid w:val="00AB3D0F"/>
    <w:rsid w:val="00AC1E74"/>
    <w:rsid w:val="00AC324B"/>
    <w:rsid w:val="00AD03A0"/>
    <w:rsid w:val="00AD4357"/>
    <w:rsid w:val="00AE2C28"/>
    <w:rsid w:val="00AF427D"/>
    <w:rsid w:val="00B01AC5"/>
    <w:rsid w:val="00B042DD"/>
    <w:rsid w:val="00B04DFB"/>
    <w:rsid w:val="00B10A26"/>
    <w:rsid w:val="00B116A4"/>
    <w:rsid w:val="00B12105"/>
    <w:rsid w:val="00B13D54"/>
    <w:rsid w:val="00B14D52"/>
    <w:rsid w:val="00B207B3"/>
    <w:rsid w:val="00B2525B"/>
    <w:rsid w:val="00B30F66"/>
    <w:rsid w:val="00B3349A"/>
    <w:rsid w:val="00B33FF6"/>
    <w:rsid w:val="00B40264"/>
    <w:rsid w:val="00B42779"/>
    <w:rsid w:val="00B429BF"/>
    <w:rsid w:val="00B42A7A"/>
    <w:rsid w:val="00B44D5E"/>
    <w:rsid w:val="00B45567"/>
    <w:rsid w:val="00B5036E"/>
    <w:rsid w:val="00B51F7C"/>
    <w:rsid w:val="00B5226D"/>
    <w:rsid w:val="00B54952"/>
    <w:rsid w:val="00B554F7"/>
    <w:rsid w:val="00B5571E"/>
    <w:rsid w:val="00B61CA0"/>
    <w:rsid w:val="00B6332F"/>
    <w:rsid w:val="00B63353"/>
    <w:rsid w:val="00B64169"/>
    <w:rsid w:val="00B66770"/>
    <w:rsid w:val="00B708EC"/>
    <w:rsid w:val="00B7405E"/>
    <w:rsid w:val="00B76782"/>
    <w:rsid w:val="00B77E8E"/>
    <w:rsid w:val="00B816FF"/>
    <w:rsid w:val="00B81D7A"/>
    <w:rsid w:val="00B84A9E"/>
    <w:rsid w:val="00B86527"/>
    <w:rsid w:val="00B9683B"/>
    <w:rsid w:val="00BA2A23"/>
    <w:rsid w:val="00BA481B"/>
    <w:rsid w:val="00BA68B4"/>
    <w:rsid w:val="00BA7C8D"/>
    <w:rsid w:val="00BB07EE"/>
    <w:rsid w:val="00BB1481"/>
    <w:rsid w:val="00BB338B"/>
    <w:rsid w:val="00BB6E12"/>
    <w:rsid w:val="00BB763C"/>
    <w:rsid w:val="00BB76EF"/>
    <w:rsid w:val="00BC18F9"/>
    <w:rsid w:val="00BC5096"/>
    <w:rsid w:val="00BD319E"/>
    <w:rsid w:val="00BD5C10"/>
    <w:rsid w:val="00BD634C"/>
    <w:rsid w:val="00BE1C3D"/>
    <w:rsid w:val="00BF27BA"/>
    <w:rsid w:val="00BF2BF1"/>
    <w:rsid w:val="00BF2BF7"/>
    <w:rsid w:val="00BF393B"/>
    <w:rsid w:val="00BF4B15"/>
    <w:rsid w:val="00BF5122"/>
    <w:rsid w:val="00BF6A80"/>
    <w:rsid w:val="00C03EE0"/>
    <w:rsid w:val="00C07974"/>
    <w:rsid w:val="00C07FBA"/>
    <w:rsid w:val="00C13DCF"/>
    <w:rsid w:val="00C15340"/>
    <w:rsid w:val="00C15E4E"/>
    <w:rsid w:val="00C2458B"/>
    <w:rsid w:val="00C2605B"/>
    <w:rsid w:val="00C269B5"/>
    <w:rsid w:val="00C31725"/>
    <w:rsid w:val="00C3591A"/>
    <w:rsid w:val="00C35CA9"/>
    <w:rsid w:val="00C369E9"/>
    <w:rsid w:val="00C4450D"/>
    <w:rsid w:val="00C559FE"/>
    <w:rsid w:val="00C601AA"/>
    <w:rsid w:val="00C66D99"/>
    <w:rsid w:val="00C66E80"/>
    <w:rsid w:val="00C71EE0"/>
    <w:rsid w:val="00C75A13"/>
    <w:rsid w:val="00C764F0"/>
    <w:rsid w:val="00C80737"/>
    <w:rsid w:val="00C822C3"/>
    <w:rsid w:val="00C90EBA"/>
    <w:rsid w:val="00C953E0"/>
    <w:rsid w:val="00C9745B"/>
    <w:rsid w:val="00C97EDF"/>
    <w:rsid w:val="00CA265E"/>
    <w:rsid w:val="00CA29FF"/>
    <w:rsid w:val="00CA3408"/>
    <w:rsid w:val="00CA6FD8"/>
    <w:rsid w:val="00CB1087"/>
    <w:rsid w:val="00CB12BD"/>
    <w:rsid w:val="00CB2B23"/>
    <w:rsid w:val="00CB57D9"/>
    <w:rsid w:val="00CC3251"/>
    <w:rsid w:val="00CC4116"/>
    <w:rsid w:val="00CD1661"/>
    <w:rsid w:val="00CD2E91"/>
    <w:rsid w:val="00CD3BD6"/>
    <w:rsid w:val="00CD4C0E"/>
    <w:rsid w:val="00CE11D3"/>
    <w:rsid w:val="00CE69DC"/>
    <w:rsid w:val="00CF071F"/>
    <w:rsid w:val="00CF146F"/>
    <w:rsid w:val="00CF2625"/>
    <w:rsid w:val="00CF657E"/>
    <w:rsid w:val="00D00AF8"/>
    <w:rsid w:val="00D00C80"/>
    <w:rsid w:val="00D0321F"/>
    <w:rsid w:val="00D059F7"/>
    <w:rsid w:val="00D07D9F"/>
    <w:rsid w:val="00D10DC8"/>
    <w:rsid w:val="00D1438B"/>
    <w:rsid w:val="00D203D7"/>
    <w:rsid w:val="00D21D87"/>
    <w:rsid w:val="00D22C99"/>
    <w:rsid w:val="00D27778"/>
    <w:rsid w:val="00D2777C"/>
    <w:rsid w:val="00D308B6"/>
    <w:rsid w:val="00D324CE"/>
    <w:rsid w:val="00D33BA6"/>
    <w:rsid w:val="00D3495F"/>
    <w:rsid w:val="00D3703B"/>
    <w:rsid w:val="00D41142"/>
    <w:rsid w:val="00D42D09"/>
    <w:rsid w:val="00D4461C"/>
    <w:rsid w:val="00D45684"/>
    <w:rsid w:val="00D4582B"/>
    <w:rsid w:val="00D50235"/>
    <w:rsid w:val="00D51229"/>
    <w:rsid w:val="00D55F67"/>
    <w:rsid w:val="00D6181D"/>
    <w:rsid w:val="00D623CA"/>
    <w:rsid w:val="00D6545A"/>
    <w:rsid w:val="00D7034E"/>
    <w:rsid w:val="00D71707"/>
    <w:rsid w:val="00D7297C"/>
    <w:rsid w:val="00D7313E"/>
    <w:rsid w:val="00D80B5D"/>
    <w:rsid w:val="00D80F61"/>
    <w:rsid w:val="00D837DC"/>
    <w:rsid w:val="00D8426A"/>
    <w:rsid w:val="00D855A0"/>
    <w:rsid w:val="00D870CD"/>
    <w:rsid w:val="00D91F35"/>
    <w:rsid w:val="00D93424"/>
    <w:rsid w:val="00D96ED0"/>
    <w:rsid w:val="00D970BE"/>
    <w:rsid w:val="00D97410"/>
    <w:rsid w:val="00DA1BD8"/>
    <w:rsid w:val="00DA2ABA"/>
    <w:rsid w:val="00DA4AA7"/>
    <w:rsid w:val="00DA7421"/>
    <w:rsid w:val="00DB55E3"/>
    <w:rsid w:val="00DC011F"/>
    <w:rsid w:val="00DC09F0"/>
    <w:rsid w:val="00DC28F1"/>
    <w:rsid w:val="00DD6256"/>
    <w:rsid w:val="00DE0D3F"/>
    <w:rsid w:val="00DE49C8"/>
    <w:rsid w:val="00DE6ECE"/>
    <w:rsid w:val="00DF38C5"/>
    <w:rsid w:val="00DF4D0E"/>
    <w:rsid w:val="00DF5931"/>
    <w:rsid w:val="00E01522"/>
    <w:rsid w:val="00E05094"/>
    <w:rsid w:val="00E05B5C"/>
    <w:rsid w:val="00E05BD7"/>
    <w:rsid w:val="00E068FF"/>
    <w:rsid w:val="00E12466"/>
    <w:rsid w:val="00E12838"/>
    <w:rsid w:val="00E232CB"/>
    <w:rsid w:val="00E259A7"/>
    <w:rsid w:val="00E267FC"/>
    <w:rsid w:val="00E32346"/>
    <w:rsid w:val="00E37195"/>
    <w:rsid w:val="00E42367"/>
    <w:rsid w:val="00E42F42"/>
    <w:rsid w:val="00E43B54"/>
    <w:rsid w:val="00E506E8"/>
    <w:rsid w:val="00E53164"/>
    <w:rsid w:val="00E64E87"/>
    <w:rsid w:val="00E666DE"/>
    <w:rsid w:val="00E671EC"/>
    <w:rsid w:val="00E81091"/>
    <w:rsid w:val="00E82D5B"/>
    <w:rsid w:val="00E8386A"/>
    <w:rsid w:val="00E938B2"/>
    <w:rsid w:val="00E9454C"/>
    <w:rsid w:val="00EA1A64"/>
    <w:rsid w:val="00EA2F1C"/>
    <w:rsid w:val="00EA312A"/>
    <w:rsid w:val="00EB03C9"/>
    <w:rsid w:val="00EB0D63"/>
    <w:rsid w:val="00EC5A50"/>
    <w:rsid w:val="00EC5C81"/>
    <w:rsid w:val="00ED01CD"/>
    <w:rsid w:val="00ED02CE"/>
    <w:rsid w:val="00ED2EBF"/>
    <w:rsid w:val="00ED318A"/>
    <w:rsid w:val="00ED369C"/>
    <w:rsid w:val="00ED68A6"/>
    <w:rsid w:val="00EE05D1"/>
    <w:rsid w:val="00EE148C"/>
    <w:rsid w:val="00EE1D8D"/>
    <w:rsid w:val="00EE2612"/>
    <w:rsid w:val="00EE5CF1"/>
    <w:rsid w:val="00EE6233"/>
    <w:rsid w:val="00EE634D"/>
    <w:rsid w:val="00EE6F67"/>
    <w:rsid w:val="00EE7D59"/>
    <w:rsid w:val="00EF0557"/>
    <w:rsid w:val="00EF0675"/>
    <w:rsid w:val="00EF16FE"/>
    <w:rsid w:val="00EF1EAB"/>
    <w:rsid w:val="00EF29D3"/>
    <w:rsid w:val="00EF5B8F"/>
    <w:rsid w:val="00EF5BDA"/>
    <w:rsid w:val="00EF6252"/>
    <w:rsid w:val="00EF63D6"/>
    <w:rsid w:val="00F02157"/>
    <w:rsid w:val="00F05423"/>
    <w:rsid w:val="00F1126A"/>
    <w:rsid w:val="00F16692"/>
    <w:rsid w:val="00F24498"/>
    <w:rsid w:val="00F25B74"/>
    <w:rsid w:val="00F311DB"/>
    <w:rsid w:val="00F32F06"/>
    <w:rsid w:val="00F3320E"/>
    <w:rsid w:val="00F35EF8"/>
    <w:rsid w:val="00F3750D"/>
    <w:rsid w:val="00F41D5F"/>
    <w:rsid w:val="00F42884"/>
    <w:rsid w:val="00F443B8"/>
    <w:rsid w:val="00F50119"/>
    <w:rsid w:val="00F520C3"/>
    <w:rsid w:val="00F56C5D"/>
    <w:rsid w:val="00F60D63"/>
    <w:rsid w:val="00F62E14"/>
    <w:rsid w:val="00F62E9A"/>
    <w:rsid w:val="00F63272"/>
    <w:rsid w:val="00F66AD5"/>
    <w:rsid w:val="00F71533"/>
    <w:rsid w:val="00F73FE9"/>
    <w:rsid w:val="00F76709"/>
    <w:rsid w:val="00F81A91"/>
    <w:rsid w:val="00F82E59"/>
    <w:rsid w:val="00F8530B"/>
    <w:rsid w:val="00F85AF2"/>
    <w:rsid w:val="00F8611D"/>
    <w:rsid w:val="00F87362"/>
    <w:rsid w:val="00F9276D"/>
    <w:rsid w:val="00F94C6D"/>
    <w:rsid w:val="00F94D22"/>
    <w:rsid w:val="00F9710B"/>
    <w:rsid w:val="00FA090C"/>
    <w:rsid w:val="00FA18E4"/>
    <w:rsid w:val="00FA1B93"/>
    <w:rsid w:val="00FA262D"/>
    <w:rsid w:val="00FA29CD"/>
    <w:rsid w:val="00FA3233"/>
    <w:rsid w:val="00FA5791"/>
    <w:rsid w:val="00FB3564"/>
    <w:rsid w:val="00FB517A"/>
    <w:rsid w:val="00FC3DF1"/>
    <w:rsid w:val="00FC4C39"/>
    <w:rsid w:val="00FC60B7"/>
    <w:rsid w:val="00FC6FCA"/>
    <w:rsid w:val="00FC74AC"/>
    <w:rsid w:val="00FC74BF"/>
    <w:rsid w:val="00FD1563"/>
    <w:rsid w:val="00FD15A7"/>
    <w:rsid w:val="00FD3077"/>
    <w:rsid w:val="00FD3256"/>
    <w:rsid w:val="00FD5230"/>
    <w:rsid w:val="00FD5F18"/>
    <w:rsid w:val="00FE04C3"/>
    <w:rsid w:val="00FE3506"/>
    <w:rsid w:val="00FE39A5"/>
    <w:rsid w:val="00FF0BF5"/>
    <w:rsid w:val="00FF2F6D"/>
    <w:rsid w:val="00FF51F5"/>
    <w:rsid w:val="00FF5904"/>
    <w:rsid w:val="00FF6D76"/>
    <w:rsid w:val="00FF7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7"/>
    <o:shapelayout v:ext="edit">
      <o:idmap v:ext="edit" data="1"/>
    </o:shapelayout>
  </w:shapeDefaults>
  <w:decimalSymbol w:val=","/>
  <w:listSeparator w:val=";"/>
  <w14:docId w14:val="4454191F"/>
  <w15:docId w15:val="{4BFBC6B2-2CA2-4F36-9A54-6CC2296B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16FF"/>
  </w:style>
  <w:style w:type="paragraph" w:styleId="1">
    <w:name w:val="heading 1"/>
    <w:basedOn w:val="a"/>
    <w:next w:val="a"/>
    <w:qFormat/>
    <w:rsid w:val="001D3D8E"/>
    <w:pPr>
      <w:keepNext/>
      <w:ind w:firstLine="720"/>
      <w:jc w:val="center"/>
      <w:outlineLvl w:val="0"/>
    </w:pPr>
    <w:rPr>
      <w:b/>
      <w:sz w:val="36"/>
      <w:u w:val="single"/>
    </w:rPr>
  </w:style>
  <w:style w:type="paragraph" w:styleId="20">
    <w:name w:val="heading 2"/>
    <w:basedOn w:val="a"/>
    <w:next w:val="a"/>
    <w:qFormat/>
    <w:rsid w:val="001D3D8E"/>
    <w:pPr>
      <w:keepNext/>
      <w:spacing w:before="240" w:after="60"/>
      <w:outlineLvl w:val="1"/>
    </w:pPr>
    <w:rPr>
      <w:b/>
      <w:sz w:val="32"/>
    </w:rPr>
  </w:style>
  <w:style w:type="paragraph" w:styleId="3">
    <w:name w:val="heading 3"/>
    <w:basedOn w:val="a"/>
    <w:next w:val="a"/>
    <w:qFormat/>
    <w:rsid w:val="001D3D8E"/>
    <w:pPr>
      <w:keepNext/>
      <w:tabs>
        <w:tab w:val="left" w:pos="8804"/>
        <w:tab w:val="left" w:pos="9088"/>
        <w:tab w:val="left" w:pos="9230"/>
      </w:tabs>
      <w:ind w:right="-7"/>
      <w:jc w:val="center"/>
      <w:outlineLvl w:val="2"/>
    </w:pPr>
    <w:rPr>
      <w:b/>
      <w:spacing w:val="12"/>
      <w:sz w:val="36"/>
      <w:u w:val="single"/>
    </w:rPr>
  </w:style>
  <w:style w:type="paragraph" w:styleId="4">
    <w:name w:val="heading 4"/>
    <w:basedOn w:val="a"/>
    <w:next w:val="a"/>
    <w:qFormat/>
    <w:rsid w:val="001D3D8E"/>
    <w:pPr>
      <w:keepNext/>
      <w:jc w:val="center"/>
      <w:outlineLvl w:val="3"/>
    </w:pPr>
    <w:rPr>
      <w:snapToGrid w:val="0"/>
      <w:color w:val="000000"/>
      <w:sz w:val="24"/>
    </w:rPr>
  </w:style>
  <w:style w:type="paragraph" w:styleId="5">
    <w:name w:val="heading 5"/>
    <w:basedOn w:val="a"/>
    <w:next w:val="a"/>
    <w:qFormat/>
    <w:rsid w:val="001D3D8E"/>
    <w:pPr>
      <w:keepNext/>
      <w:ind w:left="40" w:firstLine="340"/>
      <w:jc w:val="center"/>
      <w:outlineLvl w:val="4"/>
    </w:pPr>
    <w:rPr>
      <w:b/>
      <w:spacing w:val="12"/>
      <w:sz w:val="32"/>
      <w:u w:val="single"/>
    </w:rPr>
  </w:style>
  <w:style w:type="paragraph" w:styleId="6">
    <w:name w:val="heading 6"/>
    <w:basedOn w:val="a"/>
    <w:next w:val="a"/>
    <w:qFormat/>
    <w:rsid w:val="001D3D8E"/>
    <w:pPr>
      <w:keepNext/>
      <w:jc w:val="both"/>
      <w:outlineLvl w:val="5"/>
    </w:pPr>
    <w:rPr>
      <w:sz w:val="24"/>
    </w:rPr>
  </w:style>
  <w:style w:type="paragraph" w:styleId="7">
    <w:name w:val="heading 7"/>
    <w:basedOn w:val="a"/>
    <w:next w:val="a"/>
    <w:qFormat/>
    <w:rsid w:val="001D3D8E"/>
    <w:pPr>
      <w:keepNext/>
      <w:jc w:val="center"/>
      <w:outlineLvl w:val="6"/>
    </w:pPr>
    <w:rPr>
      <w:sz w:val="24"/>
    </w:rPr>
  </w:style>
  <w:style w:type="paragraph" w:styleId="8">
    <w:name w:val="heading 8"/>
    <w:basedOn w:val="a"/>
    <w:next w:val="a"/>
    <w:qFormat/>
    <w:rsid w:val="001D3D8E"/>
    <w:pPr>
      <w:keepNext/>
      <w:jc w:val="center"/>
      <w:outlineLvl w:val="7"/>
    </w:pPr>
    <w:rPr>
      <w:b/>
      <w:bCs/>
      <w:sz w:val="28"/>
    </w:rPr>
  </w:style>
  <w:style w:type="paragraph" w:styleId="9">
    <w:name w:val="heading 9"/>
    <w:basedOn w:val="a"/>
    <w:next w:val="a"/>
    <w:qFormat/>
    <w:rsid w:val="001D3D8E"/>
    <w:pPr>
      <w:keepNext/>
      <w:jc w:val="right"/>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D3D8E"/>
    <w:pPr>
      <w:tabs>
        <w:tab w:val="center" w:pos="4153"/>
        <w:tab w:val="right" w:pos="8306"/>
      </w:tabs>
    </w:pPr>
  </w:style>
  <w:style w:type="character" w:styleId="a4">
    <w:name w:val="page number"/>
    <w:basedOn w:val="a0"/>
    <w:rsid w:val="001D3D8E"/>
  </w:style>
  <w:style w:type="paragraph" w:styleId="a5">
    <w:name w:val="footer"/>
    <w:basedOn w:val="a"/>
    <w:rsid w:val="001D3D8E"/>
    <w:pPr>
      <w:tabs>
        <w:tab w:val="center" w:pos="4153"/>
        <w:tab w:val="right" w:pos="8306"/>
      </w:tabs>
    </w:pPr>
  </w:style>
  <w:style w:type="paragraph" w:customStyle="1" w:styleId="10">
    <w:name w:val="Обычный1"/>
    <w:rsid w:val="001D3D8E"/>
    <w:pPr>
      <w:widowControl w:val="0"/>
      <w:spacing w:line="260" w:lineRule="auto"/>
      <w:ind w:firstLine="320"/>
      <w:jc w:val="both"/>
    </w:pPr>
    <w:rPr>
      <w:snapToGrid w:val="0"/>
      <w:sz w:val="18"/>
    </w:rPr>
  </w:style>
  <w:style w:type="paragraph" w:customStyle="1" w:styleId="FR1">
    <w:name w:val="FR1"/>
    <w:rsid w:val="001D3D8E"/>
    <w:pPr>
      <w:widowControl w:val="0"/>
      <w:spacing w:before="60"/>
      <w:ind w:firstLine="140"/>
      <w:jc w:val="both"/>
    </w:pPr>
    <w:rPr>
      <w:rFonts w:ascii="Arial" w:hAnsi="Arial"/>
      <w:snapToGrid w:val="0"/>
      <w:sz w:val="16"/>
    </w:rPr>
  </w:style>
  <w:style w:type="paragraph" w:styleId="11">
    <w:name w:val="toc 1"/>
    <w:basedOn w:val="a"/>
    <w:next w:val="a"/>
    <w:autoRedefine/>
    <w:semiHidden/>
    <w:rsid w:val="00AB3D0F"/>
    <w:pPr>
      <w:tabs>
        <w:tab w:val="right" w:pos="9798"/>
      </w:tabs>
      <w:spacing w:line="360" w:lineRule="auto"/>
      <w:ind w:right="254" w:firstLine="1134"/>
    </w:pPr>
    <w:rPr>
      <w:b/>
      <w:bCs/>
    </w:rPr>
  </w:style>
  <w:style w:type="paragraph" w:styleId="21">
    <w:name w:val="toc 2"/>
    <w:basedOn w:val="a"/>
    <w:next w:val="a"/>
    <w:autoRedefine/>
    <w:semiHidden/>
    <w:rsid w:val="00AB3D0F"/>
    <w:pPr>
      <w:tabs>
        <w:tab w:val="right" w:pos="9798"/>
      </w:tabs>
      <w:spacing w:before="120" w:line="360" w:lineRule="auto"/>
      <w:ind w:left="567" w:right="254" w:firstLine="567"/>
    </w:pPr>
    <w:rPr>
      <w:i/>
      <w:iCs/>
    </w:rPr>
  </w:style>
  <w:style w:type="paragraph" w:styleId="30">
    <w:name w:val="toc 3"/>
    <w:basedOn w:val="a"/>
    <w:next w:val="a"/>
    <w:autoRedefine/>
    <w:semiHidden/>
    <w:rsid w:val="001D3D8E"/>
    <w:pPr>
      <w:ind w:left="400"/>
    </w:pPr>
  </w:style>
  <w:style w:type="paragraph" w:styleId="22">
    <w:name w:val="Body Text Indent 2"/>
    <w:basedOn w:val="a"/>
    <w:rsid w:val="001D3D8E"/>
    <w:pPr>
      <w:ind w:left="40" w:firstLine="340"/>
    </w:pPr>
    <w:rPr>
      <w:sz w:val="28"/>
    </w:rPr>
  </w:style>
  <w:style w:type="paragraph" w:styleId="31">
    <w:name w:val="Body Text Indent 3"/>
    <w:basedOn w:val="a"/>
    <w:rsid w:val="001D3D8E"/>
    <w:pPr>
      <w:tabs>
        <w:tab w:val="left" w:pos="8804"/>
        <w:tab w:val="left" w:pos="9088"/>
        <w:tab w:val="left" w:pos="9230"/>
      </w:tabs>
      <w:ind w:right="-7" w:firstLine="851"/>
    </w:pPr>
    <w:rPr>
      <w:sz w:val="28"/>
    </w:rPr>
  </w:style>
  <w:style w:type="paragraph" w:styleId="a6">
    <w:name w:val="Body Text"/>
    <w:basedOn w:val="a"/>
    <w:link w:val="a7"/>
    <w:rsid w:val="001D3D8E"/>
    <w:rPr>
      <w:spacing w:val="12"/>
      <w:sz w:val="28"/>
    </w:rPr>
  </w:style>
  <w:style w:type="paragraph" w:styleId="32">
    <w:name w:val="Body Text 3"/>
    <w:basedOn w:val="a"/>
    <w:rsid w:val="001D3D8E"/>
    <w:pPr>
      <w:tabs>
        <w:tab w:val="left" w:pos="8804"/>
        <w:tab w:val="left" w:pos="9088"/>
        <w:tab w:val="left" w:pos="9230"/>
      </w:tabs>
      <w:ind w:right="-7"/>
    </w:pPr>
    <w:rPr>
      <w:spacing w:val="12"/>
      <w:sz w:val="24"/>
    </w:rPr>
  </w:style>
  <w:style w:type="paragraph" w:styleId="23">
    <w:name w:val="Body Text 2"/>
    <w:basedOn w:val="a"/>
    <w:rsid w:val="001D3D8E"/>
    <w:pPr>
      <w:tabs>
        <w:tab w:val="left" w:pos="8804"/>
        <w:tab w:val="left" w:pos="9088"/>
        <w:tab w:val="left" w:pos="9230"/>
      </w:tabs>
      <w:ind w:right="-7"/>
    </w:pPr>
    <w:rPr>
      <w:spacing w:val="12"/>
      <w:sz w:val="28"/>
    </w:rPr>
  </w:style>
  <w:style w:type="paragraph" w:styleId="a8">
    <w:name w:val="Body Text Indent"/>
    <w:basedOn w:val="a"/>
    <w:rsid w:val="001D3D8E"/>
    <w:pPr>
      <w:spacing w:line="360" w:lineRule="auto"/>
      <w:ind w:firstLine="851"/>
    </w:pPr>
    <w:rPr>
      <w:sz w:val="28"/>
    </w:rPr>
  </w:style>
  <w:style w:type="paragraph" w:customStyle="1" w:styleId="210">
    <w:name w:val="Основной текст 21"/>
    <w:basedOn w:val="a"/>
    <w:rsid w:val="001D3D8E"/>
    <w:pPr>
      <w:ind w:firstLine="567"/>
      <w:jc w:val="both"/>
    </w:pPr>
    <w:rPr>
      <w:snapToGrid w:val="0"/>
      <w:sz w:val="28"/>
    </w:rPr>
  </w:style>
  <w:style w:type="paragraph" w:customStyle="1" w:styleId="12">
    <w:name w:val="заголовок 1"/>
    <w:basedOn w:val="a"/>
    <w:next w:val="a"/>
    <w:rsid w:val="001D3D8E"/>
    <w:pPr>
      <w:keepNext/>
      <w:ind w:left="360"/>
    </w:pPr>
    <w:rPr>
      <w:snapToGrid w:val="0"/>
      <w:sz w:val="28"/>
    </w:rPr>
  </w:style>
  <w:style w:type="paragraph" w:customStyle="1" w:styleId="24">
    <w:name w:val="заголовок 2"/>
    <w:basedOn w:val="a"/>
    <w:next w:val="a"/>
    <w:rsid w:val="001D3D8E"/>
    <w:pPr>
      <w:keepNext/>
      <w:jc w:val="center"/>
    </w:pPr>
    <w:rPr>
      <w:snapToGrid w:val="0"/>
      <w:sz w:val="28"/>
    </w:rPr>
  </w:style>
  <w:style w:type="paragraph" w:customStyle="1" w:styleId="33">
    <w:name w:val="заголовок 3"/>
    <w:basedOn w:val="a"/>
    <w:next w:val="a"/>
    <w:rsid w:val="001D3D8E"/>
    <w:pPr>
      <w:keepNext/>
    </w:pPr>
    <w:rPr>
      <w:snapToGrid w:val="0"/>
      <w:sz w:val="28"/>
    </w:rPr>
  </w:style>
  <w:style w:type="paragraph" w:styleId="a9">
    <w:name w:val="caption"/>
    <w:basedOn w:val="a"/>
    <w:next w:val="a"/>
    <w:qFormat/>
    <w:rsid w:val="001D3D8E"/>
    <w:pPr>
      <w:widowControl w:val="0"/>
      <w:autoSpaceDE w:val="0"/>
      <w:autoSpaceDN w:val="0"/>
      <w:adjustRightInd w:val="0"/>
      <w:spacing w:line="360" w:lineRule="auto"/>
      <w:jc w:val="both"/>
    </w:pPr>
    <w:rPr>
      <w:sz w:val="28"/>
    </w:rPr>
  </w:style>
  <w:style w:type="paragraph" w:styleId="aa">
    <w:name w:val="Title"/>
    <w:basedOn w:val="a"/>
    <w:qFormat/>
    <w:rsid w:val="001D3D8E"/>
    <w:pPr>
      <w:jc w:val="center"/>
    </w:pPr>
    <w:rPr>
      <w:b/>
      <w:sz w:val="36"/>
    </w:rPr>
  </w:style>
  <w:style w:type="character" w:styleId="ab">
    <w:name w:val="Hyperlink"/>
    <w:basedOn w:val="a0"/>
    <w:link w:val="13"/>
    <w:rsid w:val="001D3D8E"/>
    <w:rPr>
      <w:color w:val="0000FF"/>
      <w:u w:val="single"/>
    </w:rPr>
  </w:style>
  <w:style w:type="paragraph" w:styleId="40">
    <w:name w:val="toc 4"/>
    <w:basedOn w:val="a"/>
    <w:next w:val="a"/>
    <w:autoRedefine/>
    <w:semiHidden/>
    <w:rsid w:val="001D3D8E"/>
    <w:pPr>
      <w:ind w:left="600"/>
    </w:pPr>
  </w:style>
  <w:style w:type="paragraph" w:styleId="50">
    <w:name w:val="toc 5"/>
    <w:basedOn w:val="a"/>
    <w:next w:val="a"/>
    <w:autoRedefine/>
    <w:semiHidden/>
    <w:rsid w:val="001D3D8E"/>
    <w:pPr>
      <w:ind w:left="800"/>
    </w:pPr>
  </w:style>
  <w:style w:type="paragraph" w:styleId="60">
    <w:name w:val="toc 6"/>
    <w:basedOn w:val="a"/>
    <w:next w:val="a"/>
    <w:autoRedefine/>
    <w:semiHidden/>
    <w:rsid w:val="001D3D8E"/>
    <w:pPr>
      <w:ind w:left="1000"/>
    </w:pPr>
  </w:style>
  <w:style w:type="paragraph" w:styleId="70">
    <w:name w:val="toc 7"/>
    <w:basedOn w:val="a"/>
    <w:next w:val="a"/>
    <w:autoRedefine/>
    <w:semiHidden/>
    <w:rsid w:val="001D3D8E"/>
    <w:pPr>
      <w:ind w:left="1200"/>
    </w:pPr>
  </w:style>
  <w:style w:type="paragraph" w:styleId="80">
    <w:name w:val="toc 8"/>
    <w:basedOn w:val="a"/>
    <w:next w:val="a"/>
    <w:autoRedefine/>
    <w:semiHidden/>
    <w:rsid w:val="001D3D8E"/>
    <w:pPr>
      <w:ind w:left="1400"/>
    </w:pPr>
  </w:style>
  <w:style w:type="paragraph" w:styleId="90">
    <w:name w:val="toc 9"/>
    <w:basedOn w:val="a"/>
    <w:next w:val="a"/>
    <w:autoRedefine/>
    <w:semiHidden/>
    <w:rsid w:val="001D3D8E"/>
    <w:pPr>
      <w:ind w:left="1600"/>
    </w:pPr>
  </w:style>
  <w:style w:type="character" w:customStyle="1" w:styleId="14">
    <w:name w:val="заголовок 1 Знак"/>
    <w:basedOn w:val="a0"/>
    <w:rsid w:val="001D3D8E"/>
    <w:rPr>
      <w:noProof w:val="0"/>
      <w:snapToGrid w:val="0"/>
      <w:sz w:val="28"/>
      <w:lang w:val="ru-RU" w:eastAsia="ru-RU" w:bidi="ar-SA"/>
    </w:rPr>
  </w:style>
  <w:style w:type="character" w:customStyle="1" w:styleId="ac">
    <w:name w:val="Знак Знак"/>
    <w:basedOn w:val="a0"/>
    <w:rsid w:val="001D3D8E"/>
    <w:rPr>
      <w:b/>
      <w:noProof w:val="0"/>
      <w:sz w:val="36"/>
      <w:u w:val="single"/>
      <w:lang w:val="ru-RU" w:eastAsia="ru-RU" w:bidi="ar-SA"/>
    </w:rPr>
  </w:style>
  <w:style w:type="paragraph" w:styleId="ad">
    <w:name w:val="Normal Indent"/>
    <w:basedOn w:val="a"/>
    <w:rsid w:val="00337E27"/>
    <w:pPr>
      <w:ind w:left="708"/>
    </w:pPr>
    <w:rPr>
      <w:rFonts w:eastAsia="Times New Roman"/>
      <w:sz w:val="24"/>
      <w:szCs w:val="24"/>
    </w:rPr>
  </w:style>
  <w:style w:type="paragraph" w:customStyle="1" w:styleId="ae">
    <w:name w:val="Формула"/>
    <w:basedOn w:val="a"/>
    <w:autoRedefine/>
    <w:rsid w:val="001D3D8E"/>
    <w:pPr>
      <w:spacing w:before="240" w:after="240"/>
      <w:jc w:val="center"/>
    </w:pPr>
    <w:rPr>
      <w:rFonts w:eastAsia="Times New Roman"/>
      <w:sz w:val="26"/>
    </w:rPr>
  </w:style>
  <w:style w:type="paragraph" w:customStyle="1" w:styleId="af">
    <w:name w:val="Рисунок"/>
    <w:basedOn w:val="a"/>
    <w:autoRedefine/>
    <w:rsid w:val="001D3D8E"/>
    <w:pPr>
      <w:widowControl w:val="0"/>
      <w:spacing w:before="120" w:after="240"/>
      <w:jc w:val="center"/>
    </w:pPr>
    <w:rPr>
      <w:rFonts w:eastAsia="Times New Roman"/>
      <w:sz w:val="26"/>
    </w:rPr>
  </w:style>
  <w:style w:type="paragraph" w:styleId="af0">
    <w:name w:val="Normal (Web)"/>
    <w:basedOn w:val="a"/>
    <w:link w:val="af1"/>
    <w:uiPriority w:val="99"/>
    <w:rsid w:val="00337E27"/>
    <w:pPr>
      <w:spacing w:before="100" w:beforeAutospacing="1" w:after="100" w:afterAutospacing="1"/>
    </w:pPr>
    <w:rPr>
      <w:rFonts w:eastAsia="Times New Roman"/>
      <w:sz w:val="24"/>
      <w:szCs w:val="24"/>
    </w:rPr>
  </w:style>
  <w:style w:type="character" w:styleId="af2">
    <w:name w:val="Strong"/>
    <w:basedOn w:val="a0"/>
    <w:link w:val="15"/>
    <w:qFormat/>
    <w:rsid w:val="00337E27"/>
    <w:rPr>
      <w:b/>
      <w:bCs/>
    </w:rPr>
  </w:style>
  <w:style w:type="paragraph" w:styleId="af3">
    <w:name w:val="Plain Text"/>
    <w:aliases w:val="Текст Знак Знак Знак Знак Знак Знак,Текст Знак Знак Знак Знак Знак,Текст Знак Знак Знак,Текст Знак Знак,Текст Знак Знак Знак Знак,Текст Знак Знак Знак Знак Знак Знак Знак Знак Знак,Текст Знак Знак Знак Знак Знак Знак Знак Знак Знак Знак Зна"/>
    <w:basedOn w:val="a"/>
    <w:link w:val="af4"/>
    <w:qFormat/>
    <w:rsid w:val="00337E27"/>
    <w:rPr>
      <w:rFonts w:ascii="Courier New" w:eastAsia="Times New Roman" w:hAnsi="Courier New" w:cs="Courier New"/>
    </w:rPr>
  </w:style>
  <w:style w:type="paragraph" w:styleId="2">
    <w:name w:val="List Bullet 2"/>
    <w:basedOn w:val="a"/>
    <w:autoRedefine/>
    <w:rsid w:val="00337E27"/>
    <w:pPr>
      <w:numPr>
        <w:numId w:val="1"/>
      </w:numPr>
    </w:pPr>
    <w:rPr>
      <w:rFonts w:eastAsia="Times New Roman"/>
      <w:sz w:val="24"/>
      <w:szCs w:val="24"/>
    </w:rPr>
  </w:style>
  <w:style w:type="paragraph" w:styleId="af5">
    <w:name w:val="Block Text"/>
    <w:basedOn w:val="a"/>
    <w:rsid w:val="00701446"/>
    <w:pPr>
      <w:spacing w:line="360" w:lineRule="auto"/>
      <w:ind w:left="72" w:right="72" w:hanging="36"/>
    </w:pPr>
    <w:rPr>
      <w:rFonts w:eastAsia="Times New Roman"/>
      <w:sz w:val="28"/>
      <w:szCs w:val="28"/>
    </w:rPr>
  </w:style>
  <w:style w:type="table" w:styleId="af6">
    <w:name w:val="Table Grid"/>
    <w:basedOn w:val="a1"/>
    <w:rsid w:val="00E05B5C"/>
    <w:pPr>
      <w:spacing w:line="360" w:lineRule="auto"/>
      <w:ind w:firstLine="709"/>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Îñíîâíîé òåêñò ñ îòñòóïîì"/>
    <w:basedOn w:val="a"/>
    <w:rsid w:val="007D5FA3"/>
    <w:pPr>
      <w:widowControl w:val="0"/>
      <w:autoSpaceDE w:val="0"/>
      <w:autoSpaceDN w:val="0"/>
      <w:adjustRightInd w:val="0"/>
      <w:jc w:val="both"/>
    </w:pPr>
    <w:rPr>
      <w:rFonts w:eastAsia="Times New Roman"/>
      <w:sz w:val="24"/>
      <w:szCs w:val="24"/>
    </w:rPr>
  </w:style>
  <w:style w:type="paragraph" w:customStyle="1" w:styleId="25">
    <w:name w:val="Îñíîâíîé òåêñò ñ îòñòóïîì 2"/>
    <w:basedOn w:val="a"/>
    <w:rsid w:val="005B2A7D"/>
    <w:pPr>
      <w:widowControl w:val="0"/>
      <w:autoSpaceDE w:val="0"/>
      <w:autoSpaceDN w:val="0"/>
      <w:adjustRightInd w:val="0"/>
      <w:ind w:firstLine="720"/>
      <w:jc w:val="both"/>
    </w:pPr>
    <w:rPr>
      <w:rFonts w:eastAsia="Times New Roman"/>
      <w:sz w:val="24"/>
      <w:szCs w:val="24"/>
    </w:rPr>
  </w:style>
  <w:style w:type="paragraph" w:styleId="HTML">
    <w:name w:val="HTML Preformatted"/>
    <w:basedOn w:val="a"/>
    <w:link w:val="HTML0"/>
    <w:uiPriority w:val="99"/>
    <w:rsid w:val="0070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paragraph" w:customStyle="1" w:styleId="26">
    <w:name w:val="Список2"/>
    <w:basedOn w:val="a"/>
    <w:rsid w:val="00892018"/>
    <w:pPr>
      <w:ind w:left="993" w:hanging="283"/>
      <w:jc w:val="both"/>
    </w:pPr>
    <w:rPr>
      <w:rFonts w:eastAsia="Times New Roman"/>
      <w:sz w:val="24"/>
    </w:rPr>
  </w:style>
  <w:style w:type="paragraph" w:customStyle="1" w:styleId="af8">
    <w:name w:val="Главный"/>
    <w:rsid w:val="00D51229"/>
    <w:pPr>
      <w:widowControl w:val="0"/>
      <w:tabs>
        <w:tab w:val="left" w:pos="1134"/>
      </w:tabs>
      <w:spacing w:line="360" w:lineRule="auto"/>
      <w:ind w:firstLine="1134"/>
      <w:jc w:val="both"/>
      <w:outlineLvl w:val="0"/>
    </w:pPr>
    <w:rPr>
      <w:rFonts w:eastAsia="Times New Roman"/>
      <w:noProof/>
      <w:sz w:val="28"/>
    </w:rPr>
  </w:style>
  <w:style w:type="character" w:customStyle="1" w:styleId="small1">
    <w:name w:val="small1"/>
    <w:basedOn w:val="a0"/>
    <w:rsid w:val="00BD319E"/>
    <w:rPr>
      <w:sz w:val="14"/>
      <w:szCs w:val="14"/>
    </w:rPr>
  </w:style>
  <w:style w:type="character" w:styleId="af9">
    <w:name w:val="Emphasis"/>
    <w:basedOn w:val="a0"/>
    <w:uiPriority w:val="20"/>
    <w:qFormat/>
    <w:rsid w:val="004124BF"/>
    <w:rPr>
      <w:i/>
      <w:iCs/>
    </w:rPr>
  </w:style>
  <w:style w:type="character" w:customStyle="1" w:styleId="afa">
    <w:name w:val="Основной текст_"/>
    <w:basedOn w:val="a0"/>
    <w:link w:val="16"/>
    <w:rsid w:val="00682365"/>
    <w:rPr>
      <w:rFonts w:eastAsia="Times New Roman"/>
      <w:sz w:val="23"/>
      <w:szCs w:val="23"/>
      <w:shd w:val="clear" w:color="auto" w:fill="FFFFFF"/>
    </w:rPr>
  </w:style>
  <w:style w:type="paragraph" w:customStyle="1" w:styleId="16">
    <w:name w:val="Основной текст1"/>
    <w:basedOn w:val="a"/>
    <w:link w:val="afa"/>
    <w:rsid w:val="00682365"/>
    <w:pPr>
      <w:shd w:val="clear" w:color="auto" w:fill="FFFFFF"/>
      <w:spacing w:line="0" w:lineRule="atLeast"/>
    </w:pPr>
    <w:rPr>
      <w:rFonts w:eastAsia="Times New Roman"/>
      <w:sz w:val="23"/>
      <w:szCs w:val="23"/>
    </w:rPr>
  </w:style>
  <w:style w:type="paragraph" w:customStyle="1" w:styleId="afb">
    <w:name w:val="Знак Знак Знак Знак"/>
    <w:basedOn w:val="a"/>
    <w:rsid w:val="00325E9A"/>
    <w:pPr>
      <w:pageBreakBefore/>
      <w:spacing w:after="160" w:line="360" w:lineRule="auto"/>
    </w:pPr>
    <w:rPr>
      <w:rFonts w:eastAsia="Times New Roman"/>
      <w:sz w:val="28"/>
      <w:lang w:val="en-US" w:eastAsia="en-US"/>
    </w:rPr>
  </w:style>
  <w:style w:type="character" w:customStyle="1" w:styleId="HTML0">
    <w:name w:val="Стандартный HTML Знак"/>
    <w:basedOn w:val="a0"/>
    <w:link w:val="HTML"/>
    <w:uiPriority w:val="99"/>
    <w:rsid w:val="00F32F06"/>
    <w:rPr>
      <w:rFonts w:ascii="Courier New" w:eastAsia="Times New Roman" w:hAnsi="Courier New" w:cs="Courier New"/>
    </w:rPr>
  </w:style>
  <w:style w:type="character" w:customStyle="1" w:styleId="apple-converted-space">
    <w:name w:val="apple-converted-space"/>
    <w:basedOn w:val="a0"/>
    <w:rsid w:val="006E694D"/>
  </w:style>
  <w:style w:type="paragraph" w:customStyle="1" w:styleId="c0">
    <w:name w:val="c0"/>
    <w:basedOn w:val="a"/>
    <w:rsid w:val="006E694D"/>
    <w:pPr>
      <w:spacing w:before="100" w:beforeAutospacing="1" w:after="100" w:afterAutospacing="1"/>
    </w:pPr>
    <w:rPr>
      <w:rFonts w:eastAsia="Times New Roman"/>
      <w:sz w:val="24"/>
      <w:szCs w:val="24"/>
    </w:rPr>
  </w:style>
  <w:style w:type="character" w:customStyle="1" w:styleId="c2">
    <w:name w:val="c2"/>
    <w:basedOn w:val="a0"/>
    <w:rsid w:val="006E694D"/>
  </w:style>
  <w:style w:type="character" w:customStyle="1" w:styleId="c7">
    <w:name w:val="c7"/>
    <w:basedOn w:val="a0"/>
    <w:rsid w:val="006E694D"/>
  </w:style>
  <w:style w:type="character" w:customStyle="1" w:styleId="af4">
    <w:name w:val="Текст Знак"/>
    <w:aliases w:val="Текст Знак Знак Знак Знак Знак Знак Знак,Текст Знак Знак Знак Знак Знак Знак1,Текст Знак Знак Знак Знак1,Текст Знак Знак Знак1,Текст Знак Знак Знак Знак Знак1,Текст Знак Знак Знак Знак Знак Знак Знак Знак Знак Знак"/>
    <w:basedOn w:val="a0"/>
    <w:link w:val="af3"/>
    <w:rsid w:val="00B5571E"/>
    <w:rPr>
      <w:rFonts w:ascii="Courier New" w:eastAsia="Times New Roman" w:hAnsi="Courier New" w:cs="Courier New"/>
    </w:rPr>
  </w:style>
  <w:style w:type="paragraph" w:styleId="afc">
    <w:name w:val="List Paragraph"/>
    <w:basedOn w:val="a"/>
    <w:link w:val="afd"/>
    <w:qFormat/>
    <w:rsid w:val="00703BEF"/>
    <w:pPr>
      <w:ind w:left="720"/>
      <w:contextualSpacing/>
    </w:pPr>
    <w:rPr>
      <w:lang w:eastAsia="zh-CN"/>
    </w:rPr>
  </w:style>
  <w:style w:type="character" w:customStyle="1" w:styleId="apple-style-span">
    <w:name w:val="apple-style-span"/>
    <w:basedOn w:val="a0"/>
    <w:rsid w:val="00703BEF"/>
  </w:style>
  <w:style w:type="character" w:customStyle="1" w:styleId="WW8Num2z0">
    <w:name w:val="WW8Num2z0"/>
    <w:rsid w:val="00703BEF"/>
    <w:rPr>
      <w:rFonts w:ascii="Symbol" w:hAnsi="Symbol" w:cs="Symbol"/>
    </w:rPr>
  </w:style>
  <w:style w:type="paragraph" w:styleId="afe">
    <w:name w:val="No Spacing"/>
    <w:link w:val="aff"/>
    <w:uiPriority w:val="1"/>
    <w:qFormat/>
    <w:rsid w:val="00703BEF"/>
    <w:rPr>
      <w:rFonts w:ascii="Calibri" w:eastAsia="Times New Roman" w:hAnsi="Calibri"/>
      <w:sz w:val="22"/>
      <w:szCs w:val="22"/>
      <w:lang w:eastAsia="en-US"/>
    </w:rPr>
  </w:style>
  <w:style w:type="character" w:customStyle="1" w:styleId="aff">
    <w:name w:val="Без интервала Знак"/>
    <w:basedOn w:val="a0"/>
    <w:link w:val="afe"/>
    <w:uiPriority w:val="1"/>
    <w:locked/>
    <w:rsid w:val="00703BEF"/>
    <w:rPr>
      <w:rFonts w:ascii="Calibri" w:eastAsia="Times New Roman" w:hAnsi="Calibri"/>
      <w:sz w:val="22"/>
      <w:szCs w:val="22"/>
      <w:lang w:val="ru-RU" w:eastAsia="en-US" w:bidi="ar-SA"/>
    </w:rPr>
  </w:style>
  <w:style w:type="paragraph" w:customStyle="1" w:styleId="ConsPlusNormal">
    <w:name w:val="ConsPlusNormal"/>
    <w:rsid w:val="00703BEF"/>
    <w:pPr>
      <w:widowControl w:val="0"/>
      <w:autoSpaceDE w:val="0"/>
      <w:autoSpaceDN w:val="0"/>
      <w:adjustRightInd w:val="0"/>
      <w:ind w:firstLine="720"/>
    </w:pPr>
    <w:rPr>
      <w:rFonts w:ascii="Arial" w:eastAsia="Times New Roman" w:hAnsi="Arial" w:cs="Arial"/>
    </w:rPr>
  </w:style>
  <w:style w:type="paragraph" w:customStyle="1" w:styleId="ParagraphStyle">
    <w:name w:val="Paragraph Style"/>
    <w:rsid w:val="00DC09F0"/>
    <w:pPr>
      <w:autoSpaceDE w:val="0"/>
      <w:autoSpaceDN w:val="0"/>
      <w:adjustRightInd w:val="0"/>
    </w:pPr>
    <w:rPr>
      <w:rFonts w:ascii="Arial" w:eastAsia="Times New Roman" w:hAnsi="Arial"/>
      <w:sz w:val="24"/>
      <w:szCs w:val="24"/>
    </w:rPr>
  </w:style>
  <w:style w:type="character" w:customStyle="1" w:styleId="smallp1">
    <w:name w:val="small_p1"/>
    <w:basedOn w:val="a0"/>
    <w:uiPriority w:val="99"/>
    <w:rsid w:val="00842178"/>
  </w:style>
  <w:style w:type="character" w:customStyle="1" w:styleId="prodcharname">
    <w:name w:val="prod_char_name"/>
    <w:basedOn w:val="a0"/>
    <w:uiPriority w:val="99"/>
    <w:rsid w:val="00842178"/>
  </w:style>
  <w:style w:type="character" w:customStyle="1" w:styleId="a7">
    <w:name w:val="Основной текст Знак"/>
    <w:basedOn w:val="a0"/>
    <w:link w:val="a6"/>
    <w:rsid w:val="00324242"/>
    <w:rPr>
      <w:spacing w:val="12"/>
      <w:sz w:val="28"/>
    </w:rPr>
  </w:style>
  <w:style w:type="paragraph" w:styleId="aff0">
    <w:name w:val="Balloon Text"/>
    <w:basedOn w:val="a"/>
    <w:link w:val="aff1"/>
    <w:rsid w:val="00EE6F67"/>
    <w:rPr>
      <w:rFonts w:ascii="Tahoma" w:hAnsi="Tahoma" w:cs="Tahoma"/>
      <w:sz w:val="16"/>
      <w:szCs w:val="16"/>
    </w:rPr>
  </w:style>
  <w:style w:type="character" w:customStyle="1" w:styleId="aff1">
    <w:name w:val="Текст выноски Знак"/>
    <w:basedOn w:val="a0"/>
    <w:link w:val="aff0"/>
    <w:rsid w:val="00EE6F67"/>
    <w:rPr>
      <w:rFonts w:ascii="Tahoma" w:hAnsi="Tahoma" w:cs="Tahoma"/>
      <w:sz w:val="16"/>
      <w:szCs w:val="16"/>
    </w:rPr>
  </w:style>
  <w:style w:type="character" w:customStyle="1" w:styleId="afd">
    <w:name w:val="Абзац списка Знак"/>
    <w:link w:val="afc"/>
    <w:rsid w:val="00BF27BA"/>
    <w:rPr>
      <w:lang w:eastAsia="zh-CN"/>
    </w:rPr>
  </w:style>
  <w:style w:type="character" w:customStyle="1" w:styleId="af1">
    <w:name w:val="Обычный (Интернет) Знак"/>
    <w:link w:val="af0"/>
    <w:rsid w:val="00BF27BA"/>
    <w:rPr>
      <w:rFonts w:eastAsia="Times New Roman"/>
      <w:sz w:val="24"/>
      <w:szCs w:val="24"/>
    </w:rPr>
  </w:style>
  <w:style w:type="paragraph" w:customStyle="1" w:styleId="13">
    <w:name w:val="Гиперссылка1"/>
    <w:basedOn w:val="a"/>
    <w:link w:val="ab"/>
    <w:rsid w:val="00BF27BA"/>
    <w:pPr>
      <w:spacing w:after="160" w:line="264" w:lineRule="auto"/>
    </w:pPr>
    <w:rPr>
      <w:color w:val="0000FF"/>
      <w:u w:val="single"/>
    </w:rPr>
  </w:style>
  <w:style w:type="paragraph" w:customStyle="1" w:styleId="15">
    <w:name w:val="Строгий1"/>
    <w:basedOn w:val="a"/>
    <w:link w:val="af2"/>
    <w:rsid w:val="00BF27BA"/>
    <w:pPr>
      <w:spacing w:after="160" w:line="264" w:lineRule="auto"/>
    </w:pPr>
    <w:rPr>
      <w:b/>
      <w:bCs/>
    </w:rPr>
  </w:style>
  <w:style w:type="paragraph" w:customStyle="1" w:styleId="im-mess">
    <w:name w:val="im-mess"/>
    <w:basedOn w:val="a"/>
    <w:rsid w:val="0060019B"/>
    <w:pPr>
      <w:spacing w:before="100" w:beforeAutospacing="1" w:after="100" w:afterAutospacing="1"/>
    </w:pPr>
    <w:rPr>
      <w:rFonts w:eastAsia="Times New Roman"/>
      <w:sz w:val="24"/>
      <w:szCs w:val="24"/>
    </w:rPr>
  </w:style>
  <w:style w:type="paragraph" w:customStyle="1" w:styleId="Textbody">
    <w:name w:val="Text body"/>
    <w:basedOn w:val="a"/>
    <w:qFormat/>
    <w:rsid w:val="000F04AD"/>
    <w:pPr>
      <w:spacing w:after="140" w:line="276" w:lineRule="auto"/>
    </w:pPr>
    <w:rPr>
      <w:rFonts w:ascii="Liberation Serif;Times New Roma" w:eastAsia="Tahoma" w:hAnsi="Liberation Serif;Times New Roma" w:cs="Noto Sans Devanagari;Times New"/>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9171">
      <w:bodyDiv w:val="1"/>
      <w:marLeft w:val="0"/>
      <w:marRight w:val="0"/>
      <w:marTop w:val="0"/>
      <w:marBottom w:val="0"/>
      <w:divBdr>
        <w:top w:val="none" w:sz="0" w:space="0" w:color="auto"/>
        <w:left w:val="none" w:sz="0" w:space="0" w:color="auto"/>
        <w:bottom w:val="none" w:sz="0" w:space="0" w:color="auto"/>
        <w:right w:val="none" w:sz="0" w:space="0" w:color="auto"/>
      </w:divBdr>
    </w:div>
    <w:div w:id="79834474">
      <w:bodyDiv w:val="1"/>
      <w:marLeft w:val="0"/>
      <w:marRight w:val="0"/>
      <w:marTop w:val="0"/>
      <w:marBottom w:val="0"/>
      <w:divBdr>
        <w:top w:val="none" w:sz="0" w:space="0" w:color="auto"/>
        <w:left w:val="none" w:sz="0" w:space="0" w:color="auto"/>
        <w:bottom w:val="none" w:sz="0" w:space="0" w:color="auto"/>
        <w:right w:val="none" w:sz="0" w:space="0" w:color="auto"/>
      </w:divBdr>
    </w:div>
    <w:div w:id="86074451">
      <w:bodyDiv w:val="1"/>
      <w:marLeft w:val="0"/>
      <w:marRight w:val="0"/>
      <w:marTop w:val="0"/>
      <w:marBottom w:val="0"/>
      <w:divBdr>
        <w:top w:val="none" w:sz="0" w:space="0" w:color="auto"/>
        <w:left w:val="none" w:sz="0" w:space="0" w:color="auto"/>
        <w:bottom w:val="none" w:sz="0" w:space="0" w:color="auto"/>
        <w:right w:val="none" w:sz="0" w:space="0" w:color="auto"/>
      </w:divBdr>
    </w:div>
    <w:div w:id="91750874">
      <w:bodyDiv w:val="1"/>
      <w:marLeft w:val="0"/>
      <w:marRight w:val="0"/>
      <w:marTop w:val="0"/>
      <w:marBottom w:val="0"/>
      <w:divBdr>
        <w:top w:val="none" w:sz="0" w:space="0" w:color="auto"/>
        <w:left w:val="none" w:sz="0" w:space="0" w:color="auto"/>
        <w:bottom w:val="none" w:sz="0" w:space="0" w:color="auto"/>
        <w:right w:val="none" w:sz="0" w:space="0" w:color="auto"/>
      </w:divBdr>
    </w:div>
    <w:div w:id="148861213">
      <w:bodyDiv w:val="1"/>
      <w:marLeft w:val="0"/>
      <w:marRight w:val="0"/>
      <w:marTop w:val="0"/>
      <w:marBottom w:val="0"/>
      <w:divBdr>
        <w:top w:val="none" w:sz="0" w:space="0" w:color="auto"/>
        <w:left w:val="none" w:sz="0" w:space="0" w:color="auto"/>
        <w:bottom w:val="none" w:sz="0" w:space="0" w:color="auto"/>
        <w:right w:val="none" w:sz="0" w:space="0" w:color="auto"/>
      </w:divBdr>
    </w:div>
    <w:div w:id="157111778">
      <w:bodyDiv w:val="1"/>
      <w:marLeft w:val="0"/>
      <w:marRight w:val="0"/>
      <w:marTop w:val="0"/>
      <w:marBottom w:val="0"/>
      <w:divBdr>
        <w:top w:val="none" w:sz="0" w:space="0" w:color="auto"/>
        <w:left w:val="none" w:sz="0" w:space="0" w:color="auto"/>
        <w:bottom w:val="none" w:sz="0" w:space="0" w:color="auto"/>
        <w:right w:val="none" w:sz="0" w:space="0" w:color="auto"/>
      </w:divBdr>
    </w:div>
    <w:div w:id="195700676">
      <w:bodyDiv w:val="1"/>
      <w:marLeft w:val="0"/>
      <w:marRight w:val="0"/>
      <w:marTop w:val="0"/>
      <w:marBottom w:val="0"/>
      <w:divBdr>
        <w:top w:val="none" w:sz="0" w:space="0" w:color="auto"/>
        <w:left w:val="none" w:sz="0" w:space="0" w:color="auto"/>
        <w:bottom w:val="none" w:sz="0" w:space="0" w:color="auto"/>
        <w:right w:val="none" w:sz="0" w:space="0" w:color="auto"/>
      </w:divBdr>
    </w:div>
    <w:div w:id="206140540">
      <w:bodyDiv w:val="1"/>
      <w:marLeft w:val="0"/>
      <w:marRight w:val="0"/>
      <w:marTop w:val="0"/>
      <w:marBottom w:val="0"/>
      <w:divBdr>
        <w:top w:val="none" w:sz="0" w:space="0" w:color="auto"/>
        <w:left w:val="none" w:sz="0" w:space="0" w:color="auto"/>
        <w:bottom w:val="none" w:sz="0" w:space="0" w:color="auto"/>
        <w:right w:val="none" w:sz="0" w:space="0" w:color="auto"/>
      </w:divBdr>
    </w:div>
    <w:div w:id="225799414">
      <w:bodyDiv w:val="1"/>
      <w:marLeft w:val="0"/>
      <w:marRight w:val="0"/>
      <w:marTop w:val="0"/>
      <w:marBottom w:val="0"/>
      <w:divBdr>
        <w:top w:val="none" w:sz="0" w:space="0" w:color="auto"/>
        <w:left w:val="none" w:sz="0" w:space="0" w:color="auto"/>
        <w:bottom w:val="none" w:sz="0" w:space="0" w:color="auto"/>
        <w:right w:val="none" w:sz="0" w:space="0" w:color="auto"/>
      </w:divBdr>
    </w:div>
    <w:div w:id="333193142">
      <w:bodyDiv w:val="1"/>
      <w:marLeft w:val="0"/>
      <w:marRight w:val="0"/>
      <w:marTop w:val="0"/>
      <w:marBottom w:val="0"/>
      <w:divBdr>
        <w:top w:val="none" w:sz="0" w:space="0" w:color="auto"/>
        <w:left w:val="none" w:sz="0" w:space="0" w:color="auto"/>
        <w:bottom w:val="none" w:sz="0" w:space="0" w:color="auto"/>
        <w:right w:val="none" w:sz="0" w:space="0" w:color="auto"/>
      </w:divBdr>
    </w:div>
    <w:div w:id="341320289">
      <w:bodyDiv w:val="1"/>
      <w:marLeft w:val="0"/>
      <w:marRight w:val="0"/>
      <w:marTop w:val="0"/>
      <w:marBottom w:val="0"/>
      <w:divBdr>
        <w:top w:val="none" w:sz="0" w:space="0" w:color="auto"/>
        <w:left w:val="none" w:sz="0" w:space="0" w:color="auto"/>
        <w:bottom w:val="none" w:sz="0" w:space="0" w:color="auto"/>
        <w:right w:val="none" w:sz="0" w:space="0" w:color="auto"/>
      </w:divBdr>
    </w:div>
    <w:div w:id="355079752">
      <w:bodyDiv w:val="1"/>
      <w:marLeft w:val="0"/>
      <w:marRight w:val="0"/>
      <w:marTop w:val="0"/>
      <w:marBottom w:val="0"/>
      <w:divBdr>
        <w:top w:val="none" w:sz="0" w:space="0" w:color="auto"/>
        <w:left w:val="none" w:sz="0" w:space="0" w:color="auto"/>
        <w:bottom w:val="none" w:sz="0" w:space="0" w:color="auto"/>
        <w:right w:val="none" w:sz="0" w:space="0" w:color="auto"/>
      </w:divBdr>
    </w:div>
    <w:div w:id="358316391">
      <w:bodyDiv w:val="1"/>
      <w:marLeft w:val="0"/>
      <w:marRight w:val="0"/>
      <w:marTop w:val="0"/>
      <w:marBottom w:val="0"/>
      <w:divBdr>
        <w:top w:val="none" w:sz="0" w:space="0" w:color="auto"/>
        <w:left w:val="none" w:sz="0" w:space="0" w:color="auto"/>
        <w:bottom w:val="none" w:sz="0" w:space="0" w:color="auto"/>
        <w:right w:val="none" w:sz="0" w:space="0" w:color="auto"/>
      </w:divBdr>
    </w:div>
    <w:div w:id="375587495">
      <w:bodyDiv w:val="1"/>
      <w:marLeft w:val="0"/>
      <w:marRight w:val="0"/>
      <w:marTop w:val="0"/>
      <w:marBottom w:val="0"/>
      <w:divBdr>
        <w:top w:val="none" w:sz="0" w:space="0" w:color="auto"/>
        <w:left w:val="none" w:sz="0" w:space="0" w:color="auto"/>
        <w:bottom w:val="none" w:sz="0" w:space="0" w:color="auto"/>
        <w:right w:val="none" w:sz="0" w:space="0" w:color="auto"/>
      </w:divBdr>
    </w:div>
    <w:div w:id="393047151">
      <w:bodyDiv w:val="1"/>
      <w:marLeft w:val="0"/>
      <w:marRight w:val="0"/>
      <w:marTop w:val="0"/>
      <w:marBottom w:val="0"/>
      <w:divBdr>
        <w:top w:val="none" w:sz="0" w:space="0" w:color="auto"/>
        <w:left w:val="none" w:sz="0" w:space="0" w:color="auto"/>
        <w:bottom w:val="none" w:sz="0" w:space="0" w:color="auto"/>
        <w:right w:val="none" w:sz="0" w:space="0" w:color="auto"/>
      </w:divBdr>
    </w:div>
    <w:div w:id="459998216">
      <w:bodyDiv w:val="1"/>
      <w:marLeft w:val="0"/>
      <w:marRight w:val="0"/>
      <w:marTop w:val="0"/>
      <w:marBottom w:val="0"/>
      <w:divBdr>
        <w:top w:val="none" w:sz="0" w:space="0" w:color="auto"/>
        <w:left w:val="none" w:sz="0" w:space="0" w:color="auto"/>
        <w:bottom w:val="none" w:sz="0" w:space="0" w:color="auto"/>
        <w:right w:val="none" w:sz="0" w:space="0" w:color="auto"/>
      </w:divBdr>
    </w:div>
    <w:div w:id="464391831">
      <w:bodyDiv w:val="1"/>
      <w:marLeft w:val="0"/>
      <w:marRight w:val="0"/>
      <w:marTop w:val="0"/>
      <w:marBottom w:val="0"/>
      <w:divBdr>
        <w:top w:val="none" w:sz="0" w:space="0" w:color="auto"/>
        <w:left w:val="none" w:sz="0" w:space="0" w:color="auto"/>
        <w:bottom w:val="none" w:sz="0" w:space="0" w:color="auto"/>
        <w:right w:val="none" w:sz="0" w:space="0" w:color="auto"/>
      </w:divBdr>
    </w:div>
    <w:div w:id="496313160">
      <w:bodyDiv w:val="1"/>
      <w:marLeft w:val="0"/>
      <w:marRight w:val="0"/>
      <w:marTop w:val="0"/>
      <w:marBottom w:val="0"/>
      <w:divBdr>
        <w:top w:val="none" w:sz="0" w:space="0" w:color="auto"/>
        <w:left w:val="none" w:sz="0" w:space="0" w:color="auto"/>
        <w:bottom w:val="none" w:sz="0" w:space="0" w:color="auto"/>
        <w:right w:val="none" w:sz="0" w:space="0" w:color="auto"/>
      </w:divBdr>
    </w:div>
    <w:div w:id="557547430">
      <w:bodyDiv w:val="1"/>
      <w:marLeft w:val="0"/>
      <w:marRight w:val="0"/>
      <w:marTop w:val="0"/>
      <w:marBottom w:val="0"/>
      <w:divBdr>
        <w:top w:val="none" w:sz="0" w:space="0" w:color="auto"/>
        <w:left w:val="none" w:sz="0" w:space="0" w:color="auto"/>
        <w:bottom w:val="none" w:sz="0" w:space="0" w:color="auto"/>
        <w:right w:val="none" w:sz="0" w:space="0" w:color="auto"/>
      </w:divBdr>
    </w:div>
    <w:div w:id="580405059">
      <w:bodyDiv w:val="1"/>
      <w:marLeft w:val="0"/>
      <w:marRight w:val="0"/>
      <w:marTop w:val="0"/>
      <w:marBottom w:val="0"/>
      <w:divBdr>
        <w:top w:val="none" w:sz="0" w:space="0" w:color="auto"/>
        <w:left w:val="none" w:sz="0" w:space="0" w:color="auto"/>
        <w:bottom w:val="none" w:sz="0" w:space="0" w:color="auto"/>
        <w:right w:val="none" w:sz="0" w:space="0" w:color="auto"/>
      </w:divBdr>
    </w:div>
    <w:div w:id="593787995">
      <w:bodyDiv w:val="1"/>
      <w:marLeft w:val="0"/>
      <w:marRight w:val="0"/>
      <w:marTop w:val="0"/>
      <w:marBottom w:val="0"/>
      <w:divBdr>
        <w:top w:val="none" w:sz="0" w:space="0" w:color="auto"/>
        <w:left w:val="none" w:sz="0" w:space="0" w:color="auto"/>
        <w:bottom w:val="none" w:sz="0" w:space="0" w:color="auto"/>
        <w:right w:val="none" w:sz="0" w:space="0" w:color="auto"/>
      </w:divBdr>
    </w:div>
    <w:div w:id="618149696">
      <w:bodyDiv w:val="1"/>
      <w:marLeft w:val="0"/>
      <w:marRight w:val="0"/>
      <w:marTop w:val="0"/>
      <w:marBottom w:val="0"/>
      <w:divBdr>
        <w:top w:val="none" w:sz="0" w:space="0" w:color="auto"/>
        <w:left w:val="none" w:sz="0" w:space="0" w:color="auto"/>
        <w:bottom w:val="none" w:sz="0" w:space="0" w:color="auto"/>
        <w:right w:val="none" w:sz="0" w:space="0" w:color="auto"/>
      </w:divBdr>
    </w:div>
    <w:div w:id="632755583">
      <w:bodyDiv w:val="1"/>
      <w:marLeft w:val="0"/>
      <w:marRight w:val="0"/>
      <w:marTop w:val="0"/>
      <w:marBottom w:val="0"/>
      <w:divBdr>
        <w:top w:val="none" w:sz="0" w:space="0" w:color="auto"/>
        <w:left w:val="none" w:sz="0" w:space="0" w:color="auto"/>
        <w:bottom w:val="none" w:sz="0" w:space="0" w:color="auto"/>
        <w:right w:val="none" w:sz="0" w:space="0" w:color="auto"/>
      </w:divBdr>
    </w:div>
    <w:div w:id="661469240">
      <w:bodyDiv w:val="1"/>
      <w:marLeft w:val="0"/>
      <w:marRight w:val="0"/>
      <w:marTop w:val="0"/>
      <w:marBottom w:val="0"/>
      <w:divBdr>
        <w:top w:val="none" w:sz="0" w:space="0" w:color="auto"/>
        <w:left w:val="none" w:sz="0" w:space="0" w:color="auto"/>
        <w:bottom w:val="none" w:sz="0" w:space="0" w:color="auto"/>
        <w:right w:val="none" w:sz="0" w:space="0" w:color="auto"/>
      </w:divBdr>
    </w:div>
    <w:div w:id="711617850">
      <w:bodyDiv w:val="1"/>
      <w:marLeft w:val="0"/>
      <w:marRight w:val="0"/>
      <w:marTop w:val="0"/>
      <w:marBottom w:val="0"/>
      <w:divBdr>
        <w:top w:val="none" w:sz="0" w:space="0" w:color="auto"/>
        <w:left w:val="none" w:sz="0" w:space="0" w:color="auto"/>
        <w:bottom w:val="none" w:sz="0" w:space="0" w:color="auto"/>
        <w:right w:val="none" w:sz="0" w:space="0" w:color="auto"/>
      </w:divBdr>
    </w:div>
    <w:div w:id="731855135">
      <w:bodyDiv w:val="1"/>
      <w:marLeft w:val="0"/>
      <w:marRight w:val="0"/>
      <w:marTop w:val="0"/>
      <w:marBottom w:val="0"/>
      <w:divBdr>
        <w:top w:val="none" w:sz="0" w:space="0" w:color="auto"/>
        <w:left w:val="none" w:sz="0" w:space="0" w:color="auto"/>
        <w:bottom w:val="none" w:sz="0" w:space="0" w:color="auto"/>
        <w:right w:val="none" w:sz="0" w:space="0" w:color="auto"/>
      </w:divBdr>
    </w:div>
    <w:div w:id="732774974">
      <w:bodyDiv w:val="1"/>
      <w:marLeft w:val="0"/>
      <w:marRight w:val="0"/>
      <w:marTop w:val="0"/>
      <w:marBottom w:val="0"/>
      <w:divBdr>
        <w:top w:val="none" w:sz="0" w:space="0" w:color="auto"/>
        <w:left w:val="none" w:sz="0" w:space="0" w:color="auto"/>
        <w:bottom w:val="none" w:sz="0" w:space="0" w:color="auto"/>
        <w:right w:val="none" w:sz="0" w:space="0" w:color="auto"/>
      </w:divBdr>
    </w:div>
    <w:div w:id="746994647">
      <w:bodyDiv w:val="1"/>
      <w:marLeft w:val="0"/>
      <w:marRight w:val="0"/>
      <w:marTop w:val="0"/>
      <w:marBottom w:val="0"/>
      <w:divBdr>
        <w:top w:val="none" w:sz="0" w:space="0" w:color="auto"/>
        <w:left w:val="none" w:sz="0" w:space="0" w:color="auto"/>
        <w:bottom w:val="none" w:sz="0" w:space="0" w:color="auto"/>
        <w:right w:val="none" w:sz="0" w:space="0" w:color="auto"/>
      </w:divBdr>
    </w:div>
    <w:div w:id="826284982">
      <w:bodyDiv w:val="1"/>
      <w:marLeft w:val="0"/>
      <w:marRight w:val="0"/>
      <w:marTop w:val="0"/>
      <w:marBottom w:val="0"/>
      <w:divBdr>
        <w:top w:val="none" w:sz="0" w:space="0" w:color="auto"/>
        <w:left w:val="none" w:sz="0" w:space="0" w:color="auto"/>
        <w:bottom w:val="none" w:sz="0" w:space="0" w:color="auto"/>
        <w:right w:val="none" w:sz="0" w:space="0" w:color="auto"/>
      </w:divBdr>
    </w:div>
    <w:div w:id="867958798">
      <w:bodyDiv w:val="1"/>
      <w:marLeft w:val="0"/>
      <w:marRight w:val="0"/>
      <w:marTop w:val="0"/>
      <w:marBottom w:val="0"/>
      <w:divBdr>
        <w:top w:val="none" w:sz="0" w:space="0" w:color="auto"/>
        <w:left w:val="none" w:sz="0" w:space="0" w:color="auto"/>
        <w:bottom w:val="none" w:sz="0" w:space="0" w:color="auto"/>
        <w:right w:val="none" w:sz="0" w:space="0" w:color="auto"/>
      </w:divBdr>
    </w:div>
    <w:div w:id="887765860">
      <w:bodyDiv w:val="1"/>
      <w:marLeft w:val="0"/>
      <w:marRight w:val="0"/>
      <w:marTop w:val="0"/>
      <w:marBottom w:val="0"/>
      <w:divBdr>
        <w:top w:val="none" w:sz="0" w:space="0" w:color="auto"/>
        <w:left w:val="none" w:sz="0" w:space="0" w:color="auto"/>
        <w:bottom w:val="none" w:sz="0" w:space="0" w:color="auto"/>
        <w:right w:val="none" w:sz="0" w:space="0" w:color="auto"/>
      </w:divBdr>
    </w:div>
    <w:div w:id="939995645">
      <w:bodyDiv w:val="1"/>
      <w:marLeft w:val="0"/>
      <w:marRight w:val="0"/>
      <w:marTop w:val="0"/>
      <w:marBottom w:val="0"/>
      <w:divBdr>
        <w:top w:val="none" w:sz="0" w:space="0" w:color="auto"/>
        <w:left w:val="none" w:sz="0" w:space="0" w:color="auto"/>
        <w:bottom w:val="none" w:sz="0" w:space="0" w:color="auto"/>
        <w:right w:val="none" w:sz="0" w:space="0" w:color="auto"/>
      </w:divBdr>
    </w:div>
    <w:div w:id="960262633">
      <w:bodyDiv w:val="1"/>
      <w:marLeft w:val="0"/>
      <w:marRight w:val="0"/>
      <w:marTop w:val="0"/>
      <w:marBottom w:val="0"/>
      <w:divBdr>
        <w:top w:val="none" w:sz="0" w:space="0" w:color="auto"/>
        <w:left w:val="none" w:sz="0" w:space="0" w:color="auto"/>
        <w:bottom w:val="none" w:sz="0" w:space="0" w:color="auto"/>
        <w:right w:val="none" w:sz="0" w:space="0" w:color="auto"/>
      </w:divBdr>
    </w:div>
    <w:div w:id="979260924">
      <w:bodyDiv w:val="1"/>
      <w:marLeft w:val="0"/>
      <w:marRight w:val="0"/>
      <w:marTop w:val="0"/>
      <w:marBottom w:val="0"/>
      <w:divBdr>
        <w:top w:val="none" w:sz="0" w:space="0" w:color="auto"/>
        <w:left w:val="none" w:sz="0" w:space="0" w:color="auto"/>
        <w:bottom w:val="none" w:sz="0" w:space="0" w:color="auto"/>
        <w:right w:val="none" w:sz="0" w:space="0" w:color="auto"/>
      </w:divBdr>
    </w:div>
    <w:div w:id="991324571">
      <w:bodyDiv w:val="1"/>
      <w:marLeft w:val="0"/>
      <w:marRight w:val="0"/>
      <w:marTop w:val="0"/>
      <w:marBottom w:val="0"/>
      <w:divBdr>
        <w:top w:val="none" w:sz="0" w:space="0" w:color="auto"/>
        <w:left w:val="none" w:sz="0" w:space="0" w:color="auto"/>
        <w:bottom w:val="none" w:sz="0" w:space="0" w:color="auto"/>
        <w:right w:val="none" w:sz="0" w:space="0" w:color="auto"/>
      </w:divBdr>
    </w:div>
    <w:div w:id="993293271">
      <w:bodyDiv w:val="1"/>
      <w:marLeft w:val="0"/>
      <w:marRight w:val="0"/>
      <w:marTop w:val="0"/>
      <w:marBottom w:val="0"/>
      <w:divBdr>
        <w:top w:val="none" w:sz="0" w:space="0" w:color="auto"/>
        <w:left w:val="none" w:sz="0" w:space="0" w:color="auto"/>
        <w:bottom w:val="none" w:sz="0" w:space="0" w:color="auto"/>
        <w:right w:val="none" w:sz="0" w:space="0" w:color="auto"/>
      </w:divBdr>
      <w:divsChild>
        <w:div w:id="1529833627">
          <w:marLeft w:val="0"/>
          <w:marRight w:val="0"/>
          <w:marTop w:val="0"/>
          <w:marBottom w:val="0"/>
          <w:divBdr>
            <w:top w:val="none" w:sz="0" w:space="0" w:color="auto"/>
            <w:left w:val="none" w:sz="0" w:space="0" w:color="auto"/>
            <w:bottom w:val="none" w:sz="0" w:space="0" w:color="auto"/>
            <w:right w:val="none" w:sz="0" w:space="0" w:color="auto"/>
          </w:divBdr>
          <w:divsChild>
            <w:div w:id="1186097912">
              <w:marLeft w:val="0"/>
              <w:marRight w:val="0"/>
              <w:marTop w:val="0"/>
              <w:marBottom w:val="0"/>
              <w:divBdr>
                <w:top w:val="none" w:sz="0" w:space="0" w:color="auto"/>
                <w:left w:val="none" w:sz="0" w:space="0" w:color="auto"/>
                <w:bottom w:val="none" w:sz="0" w:space="0" w:color="auto"/>
                <w:right w:val="none" w:sz="0" w:space="0" w:color="auto"/>
              </w:divBdr>
              <w:divsChild>
                <w:div w:id="640235719">
                  <w:marLeft w:val="0"/>
                  <w:marRight w:val="0"/>
                  <w:marTop w:val="0"/>
                  <w:marBottom w:val="0"/>
                  <w:divBdr>
                    <w:top w:val="none" w:sz="0" w:space="0" w:color="auto"/>
                    <w:left w:val="none" w:sz="0" w:space="0" w:color="auto"/>
                    <w:bottom w:val="none" w:sz="0" w:space="0" w:color="auto"/>
                    <w:right w:val="none" w:sz="0" w:space="0" w:color="auto"/>
                  </w:divBdr>
                  <w:divsChild>
                    <w:div w:id="2070954476">
                      <w:marLeft w:val="0"/>
                      <w:marRight w:val="0"/>
                      <w:marTop w:val="0"/>
                      <w:marBottom w:val="0"/>
                      <w:divBdr>
                        <w:top w:val="none" w:sz="0" w:space="0" w:color="auto"/>
                        <w:left w:val="none" w:sz="0" w:space="0" w:color="auto"/>
                        <w:bottom w:val="none" w:sz="0" w:space="0" w:color="auto"/>
                        <w:right w:val="none" w:sz="0" w:space="0" w:color="auto"/>
                      </w:divBdr>
                    </w:div>
                    <w:div w:id="1531720598">
                      <w:marLeft w:val="0"/>
                      <w:marRight w:val="0"/>
                      <w:marTop w:val="0"/>
                      <w:marBottom w:val="0"/>
                      <w:divBdr>
                        <w:top w:val="none" w:sz="0" w:space="0" w:color="auto"/>
                        <w:left w:val="none" w:sz="0" w:space="0" w:color="auto"/>
                        <w:bottom w:val="none" w:sz="0" w:space="0" w:color="auto"/>
                        <w:right w:val="none" w:sz="0" w:space="0" w:color="auto"/>
                      </w:divBdr>
                      <w:divsChild>
                        <w:div w:id="1576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039413">
      <w:bodyDiv w:val="1"/>
      <w:marLeft w:val="0"/>
      <w:marRight w:val="0"/>
      <w:marTop w:val="0"/>
      <w:marBottom w:val="0"/>
      <w:divBdr>
        <w:top w:val="none" w:sz="0" w:space="0" w:color="auto"/>
        <w:left w:val="none" w:sz="0" w:space="0" w:color="auto"/>
        <w:bottom w:val="none" w:sz="0" w:space="0" w:color="auto"/>
        <w:right w:val="none" w:sz="0" w:space="0" w:color="auto"/>
      </w:divBdr>
    </w:div>
    <w:div w:id="1001854846">
      <w:bodyDiv w:val="1"/>
      <w:marLeft w:val="0"/>
      <w:marRight w:val="0"/>
      <w:marTop w:val="0"/>
      <w:marBottom w:val="0"/>
      <w:divBdr>
        <w:top w:val="none" w:sz="0" w:space="0" w:color="auto"/>
        <w:left w:val="none" w:sz="0" w:space="0" w:color="auto"/>
        <w:bottom w:val="none" w:sz="0" w:space="0" w:color="auto"/>
        <w:right w:val="none" w:sz="0" w:space="0" w:color="auto"/>
      </w:divBdr>
    </w:div>
    <w:div w:id="1003239485">
      <w:bodyDiv w:val="1"/>
      <w:marLeft w:val="0"/>
      <w:marRight w:val="0"/>
      <w:marTop w:val="0"/>
      <w:marBottom w:val="0"/>
      <w:divBdr>
        <w:top w:val="none" w:sz="0" w:space="0" w:color="auto"/>
        <w:left w:val="none" w:sz="0" w:space="0" w:color="auto"/>
        <w:bottom w:val="none" w:sz="0" w:space="0" w:color="auto"/>
        <w:right w:val="none" w:sz="0" w:space="0" w:color="auto"/>
      </w:divBdr>
    </w:div>
    <w:div w:id="1007636675">
      <w:bodyDiv w:val="1"/>
      <w:marLeft w:val="0"/>
      <w:marRight w:val="0"/>
      <w:marTop w:val="0"/>
      <w:marBottom w:val="0"/>
      <w:divBdr>
        <w:top w:val="none" w:sz="0" w:space="0" w:color="auto"/>
        <w:left w:val="none" w:sz="0" w:space="0" w:color="auto"/>
        <w:bottom w:val="none" w:sz="0" w:space="0" w:color="auto"/>
        <w:right w:val="none" w:sz="0" w:space="0" w:color="auto"/>
      </w:divBdr>
    </w:div>
    <w:div w:id="1010252664">
      <w:bodyDiv w:val="1"/>
      <w:marLeft w:val="0"/>
      <w:marRight w:val="0"/>
      <w:marTop w:val="0"/>
      <w:marBottom w:val="0"/>
      <w:divBdr>
        <w:top w:val="none" w:sz="0" w:space="0" w:color="auto"/>
        <w:left w:val="none" w:sz="0" w:space="0" w:color="auto"/>
        <w:bottom w:val="none" w:sz="0" w:space="0" w:color="auto"/>
        <w:right w:val="none" w:sz="0" w:space="0" w:color="auto"/>
      </w:divBdr>
      <w:divsChild>
        <w:div w:id="205262321">
          <w:marLeft w:val="0"/>
          <w:marRight w:val="0"/>
          <w:marTop w:val="0"/>
          <w:marBottom w:val="0"/>
          <w:divBdr>
            <w:top w:val="none" w:sz="0" w:space="0" w:color="auto"/>
            <w:left w:val="none" w:sz="0" w:space="0" w:color="auto"/>
            <w:bottom w:val="none" w:sz="0" w:space="0" w:color="auto"/>
            <w:right w:val="none" w:sz="0" w:space="0" w:color="auto"/>
          </w:divBdr>
          <w:divsChild>
            <w:div w:id="244540133">
              <w:marLeft w:val="0"/>
              <w:marRight w:val="0"/>
              <w:marTop w:val="0"/>
              <w:marBottom w:val="0"/>
              <w:divBdr>
                <w:top w:val="none" w:sz="0" w:space="0" w:color="auto"/>
                <w:left w:val="none" w:sz="0" w:space="0" w:color="auto"/>
                <w:bottom w:val="none" w:sz="0" w:space="0" w:color="auto"/>
                <w:right w:val="none" w:sz="0" w:space="0" w:color="auto"/>
              </w:divBdr>
              <w:divsChild>
                <w:div w:id="640770726">
                  <w:marLeft w:val="0"/>
                  <w:marRight w:val="0"/>
                  <w:marTop w:val="0"/>
                  <w:marBottom w:val="0"/>
                  <w:divBdr>
                    <w:top w:val="none" w:sz="0" w:space="0" w:color="auto"/>
                    <w:left w:val="none" w:sz="0" w:space="0" w:color="auto"/>
                    <w:bottom w:val="none" w:sz="0" w:space="0" w:color="auto"/>
                    <w:right w:val="none" w:sz="0" w:space="0" w:color="auto"/>
                  </w:divBdr>
                  <w:divsChild>
                    <w:div w:id="500587022">
                      <w:marLeft w:val="0"/>
                      <w:marRight w:val="0"/>
                      <w:marTop w:val="0"/>
                      <w:marBottom w:val="0"/>
                      <w:divBdr>
                        <w:top w:val="none" w:sz="0" w:space="0" w:color="auto"/>
                        <w:left w:val="none" w:sz="0" w:space="0" w:color="auto"/>
                        <w:bottom w:val="none" w:sz="0" w:space="0" w:color="auto"/>
                        <w:right w:val="none" w:sz="0" w:space="0" w:color="auto"/>
                      </w:divBdr>
                    </w:div>
                    <w:div w:id="2052419436">
                      <w:marLeft w:val="0"/>
                      <w:marRight w:val="0"/>
                      <w:marTop w:val="0"/>
                      <w:marBottom w:val="0"/>
                      <w:divBdr>
                        <w:top w:val="none" w:sz="0" w:space="0" w:color="auto"/>
                        <w:left w:val="none" w:sz="0" w:space="0" w:color="auto"/>
                        <w:bottom w:val="none" w:sz="0" w:space="0" w:color="auto"/>
                        <w:right w:val="none" w:sz="0" w:space="0" w:color="auto"/>
                      </w:divBdr>
                      <w:divsChild>
                        <w:div w:id="15749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37703">
      <w:bodyDiv w:val="1"/>
      <w:marLeft w:val="0"/>
      <w:marRight w:val="0"/>
      <w:marTop w:val="0"/>
      <w:marBottom w:val="0"/>
      <w:divBdr>
        <w:top w:val="none" w:sz="0" w:space="0" w:color="auto"/>
        <w:left w:val="none" w:sz="0" w:space="0" w:color="auto"/>
        <w:bottom w:val="none" w:sz="0" w:space="0" w:color="auto"/>
        <w:right w:val="none" w:sz="0" w:space="0" w:color="auto"/>
      </w:divBdr>
      <w:divsChild>
        <w:div w:id="506215556">
          <w:marLeft w:val="0"/>
          <w:marRight w:val="0"/>
          <w:marTop w:val="0"/>
          <w:marBottom w:val="0"/>
          <w:divBdr>
            <w:top w:val="none" w:sz="0" w:space="0" w:color="auto"/>
            <w:left w:val="none" w:sz="0" w:space="0" w:color="auto"/>
            <w:bottom w:val="none" w:sz="0" w:space="0" w:color="auto"/>
            <w:right w:val="none" w:sz="0" w:space="0" w:color="auto"/>
          </w:divBdr>
        </w:div>
      </w:divsChild>
    </w:div>
    <w:div w:id="1034110609">
      <w:bodyDiv w:val="1"/>
      <w:marLeft w:val="0"/>
      <w:marRight w:val="0"/>
      <w:marTop w:val="0"/>
      <w:marBottom w:val="0"/>
      <w:divBdr>
        <w:top w:val="none" w:sz="0" w:space="0" w:color="auto"/>
        <w:left w:val="none" w:sz="0" w:space="0" w:color="auto"/>
        <w:bottom w:val="none" w:sz="0" w:space="0" w:color="auto"/>
        <w:right w:val="none" w:sz="0" w:space="0" w:color="auto"/>
      </w:divBdr>
    </w:div>
    <w:div w:id="1034186837">
      <w:bodyDiv w:val="1"/>
      <w:marLeft w:val="0"/>
      <w:marRight w:val="0"/>
      <w:marTop w:val="0"/>
      <w:marBottom w:val="0"/>
      <w:divBdr>
        <w:top w:val="none" w:sz="0" w:space="0" w:color="auto"/>
        <w:left w:val="none" w:sz="0" w:space="0" w:color="auto"/>
        <w:bottom w:val="none" w:sz="0" w:space="0" w:color="auto"/>
        <w:right w:val="none" w:sz="0" w:space="0" w:color="auto"/>
      </w:divBdr>
    </w:div>
    <w:div w:id="1039282734">
      <w:bodyDiv w:val="1"/>
      <w:marLeft w:val="0"/>
      <w:marRight w:val="0"/>
      <w:marTop w:val="0"/>
      <w:marBottom w:val="0"/>
      <w:divBdr>
        <w:top w:val="none" w:sz="0" w:space="0" w:color="auto"/>
        <w:left w:val="none" w:sz="0" w:space="0" w:color="auto"/>
        <w:bottom w:val="none" w:sz="0" w:space="0" w:color="auto"/>
        <w:right w:val="none" w:sz="0" w:space="0" w:color="auto"/>
      </w:divBdr>
    </w:div>
    <w:div w:id="1047990034">
      <w:bodyDiv w:val="1"/>
      <w:marLeft w:val="0"/>
      <w:marRight w:val="0"/>
      <w:marTop w:val="0"/>
      <w:marBottom w:val="0"/>
      <w:divBdr>
        <w:top w:val="none" w:sz="0" w:space="0" w:color="auto"/>
        <w:left w:val="none" w:sz="0" w:space="0" w:color="auto"/>
        <w:bottom w:val="none" w:sz="0" w:space="0" w:color="auto"/>
        <w:right w:val="none" w:sz="0" w:space="0" w:color="auto"/>
      </w:divBdr>
    </w:div>
    <w:div w:id="1073312518">
      <w:bodyDiv w:val="1"/>
      <w:marLeft w:val="0"/>
      <w:marRight w:val="0"/>
      <w:marTop w:val="0"/>
      <w:marBottom w:val="0"/>
      <w:divBdr>
        <w:top w:val="none" w:sz="0" w:space="0" w:color="auto"/>
        <w:left w:val="none" w:sz="0" w:space="0" w:color="auto"/>
        <w:bottom w:val="none" w:sz="0" w:space="0" w:color="auto"/>
        <w:right w:val="none" w:sz="0" w:space="0" w:color="auto"/>
      </w:divBdr>
    </w:div>
    <w:div w:id="1096093058">
      <w:bodyDiv w:val="1"/>
      <w:marLeft w:val="0"/>
      <w:marRight w:val="0"/>
      <w:marTop w:val="0"/>
      <w:marBottom w:val="0"/>
      <w:divBdr>
        <w:top w:val="none" w:sz="0" w:space="0" w:color="auto"/>
        <w:left w:val="none" w:sz="0" w:space="0" w:color="auto"/>
        <w:bottom w:val="none" w:sz="0" w:space="0" w:color="auto"/>
        <w:right w:val="none" w:sz="0" w:space="0" w:color="auto"/>
      </w:divBdr>
    </w:div>
    <w:div w:id="1099569463">
      <w:bodyDiv w:val="1"/>
      <w:marLeft w:val="0"/>
      <w:marRight w:val="0"/>
      <w:marTop w:val="0"/>
      <w:marBottom w:val="0"/>
      <w:divBdr>
        <w:top w:val="none" w:sz="0" w:space="0" w:color="auto"/>
        <w:left w:val="none" w:sz="0" w:space="0" w:color="auto"/>
        <w:bottom w:val="none" w:sz="0" w:space="0" w:color="auto"/>
        <w:right w:val="none" w:sz="0" w:space="0" w:color="auto"/>
      </w:divBdr>
    </w:div>
    <w:div w:id="1132022847">
      <w:bodyDiv w:val="1"/>
      <w:marLeft w:val="0"/>
      <w:marRight w:val="0"/>
      <w:marTop w:val="0"/>
      <w:marBottom w:val="0"/>
      <w:divBdr>
        <w:top w:val="none" w:sz="0" w:space="0" w:color="auto"/>
        <w:left w:val="none" w:sz="0" w:space="0" w:color="auto"/>
        <w:bottom w:val="none" w:sz="0" w:space="0" w:color="auto"/>
        <w:right w:val="none" w:sz="0" w:space="0" w:color="auto"/>
      </w:divBdr>
    </w:div>
    <w:div w:id="1146165537">
      <w:bodyDiv w:val="1"/>
      <w:marLeft w:val="0"/>
      <w:marRight w:val="0"/>
      <w:marTop w:val="0"/>
      <w:marBottom w:val="0"/>
      <w:divBdr>
        <w:top w:val="none" w:sz="0" w:space="0" w:color="auto"/>
        <w:left w:val="none" w:sz="0" w:space="0" w:color="auto"/>
        <w:bottom w:val="none" w:sz="0" w:space="0" w:color="auto"/>
        <w:right w:val="none" w:sz="0" w:space="0" w:color="auto"/>
      </w:divBdr>
    </w:div>
    <w:div w:id="1168639400">
      <w:bodyDiv w:val="1"/>
      <w:marLeft w:val="0"/>
      <w:marRight w:val="0"/>
      <w:marTop w:val="0"/>
      <w:marBottom w:val="0"/>
      <w:divBdr>
        <w:top w:val="none" w:sz="0" w:space="0" w:color="auto"/>
        <w:left w:val="none" w:sz="0" w:space="0" w:color="auto"/>
        <w:bottom w:val="none" w:sz="0" w:space="0" w:color="auto"/>
        <w:right w:val="none" w:sz="0" w:space="0" w:color="auto"/>
      </w:divBdr>
    </w:div>
    <w:div w:id="1178037150">
      <w:bodyDiv w:val="1"/>
      <w:marLeft w:val="0"/>
      <w:marRight w:val="0"/>
      <w:marTop w:val="0"/>
      <w:marBottom w:val="0"/>
      <w:divBdr>
        <w:top w:val="none" w:sz="0" w:space="0" w:color="auto"/>
        <w:left w:val="none" w:sz="0" w:space="0" w:color="auto"/>
        <w:bottom w:val="none" w:sz="0" w:space="0" w:color="auto"/>
        <w:right w:val="none" w:sz="0" w:space="0" w:color="auto"/>
      </w:divBdr>
    </w:div>
    <w:div w:id="1207715753">
      <w:bodyDiv w:val="1"/>
      <w:marLeft w:val="0"/>
      <w:marRight w:val="0"/>
      <w:marTop w:val="0"/>
      <w:marBottom w:val="0"/>
      <w:divBdr>
        <w:top w:val="none" w:sz="0" w:space="0" w:color="auto"/>
        <w:left w:val="none" w:sz="0" w:space="0" w:color="auto"/>
        <w:bottom w:val="none" w:sz="0" w:space="0" w:color="auto"/>
        <w:right w:val="none" w:sz="0" w:space="0" w:color="auto"/>
      </w:divBdr>
    </w:div>
    <w:div w:id="1233082693">
      <w:bodyDiv w:val="1"/>
      <w:marLeft w:val="0"/>
      <w:marRight w:val="0"/>
      <w:marTop w:val="0"/>
      <w:marBottom w:val="0"/>
      <w:divBdr>
        <w:top w:val="none" w:sz="0" w:space="0" w:color="auto"/>
        <w:left w:val="none" w:sz="0" w:space="0" w:color="auto"/>
        <w:bottom w:val="none" w:sz="0" w:space="0" w:color="auto"/>
        <w:right w:val="none" w:sz="0" w:space="0" w:color="auto"/>
      </w:divBdr>
    </w:div>
    <w:div w:id="1236041073">
      <w:bodyDiv w:val="1"/>
      <w:marLeft w:val="0"/>
      <w:marRight w:val="0"/>
      <w:marTop w:val="0"/>
      <w:marBottom w:val="0"/>
      <w:divBdr>
        <w:top w:val="none" w:sz="0" w:space="0" w:color="auto"/>
        <w:left w:val="none" w:sz="0" w:space="0" w:color="auto"/>
        <w:bottom w:val="none" w:sz="0" w:space="0" w:color="auto"/>
        <w:right w:val="none" w:sz="0" w:space="0" w:color="auto"/>
      </w:divBdr>
    </w:div>
    <w:div w:id="1267007636">
      <w:bodyDiv w:val="1"/>
      <w:marLeft w:val="0"/>
      <w:marRight w:val="0"/>
      <w:marTop w:val="0"/>
      <w:marBottom w:val="0"/>
      <w:divBdr>
        <w:top w:val="none" w:sz="0" w:space="0" w:color="auto"/>
        <w:left w:val="none" w:sz="0" w:space="0" w:color="auto"/>
        <w:bottom w:val="none" w:sz="0" w:space="0" w:color="auto"/>
        <w:right w:val="none" w:sz="0" w:space="0" w:color="auto"/>
      </w:divBdr>
      <w:divsChild>
        <w:div w:id="1654599995">
          <w:marLeft w:val="0"/>
          <w:marRight w:val="0"/>
          <w:marTop w:val="0"/>
          <w:marBottom w:val="0"/>
          <w:divBdr>
            <w:top w:val="none" w:sz="0" w:space="0" w:color="auto"/>
            <w:left w:val="none" w:sz="0" w:space="0" w:color="auto"/>
            <w:bottom w:val="none" w:sz="0" w:space="0" w:color="auto"/>
            <w:right w:val="none" w:sz="0" w:space="0" w:color="auto"/>
          </w:divBdr>
          <w:divsChild>
            <w:div w:id="535967350">
              <w:marLeft w:val="0"/>
              <w:marRight w:val="0"/>
              <w:marTop w:val="0"/>
              <w:marBottom w:val="0"/>
              <w:divBdr>
                <w:top w:val="none" w:sz="0" w:space="0" w:color="auto"/>
                <w:left w:val="none" w:sz="0" w:space="0" w:color="auto"/>
                <w:bottom w:val="none" w:sz="0" w:space="0" w:color="auto"/>
                <w:right w:val="none" w:sz="0" w:space="0" w:color="auto"/>
              </w:divBdr>
              <w:divsChild>
                <w:div w:id="391928933">
                  <w:marLeft w:val="0"/>
                  <w:marRight w:val="0"/>
                  <w:marTop w:val="0"/>
                  <w:marBottom w:val="0"/>
                  <w:divBdr>
                    <w:top w:val="none" w:sz="0" w:space="0" w:color="auto"/>
                    <w:left w:val="none" w:sz="0" w:space="0" w:color="auto"/>
                    <w:bottom w:val="none" w:sz="0" w:space="0" w:color="auto"/>
                    <w:right w:val="none" w:sz="0" w:space="0" w:color="auto"/>
                  </w:divBdr>
                  <w:divsChild>
                    <w:div w:id="39286673">
                      <w:marLeft w:val="0"/>
                      <w:marRight w:val="0"/>
                      <w:marTop w:val="0"/>
                      <w:marBottom w:val="0"/>
                      <w:divBdr>
                        <w:top w:val="none" w:sz="0" w:space="0" w:color="auto"/>
                        <w:left w:val="none" w:sz="0" w:space="0" w:color="auto"/>
                        <w:bottom w:val="none" w:sz="0" w:space="0" w:color="auto"/>
                        <w:right w:val="none" w:sz="0" w:space="0" w:color="auto"/>
                      </w:divBdr>
                    </w:div>
                    <w:div w:id="88890635">
                      <w:marLeft w:val="0"/>
                      <w:marRight w:val="0"/>
                      <w:marTop w:val="0"/>
                      <w:marBottom w:val="0"/>
                      <w:divBdr>
                        <w:top w:val="none" w:sz="0" w:space="0" w:color="auto"/>
                        <w:left w:val="none" w:sz="0" w:space="0" w:color="auto"/>
                        <w:bottom w:val="none" w:sz="0" w:space="0" w:color="auto"/>
                        <w:right w:val="none" w:sz="0" w:space="0" w:color="auto"/>
                      </w:divBdr>
                      <w:divsChild>
                        <w:div w:id="554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3232">
      <w:bodyDiv w:val="1"/>
      <w:marLeft w:val="0"/>
      <w:marRight w:val="0"/>
      <w:marTop w:val="0"/>
      <w:marBottom w:val="0"/>
      <w:divBdr>
        <w:top w:val="none" w:sz="0" w:space="0" w:color="auto"/>
        <w:left w:val="none" w:sz="0" w:space="0" w:color="auto"/>
        <w:bottom w:val="none" w:sz="0" w:space="0" w:color="auto"/>
        <w:right w:val="none" w:sz="0" w:space="0" w:color="auto"/>
      </w:divBdr>
    </w:div>
    <w:div w:id="1293246013">
      <w:bodyDiv w:val="1"/>
      <w:marLeft w:val="0"/>
      <w:marRight w:val="0"/>
      <w:marTop w:val="0"/>
      <w:marBottom w:val="0"/>
      <w:divBdr>
        <w:top w:val="none" w:sz="0" w:space="0" w:color="auto"/>
        <w:left w:val="none" w:sz="0" w:space="0" w:color="auto"/>
        <w:bottom w:val="none" w:sz="0" w:space="0" w:color="auto"/>
        <w:right w:val="none" w:sz="0" w:space="0" w:color="auto"/>
      </w:divBdr>
    </w:div>
    <w:div w:id="1301301808">
      <w:bodyDiv w:val="1"/>
      <w:marLeft w:val="0"/>
      <w:marRight w:val="0"/>
      <w:marTop w:val="0"/>
      <w:marBottom w:val="0"/>
      <w:divBdr>
        <w:top w:val="none" w:sz="0" w:space="0" w:color="auto"/>
        <w:left w:val="none" w:sz="0" w:space="0" w:color="auto"/>
        <w:bottom w:val="none" w:sz="0" w:space="0" w:color="auto"/>
        <w:right w:val="none" w:sz="0" w:space="0" w:color="auto"/>
      </w:divBdr>
    </w:div>
    <w:div w:id="1325084268">
      <w:bodyDiv w:val="1"/>
      <w:marLeft w:val="0"/>
      <w:marRight w:val="0"/>
      <w:marTop w:val="0"/>
      <w:marBottom w:val="0"/>
      <w:divBdr>
        <w:top w:val="none" w:sz="0" w:space="0" w:color="auto"/>
        <w:left w:val="none" w:sz="0" w:space="0" w:color="auto"/>
        <w:bottom w:val="none" w:sz="0" w:space="0" w:color="auto"/>
        <w:right w:val="none" w:sz="0" w:space="0" w:color="auto"/>
      </w:divBdr>
    </w:div>
    <w:div w:id="1331106406">
      <w:bodyDiv w:val="1"/>
      <w:marLeft w:val="0"/>
      <w:marRight w:val="0"/>
      <w:marTop w:val="0"/>
      <w:marBottom w:val="0"/>
      <w:divBdr>
        <w:top w:val="none" w:sz="0" w:space="0" w:color="auto"/>
        <w:left w:val="none" w:sz="0" w:space="0" w:color="auto"/>
        <w:bottom w:val="none" w:sz="0" w:space="0" w:color="auto"/>
        <w:right w:val="none" w:sz="0" w:space="0" w:color="auto"/>
      </w:divBdr>
    </w:div>
    <w:div w:id="1360013545">
      <w:bodyDiv w:val="1"/>
      <w:marLeft w:val="0"/>
      <w:marRight w:val="0"/>
      <w:marTop w:val="0"/>
      <w:marBottom w:val="0"/>
      <w:divBdr>
        <w:top w:val="none" w:sz="0" w:space="0" w:color="auto"/>
        <w:left w:val="none" w:sz="0" w:space="0" w:color="auto"/>
        <w:bottom w:val="none" w:sz="0" w:space="0" w:color="auto"/>
        <w:right w:val="none" w:sz="0" w:space="0" w:color="auto"/>
      </w:divBdr>
      <w:divsChild>
        <w:div w:id="584917086">
          <w:marLeft w:val="0"/>
          <w:marRight w:val="0"/>
          <w:marTop w:val="0"/>
          <w:marBottom w:val="0"/>
          <w:divBdr>
            <w:top w:val="none" w:sz="0" w:space="0" w:color="auto"/>
            <w:left w:val="none" w:sz="0" w:space="0" w:color="auto"/>
            <w:bottom w:val="none" w:sz="0" w:space="0" w:color="auto"/>
            <w:right w:val="none" w:sz="0" w:space="0" w:color="auto"/>
          </w:divBdr>
          <w:divsChild>
            <w:div w:id="1029599014">
              <w:marLeft w:val="0"/>
              <w:marRight w:val="0"/>
              <w:marTop w:val="0"/>
              <w:marBottom w:val="0"/>
              <w:divBdr>
                <w:top w:val="none" w:sz="0" w:space="0" w:color="auto"/>
                <w:left w:val="none" w:sz="0" w:space="0" w:color="auto"/>
                <w:bottom w:val="none" w:sz="0" w:space="0" w:color="auto"/>
                <w:right w:val="none" w:sz="0" w:space="0" w:color="auto"/>
              </w:divBdr>
              <w:divsChild>
                <w:div w:id="284628978">
                  <w:marLeft w:val="0"/>
                  <w:marRight w:val="0"/>
                  <w:marTop w:val="0"/>
                  <w:marBottom w:val="0"/>
                  <w:divBdr>
                    <w:top w:val="none" w:sz="0" w:space="0" w:color="auto"/>
                    <w:left w:val="none" w:sz="0" w:space="0" w:color="auto"/>
                    <w:bottom w:val="none" w:sz="0" w:space="0" w:color="auto"/>
                    <w:right w:val="none" w:sz="0" w:space="0" w:color="auto"/>
                  </w:divBdr>
                  <w:divsChild>
                    <w:div w:id="1655064554">
                      <w:marLeft w:val="0"/>
                      <w:marRight w:val="0"/>
                      <w:marTop w:val="0"/>
                      <w:marBottom w:val="0"/>
                      <w:divBdr>
                        <w:top w:val="none" w:sz="0" w:space="0" w:color="auto"/>
                        <w:left w:val="none" w:sz="0" w:space="0" w:color="auto"/>
                        <w:bottom w:val="none" w:sz="0" w:space="0" w:color="auto"/>
                        <w:right w:val="none" w:sz="0" w:space="0" w:color="auto"/>
                      </w:divBdr>
                    </w:div>
                    <w:div w:id="889733922">
                      <w:marLeft w:val="0"/>
                      <w:marRight w:val="0"/>
                      <w:marTop w:val="0"/>
                      <w:marBottom w:val="0"/>
                      <w:divBdr>
                        <w:top w:val="none" w:sz="0" w:space="0" w:color="auto"/>
                        <w:left w:val="none" w:sz="0" w:space="0" w:color="auto"/>
                        <w:bottom w:val="none" w:sz="0" w:space="0" w:color="auto"/>
                        <w:right w:val="none" w:sz="0" w:space="0" w:color="auto"/>
                      </w:divBdr>
                      <w:divsChild>
                        <w:div w:id="41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92129">
      <w:bodyDiv w:val="1"/>
      <w:marLeft w:val="0"/>
      <w:marRight w:val="0"/>
      <w:marTop w:val="0"/>
      <w:marBottom w:val="0"/>
      <w:divBdr>
        <w:top w:val="none" w:sz="0" w:space="0" w:color="auto"/>
        <w:left w:val="none" w:sz="0" w:space="0" w:color="auto"/>
        <w:bottom w:val="none" w:sz="0" w:space="0" w:color="auto"/>
        <w:right w:val="none" w:sz="0" w:space="0" w:color="auto"/>
      </w:divBdr>
    </w:div>
    <w:div w:id="1413702212">
      <w:bodyDiv w:val="1"/>
      <w:marLeft w:val="0"/>
      <w:marRight w:val="0"/>
      <w:marTop w:val="0"/>
      <w:marBottom w:val="0"/>
      <w:divBdr>
        <w:top w:val="none" w:sz="0" w:space="0" w:color="auto"/>
        <w:left w:val="none" w:sz="0" w:space="0" w:color="auto"/>
        <w:bottom w:val="none" w:sz="0" w:space="0" w:color="auto"/>
        <w:right w:val="none" w:sz="0" w:space="0" w:color="auto"/>
      </w:divBdr>
    </w:div>
    <w:div w:id="1443761388">
      <w:bodyDiv w:val="1"/>
      <w:marLeft w:val="0"/>
      <w:marRight w:val="0"/>
      <w:marTop w:val="0"/>
      <w:marBottom w:val="0"/>
      <w:divBdr>
        <w:top w:val="none" w:sz="0" w:space="0" w:color="auto"/>
        <w:left w:val="none" w:sz="0" w:space="0" w:color="auto"/>
        <w:bottom w:val="none" w:sz="0" w:space="0" w:color="auto"/>
        <w:right w:val="none" w:sz="0" w:space="0" w:color="auto"/>
      </w:divBdr>
    </w:div>
    <w:div w:id="1452433816">
      <w:bodyDiv w:val="1"/>
      <w:marLeft w:val="0"/>
      <w:marRight w:val="0"/>
      <w:marTop w:val="0"/>
      <w:marBottom w:val="0"/>
      <w:divBdr>
        <w:top w:val="none" w:sz="0" w:space="0" w:color="auto"/>
        <w:left w:val="none" w:sz="0" w:space="0" w:color="auto"/>
        <w:bottom w:val="none" w:sz="0" w:space="0" w:color="auto"/>
        <w:right w:val="none" w:sz="0" w:space="0" w:color="auto"/>
      </w:divBdr>
      <w:divsChild>
        <w:div w:id="1436631050">
          <w:marLeft w:val="0"/>
          <w:marRight w:val="0"/>
          <w:marTop w:val="0"/>
          <w:marBottom w:val="0"/>
          <w:divBdr>
            <w:top w:val="none" w:sz="0" w:space="0" w:color="auto"/>
            <w:left w:val="none" w:sz="0" w:space="0" w:color="auto"/>
            <w:bottom w:val="none" w:sz="0" w:space="0" w:color="auto"/>
            <w:right w:val="none" w:sz="0" w:space="0" w:color="auto"/>
          </w:divBdr>
          <w:divsChild>
            <w:div w:id="979193076">
              <w:marLeft w:val="0"/>
              <w:marRight w:val="0"/>
              <w:marTop w:val="0"/>
              <w:marBottom w:val="0"/>
              <w:divBdr>
                <w:top w:val="none" w:sz="0" w:space="0" w:color="auto"/>
                <w:left w:val="none" w:sz="0" w:space="0" w:color="auto"/>
                <w:bottom w:val="none" w:sz="0" w:space="0" w:color="auto"/>
                <w:right w:val="none" w:sz="0" w:space="0" w:color="auto"/>
              </w:divBdr>
              <w:divsChild>
                <w:div w:id="323555951">
                  <w:marLeft w:val="0"/>
                  <w:marRight w:val="0"/>
                  <w:marTop w:val="0"/>
                  <w:marBottom w:val="0"/>
                  <w:divBdr>
                    <w:top w:val="none" w:sz="0" w:space="0" w:color="auto"/>
                    <w:left w:val="none" w:sz="0" w:space="0" w:color="auto"/>
                    <w:bottom w:val="none" w:sz="0" w:space="0" w:color="auto"/>
                    <w:right w:val="none" w:sz="0" w:space="0" w:color="auto"/>
                  </w:divBdr>
                  <w:divsChild>
                    <w:div w:id="535238161">
                      <w:marLeft w:val="0"/>
                      <w:marRight w:val="0"/>
                      <w:marTop w:val="0"/>
                      <w:marBottom w:val="0"/>
                      <w:divBdr>
                        <w:top w:val="none" w:sz="0" w:space="0" w:color="auto"/>
                        <w:left w:val="none" w:sz="0" w:space="0" w:color="auto"/>
                        <w:bottom w:val="none" w:sz="0" w:space="0" w:color="auto"/>
                        <w:right w:val="none" w:sz="0" w:space="0" w:color="auto"/>
                      </w:divBdr>
                    </w:div>
                    <w:div w:id="95489829">
                      <w:marLeft w:val="0"/>
                      <w:marRight w:val="0"/>
                      <w:marTop w:val="0"/>
                      <w:marBottom w:val="0"/>
                      <w:divBdr>
                        <w:top w:val="none" w:sz="0" w:space="0" w:color="auto"/>
                        <w:left w:val="none" w:sz="0" w:space="0" w:color="auto"/>
                        <w:bottom w:val="none" w:sz="0" w:space="0" w:color="auto"/>
                        <w:right w:val="none" w:sz="0" w:space="0" w:color="auto"/>
                      </w:divBdr>
                      <w:divsChild>
                        <w:div w:id="516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14991">
      <w:bodyDiv w:val="1"/>
      <w:marLeft w:val="0"/>
      <w:marRight w:val="0"/>
      <w:marTop w:val="0"/>
      <w:marBottom w:val="0"/>
      <w:divBdr>
        <w:top w:val="none" w:sz="0" w:space="0" w:color="auto"/>
        <w:left w:val="none" w:sz="0" w:space="0" w:color="auto"/>
        <w:bottom w:val="none" w:sz="0" w:space="0" w:color="auto"/>
        <w:right w:val="none" w:sz="0" w:space="0" w:color="auto"/>
      </w:divBdr>
    </w:div>
    <w:div w:id="1495954339">
      <w:bodyDiv w:val="1"/>
      <w:marLeft w:val="0"/>
      <w:marRight w:val="0"/>
      <w:marTop w:val="0"/>
      <w:marBottom w:val="0"/>
      <w:divBdr>
        <w:top w:val="none" w:sz="0" w:space="0" w:color="auto"/>
        <w:left w:val="none" w:sz="0" w:space="0" w:color="auto"/>
        <w:bottom w:val="none" w:sz="0" w:space="0" w:color="auto"/>
        <w:right w:val="none" w:sz="0" w:space="0" w:color="auto"/>
      </w:divBdr>
    </w:div>
    <w:div w:id="1503355610">
      <w:bodyDiv w:val="1"/>
      <w:marLeft w:val="0"/>
      <w:marRight w:val="0"/>
      <w:marTop w:val="0"/>
      <w:marBottom w:val="0"/>
      <w:divBdr>
        <w:top w:val="none" w:sz="0" w:space="0" w:color="auto"/>
        <w:left w:val="none" w:sz="0" w:space="0" w:color="auto"/>
        <w:bottom w:val="none" w:sz="0" w:space="0" w:color="auto"/>
        <w:right w:val="none" w:sz="0" w:space="0" w:color="auto"/>
      </w:divBdr>
    </w:div>
    <w:div w:id="1526283177">
      <w:bodyDiv w:val="1"/>
      <w:marLeft w:val="0"/>
      <w:marRight w:val="0"/>
      <w:marTop w:val="0"/>
      <w:marBottom w:val="0"/>
      <w:divBdr>
        <w:top w:val="none" w:sz="0" w:space="0" w:color="auto"/>
        <w:left w:val="none" w:sz="0" w:space="0" w:color="auto"/>
        <w:bottom w:val="none" w:sz="0" w:space="0" w:color="auto"/>
        <w:right w:val="none" w:sz="0" w:space="0" w:color="auto"/>
      </w:divBdr>
    </w:div>
    <w:div w:id="1568690240">
      <w:bodyDiv w:val="1"/>
      <w:marLeft w:val="0"/>
      <w:marRight w:val="0"/>
      <w:marTop w:val="0"/>
      <w:marBottom w:val="0"/>
      <w:divBdr>
        <w:top w:val="none" w:sz="0" w:space="0" w:color="auto"/>
        <w:left w:val="none" w:sz="0" w:space="0" w:color="auto"/>
        <w:bottom w:val="none" w:sz="0" w:space="0" w:color="auto"/>
        <w:right w:val="none" w:sz="0" w:space="0" w:color="auto"/>
      </w:divBdr>
    </w:div>
    <w:div w:id="1570729962">
      <w:bodyDiv w:val="1"/>
      <w:marLeft w:val="0"/>
      <w:marRight w:val="0"/>
      <w:marTop w:val="0"/>
      <w:marBottom w:val="0"/>
      <w:divBdr>
        <w:top w:val="none" w:sz="0" w:space="0" w:color="auto"/>
        <w:left w:val="none" w:sz="0" w:space="0" w:color="auto"/>
        <w:bottom w:val="none" w:sz="0" w:space="0" w:color="auto"/>
        <w:right w:val="none" w:sz="0" w:space="0" w:color="auto"/>
      </w:divBdr>
    </w:div>
    <w:div w:id="1574123861">
      <w:bodyDiv w:val="1"/>
      <w:marLeft w:val="0"/>
      <w:marRight w:val="0"/>
      <w:marTop w:val="0"/>
      <w:marBottom w:val="0"/>
      <w:divBdr>
        <w:top w:val="none" w:sz="0" w:space="0" w:color="auto"/>
        <w:left w:val="none" w:sz="0" w:space="0" w:color="auto"/>
        <w:bottom w:val="none" w:sz="0" w:space="0" w:color="auto"/>
        <w:right w:val="none" w:sz="0" w:space="0" w:color="auto"/>
      </w:divBdr>
    </w:div>
    <w:div w:id="1599830157">
      <w:bodyDiv w:val="1"/>
      <w:marLeft w:val="0"/>
      <w:marRight w:val="0"/>
      <w:marTop w:val="0"/>
      <w:marBottom w:val="0"/>
      <w:divBdr>
        <w:top w:val="none" w:sz="0" w:space="0" w:color="auto"/>
        <w:left w:val="none" w:sz="0" w:space="0" w:color="auto"/>
        <w:bottom w:val="none" w:sz="0" w:space="0" w:color="auto"/>
        <w:right w:val="none" w:sz="0" w:space="0" w:color="auto"/>
      </w:divBdr>
    </w:div>
    <w:div w:id="1615942453">
      <w:bodyDiv w:val="1"/>
      <w:marLeft w:val="0"/>
      <w:marRight w:val="0"/>
      <w:marTop w:val="0"/>
      <w:marBottom w:val="0"/>
      <w:divBdr>
        <w:top w:val="none" w:sz="0" w:space="0" w:color="auto"/>
        <w:left w:val="none" w:sz="0" w:space="0" w:color="auto"/>
        <w:bottom w:val="none" w:sz="0" w:space="0" w:color="auto"/>
        <w:right w:val="none" w:sz="0" w:space="0" w:color="auto"/>
      </w:divBdr>
      <w:divsChild>
        <w:div w:id="1678270587">
          <w:marLeft w:val="0"/>
          <w:marRight w:val="0"/>
          <w:marTop w:val="0"/>
          <w:marBottom w:val="0"/>
          <w:divBdr>
            <w:top w:val="none" w:sz="0" w:space="0" w:color="auto"/>
            <w:left w:val="none" w:sz="0" w:space="0" w:color="auto"/>
            <w:bottom w:val="none" w:sz="0" w:space="0" w:color="auto"/>
            <w:right w:val="none" w:sz="0" w:space="0" w:color="auto"/>
          </w:divBdr>
          <w:divsChild>
            <w:div w:id="631448988">
              <w:marLeft w:val="0"/>
              <w:marRight w:val="0"/>
              <w:marTop w:val="0"/>
              <w:marBottom w:val="0"/>
              <w:divBdr>
                <w:top w:val="none" w:sz="0" w:space="0" w:color="auto"/>
                <w:left w:val="none" w:sz="0" w:space="0" w:color="auto"/>
                <w:bottom w:val="none" w:sz="0" w:space="0" w:color="auto"/>
                <w:right w:val="none" w:sz="0" w:space="0" w:color="auto"/>
              </w:divBdr>
              <w:divsChild>
                <w:div w:id="1865365575">
                  <w:marLeft w:val="0"/>
                  <w:marRight w:val="0"/>
                  <w:marTop w:val="0"/>
                  <w:marBottom w:val="0"/>
                  <w:divBdr>
                    <w:top w:val="none" w:sz="0" w:space="0" w:color="auto"/>
                    <w:left w:val="none" w:sz="0" w:space="0" w:color="auto"/>
                    <w:bottom w:val="none" w:sz="0" w:space="0" w:color="auto"/>
                    <w:right w:val="none" w:sz="0" w:space="0" w:color="auto"/>
                  </w:divBdr>
                  <w:divsChild>
                    <w:div w:id="1079208783">
                      <w:marLeft w:val="0"/>
                      <w:marRight w:val="0"/>
                      <w:marTop w:val="0"/>
                      <w:marBottom w:val="0"/>
                      <w:divBdr>
                        <w:top w:val="none" w:sz="0" w:space="0" w:color="auto"/>
                        <w:left w:val="none" w:sz="0" w:space="0" w:color="auto"/>
                        <w:bottom w:val="none" w:sz="0" w:space="0" w:color="auto"/>
                        <w:right w:val="none" w:sz="0" w:space="0" w:color="auto"/>
                      </w:divBdr>
                    </w:div>
                    <w:div w:id="283772594">
                      <w:marLeft w:val="0"/>
                      <w:marRight w:val="0"/>
                      <w:marTop w:val="0"/>
                      <w:marBottom w:val="0"/>
                      <w:divBdr>
                        <w:top w:val="none" w:sz="0" w:space="0" w:color="auto"/>
                        <w:left w:val="none" w:sz="0" w:space="0" w:color="auto"/>
                        <w:bottom w:val="none" w:sz="0" w:space="0" w:color="auto"/>
                        <w:right w:val="none" w:sz="0" w:space="0" w:color="auto"/>
                      </w:divBdr>
                      <w:divsChild>
                        <w:div w:id="18076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774846">
      <w:bodyDiv w:val="1"/>
      <w:marLeft w:val="0"/>
      <w:marRight w:val="0"/>
      <w:marTop w:val="0"/>
      <w:marBottom w:val="0"/>
      <w:divBdr>
        <w:top w:val="none" w:sz="0" w:space="0" w:color="auto"/>
        <w:left w:val="none" w:sz="0" w:space="0" w:color="auto"/>
        <w:bottom w:val="none" w:sz="0" w:space="0" w:color="auto"/>
        <w:right w:val="none" w:sz="0" w:space="0" w:color="auto"/>
      </w:divBdr>
    </w:div>
    <w:div w:id="1645623807">
      <w:bodyDiv w:val="1"/>
      <w:marLeft w:val="0"/>
      <w:marRight w:val="0"/>
      <w:marTop w:val="0"/>
      <w:marBottom w:val="0"/>
      <w:divBdr>
        <w:top w:val="none" w:sz="0" w:space="0" w:color="auto"/>
        <w:left w:val="none" w:sz="0" w:space="0" w:color="auto"/>
        <w:bottom w:val="none" w:sz="0" w:space="0" w:color="auto"/>
        <w:right w:val="none" w:sz="0" w:space="0" w:color="auto"/>
      </w:divBdr>
    </w:div>
    <w:div w:id="1690183339">
      <w:bodyDiv w:val="1"/>
      <w:marLeft w:val="0"/>
      <w:marRight w:val="0"/>
      <w:marTop w:val="0"/>
      <w:marBottom w:val="0"/>
      <w:divBdr>
        <w:top w:val="none" w:sz="0" w:space="0" w:color="auto"/>
        <w:left w:val="none" w:sz="0" w:space="0" w:color="auto"/>
        <w:bottom w:val="none" w:sz="0" w:space="0" w:color="auto"/>
        <w:right w:val="none" w:sz="0" w:space="0" w:color="auto"/>
      </w:divBdr>
    </w:div>
    <w:div w:id="1693725124">
      <w:bodyDiv w:val="1"/>
      <w:marLeft w:val="0"/>
      <w:marRight w:val="0"/>
      <w:marTop w:val="0"/>
      <w:marBottom w:val="0"/>
      <w:divBdr>
        <w:top w:val="none" w:sz="0" w:space="0" w:color="auto"/>
        <w:left w:val="none" w:sz="0" w:space="0" w:color="auto"/>
        <w:bottom w:val="none" w:sz="0" w:space="0" w:color="auto"/>
        <w:right w:val="none" w:sz="0" w:space="0" w:color="auto"/>
      </w:divBdr>
    </w:div>
    <w:div w:id="1717243101">
      <w:bodyDiv w:val="1"/>
      <w:marLeft w:val="0"/>
      <w:marRight w:val="0"/>
      <w:marTop w:val="0"/>
      <w:marBottom w:val="0"/>
      <w:divBdr>
        <w:top w:val="none" w:sz="0" w:space="0" w:color="auto"/>
        <w:left w:val="none" w:sz="0" w:space="0" w:color="auto"/>
        <w:bottom w:val="none" w:sz="0" w:space="0" w:color="auto"/>
        <w:right w:val="none" w:sz="0" w:space="0" w:color="auto"/>
      </w:divBdr>
    </w:div>
    <w:div w:id="1796216901">
      <w:bodyDiv w:val="1"/>
      <w:marLeft w:val="0"/>
      <w:marRight w:val="0"/>
      <w:marTop w:val="0"/>
      <w:marBottom w:val="0"/>
      <w:divBdr>
        <w:top w:val="none" w:sz="0" w:space="0" w:color="auto"/>
        <w:left w:val="none" w:sz="0" w:space="0" w:color="auto"/>
        <w:bottom w:val="none" w:sz="0" w:space="0" w:color="auto"/>
        <w:right w:val="none" w:sz="0" w:space="0" w:color="auto"/>
      </w:divBdr>
    </w:div>
    <w:div w:id="1820727743">
      <w:bodyDiv w:val="1"/>
      <w:marLeft w:val="0"/>
      <w:marRight w:val="0"/>
      <w:marTop w:val="0"/>
      <w:marBottom w:val="0"/>
      <w:divBdr>
        <w:top w:val="none" w:sz="0" w:space="0" w:color="auto"/>
        <w:left w:val="none" w:sz="0" w:space="0" w:color="auto"/>
        <w:bottom w:val="none" w:sz="0" w:space="0" w:color="auto"/>
        <w:right w:val="none" w:sz="0" w:space="0" w:color="auto"/>
      </w:divBdr>
    </w:div>
    <w:div w:id="1855067387">
      <w:bodyDiv w:val="1"/>
      <w:marLeft w:val="0"/>
      <w:marRight w:val="0"/>
      <w:marTop w:val="0"/>
      <w:marBottom w:val="0"/>
      <w:divBdr>
        <w:top w:val="none" w:sz="0" w:space="0" w:color="auto"/>
        <w:left w:val="none" w:sz="0" w:space="0" w:color="auto"/>
        <w:bottom w:val="none" w:sz="0" w:space="0" w:color="auto"/>
        <w:right w:val="none" w:sz="0" w:space="0" w:color="auto"/>
      </w:divBdr>
    </w:div>
    <w:div w:id="1895119496">
      <w:bodyDiv w:val="1"/>
      <w:marLeft w:val="0"/>
      <w:marRight w:val="0"/>
      <w:marTop w:val="0"/>
      <w:marBottom w:val="0"/>
      <w:divBdr>
        <w:top w:val="none" w:sz="0" w:space="0" w:color="auto"/>
        <w:left w:val="none" w:sz="0" w:space="0" w:color="auto"/>
        <w:bottom w:val="none" w:sz="0" w:space="0" w:color="auto"/>
        <w:right w:val="none" w:sz="0" w:space="0" w:color="auto"/>
      </w:divBdr>
    </w:div>
    <w:div w:id="1896164961">
      <w:bodyDiv w:val="1"/>
      <w:marLeft w:val="0"/>
      <w:marRight w:val="0"/>
      <w:marTop w:val="0"/>
      <w:marBottom w:val="0"/>
      <w:divBdr>
        <w:top w:val="none" w:sz="0" w:space="0" w:color="auto"/>
        <w:left w:val="none" w:sz="0" w:space="0" w:color="auto"/>
        <w:bottom w:val="none" w:sz="0" w:space="0" w:color="auto"/>
        <w:right w:val="none" w:sz="0" w:space="0" w:color="auto"/>
      </w:divBdr>
    </w:div>
    <w:div w:id="1908373156">
      <w:bodyDiv w:val="1"/>
      <w:marLeft w:val="0"/>
      <w:marRight w:val="0"/>
      <w:marTop w:val="0"/>
      <w:marBottom w:val="0"/>
      <w:divBdr>
        <w:top w:val="none" w:sz="0" w:space="0" w:color="auto"/>
        <w:left w:val="none" w:sz="0" w:space="0" w:color="auto"/>
        <w:bottom w:val="none" w:sz="0" w:space="0" w:color="auto"/>
        <w:right w:val="none" w:sz="0" w:space="0" w:color="auto"/>
      </w:divBdr>
    </w:div>
    <w:div w:id="1914508914">
      <w:bodyDiv w:val="1"/>
      <w:marLeft w:val="0"/>
      <w:marRight w:val="0"/>
      <w:marTop w:val="0"/>
      <w:marBottom w:val="0"/>
      <w:divBdr>
        <w:top w:val="none" w:sz="0" w:space="0" w:color="auto"/>
        <w:left w:val="none" w:sz="0" w:space="0" w:color="auto"/>
        <w:bottom w:val="none" w:sz="0" w:space="0" w:color="auto"/>
        <w:right w:val="none" w:sz="0" w:space="0" w:color="auto"/>
      </w:divBdr>
    </w:div>
    <w:div w:id="1929536190">
      <w:bodyDiv w:val="1"/>
      <w:marLeft w:val="0"/>
      <w:marRight w:val="0"/>
      <w:marTop w:val="0"/>
      <w:marBottom w:val="0"/>
      <w:divBdr>
        <w:top w:val="none" w:sz="0" w:space="0" w:color="auto"/>
        <w:left w:val="none" w:sz="0" w:space="0" w:color="auto"/>
        <w:bottom w:val="none" w:sz="0" w:space="0" w:color="auto"/>
        <w:right w:val="none" w:sz="0" w:space="0" w:color="auto"/>
      </w:divBdr>
    </w:div>
    <w:div w:id="1958482129">
      <w:bodyDiv w:val="1"/>
      <w:marLeft w:val="0"/>
      <w:marRight w:val="0"/>
      <w:marTop w:val="0"/>
      <w:marBottom w:val="0"/>
      <w:divBdr>
        <w:top w:val="none" w:sz="0" w:space="0" w:color="auto"/>
        <w:left w:val="none" w:sz="0" w:space="0" w:color="auto"/>
        <w:bottom w:val="none" w:sz="0" w:space="0" w:color="auto"/>
        <w:right w:val="none" w:sz="0" w:space="0" w:color="auto"/>
      </w:divBdr>
    </w:div>
    <w:div w:id="1971590410">
      <w:bodyDiv w:val="1"/>
      <w:marLeft w:val="0"/>
      <w:marRight w:val="0"/>
      <w:marTop w:val="0"/>
      <w:marBottom w:val="0"/>
      <w:divBdr>
        <w:top w:val="none" w:sz="0" w:space="0" w:color="auto"/>
        <w:left w:val="none" w:sz="0" w:space="0" w:color="auto"/>
        <w:bottom w:val="none" w:sz="0" w:space="0" w:color="auto"/>
        <w:right w:val="none" w:sz="0" w:space="0" w:color="auto"/>
      </w:divBdr>
    </w:div>
    <w:div w:id="1979794159">
      <w:bodyDiv w:val="1"/>
      <w:marLeft w:val="0"/>
      <w:marRight w:val="0"/>
      <w:marTop w:val="0"/>
      <w:marBottom w:val="0"/>
      <w:divBdr>
        <w:top w:val="none" w:sz="0" w:space="0" w:color="auto"/>
        <w:left w:val="none" w:sz="0" w:space="0" w:color="auto"/>
        <w:bottom w:val="none" w:sz="0" w:space="0" w:color="auto"/>
        <w:right w:val="none" w:sz="0" w:space="0" w:color="auto"/>
      </w:divBdr>
    </w:div>
    <w:div w:id="1988899017">
      <w:bodyDiv w:val="1"/>
      <w:marLeft w:val="0"/>
      <w:marRight w:val="0"/>
      <w:marTop w:val="0"/>
      <w:marBottom w:val="0"/>
      <w:divBdr>
        <w:top w:val="none" w:sz="0" w:space="0" w:color="auto"/>
        <w:left w:val="none" w:sz="0" w:space="0" w:color="auto"/>
        <w:bottom w:val="none" w:sz="0" w:space="0" w:color="auto"/>
        <w:right w:val="none" w:sz="0" w:space="0" w:color="auto"/>
      </w:divBdr>
    </w:div>
    <w:div w:id="1995062828">
      <w:bodyDiv w:val="1"/>
      <w:marLeft w:val="0"/>
      <w:marRight w:val="0"/>
      <w:marTop w:val="0"/>
      <w:marBottom w:val="0"/>
      <w:divBdr>
        <w:top w:val="none" w:sz="0" w:space="0" w:color="auto"/>
        <w:left w:val="none" w:sz="0" w:space="0" w:color="auto"/>
        <w:bottom w:val="none" w:sz="0" w:space="0" w:color="auto"/>
        <w:right w:val="none" w:sz="0" w:space="0" w:color="auto"/>
      </w:divBdr>
      <w:divsChild>
        <w:div w:id="1402212901">
          <w:marLeft w:val="0"/>
          <w:marRight w:val="0"/>
          <w:marTop w:val="0"/>
          <w:marBottom w:val="0"/>
          <w:divBdr>
            <w:top w:val="none" w:sz="0" w:space="0" w:color="auto"/>
            <w:left w:val="none" w:sz="0" w:space="0" w:color="auto"/>
            <w:bottom w:val="none" w:sz="0" w:space="0" w:color="auto"/>
            <w:right w:val="none" w:sz="0" w:space="0" w:color="auto"/>
          </w:divBdr>
          <w:divsChild>
            <w:div w:id="1495995916">
              <w:marLeft w:val="0"/>
              <w:marRight w:val="0"/>
              <w:marTop w:val="0"/>
              <w:marBottom w:val="0"/>
              <w:divBdr>
                <w:top w:val="none" w:sz="0" w:space="0" w:color="auto"/>
                <w:left w:val="none" w:sz="0" w:space="0" w:color="auto"/>
                <w:bottom w:val="none" w:sz="0" w:space="0" w:color="auto"/>
                <w:right w:val="none" w:sz="0" w:space="0" w:color="auto"/>
              </w:divBdr>
              <w:divsChild>
                <w:div w:id="1846941470">
                  <w:marLeft w:val="0"/>
                  <w:marRight w:val="0"/>
                  <w:marTop w:val="0"/>
                  <w:marBottom w:val="0"/>
                  <w:divBdr>
                    <w:top w:val="none" w:sz="0" w:space="0" w:color="auto"/>
                    <w:left w:val="none" w:sz="0" w:space="0" w:color="auto"/>
                    <w:bottom w:val="none" w:sz="0" w:space="0" w:color="auto"/>
                    <w:right w:val="none" w:sz="0" w:space="0" w:color="auto"/>
                  </w:divBdr>
                  <w:divsChild>
                    <w:div w:id="696078818">
                      <w:marLeft w:val="0"/>
                      <w:marRight w:val="0"/>
                      <w:marTop w:val="0"/>
                      <w:marBottom w:val="0"/>
                      <w:divBdr>
                        <w:top w:val="none" w:sz="0" w:space="0" w:color="auto"/>
                        <w:left w:val="none" w:sz="0" w:space="0" w:color="auto"/>
                        <w:bottom w:val="none" w:sz="0" w:space="0" w:color="auto"/>
                        <w:right w:val="none" w:sz="0" w:space="0" w:color="auto"/>
                      </w:divBdr>
                    </w:div>
                    <w:div w:id="2092582886">
                      <w:marLeft w:val="0"/>
                      <w:marRight w:val="0"/>
                      <w:marTop w:val="0"/>
                      <w:marBottom w:val="0"/>
                      <w:divBdr>
                        <w:top w:val="none" w:sz="0" w:space="0" w:color="auto"/>
                        <w:left w:val="none" w:sz="0" w:space="0" w:color="auto"/>
                        <w:bottom w:val="none" w:sz="0" w:space="0" w:color="auto"/>
                        <w:right w:val="none" w:sz="0" w:space="0" w:color="auto"/>
                      </w:divBdr>
                      <w:divsChild>
                        <w:div w:id="1766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89834">
      <w:bodyDiv w:val="1"/>
      <w:marLeft w:val="0"/>
      <w:marRight w:val="0"/>
      <w:marTop w:val="0"/>
      <w:marBottom w:val="0"/>
      <w:divBdr>
        <w:top w:val="none" w:sz="0" w:space="0" w:color="auto"/>
        <w:left w:val="none" w:sz="0" w:space="0" w:color="auto"/>
        <w:bottom w:val="none" w:sz="0" w:space="0" w:color="auto"/>
        <w:right w:val="none" w:sz="0" w:space="0" w:color="auto"/>
      </w:divBdr>
    </w:div>
    <w:div w:id="2009400857">
      <w:bodyDiv w:val="1"/>
      <w:marLeft w:val="0"/>
      <w:marRight w:val="0"/>
      <w:marTop w:val="0"/>
      <w:marBottom w:val="0"/>
      <w:divBdr>
        <w:top w:val="none" w:sz="0" w:space="0" w:color="auto"/>
        <w:left w:val="none" w:sz="0" w:space="0" w:color="auto"/>
        <w:bottom w:val="none" w:sz="0" w:space="0" w:color="auto"/>
        <w:right w:val="none" w:sz="0" w:space="0" w:color="auto"/>
      </w:divBdr>
    </w:div>
    <w:div w:id="2024045923">
      <w:bodyDiv w:val="1"/>
      <w:marLeft w:val="0"/>
      <w:marRight w:val="0"/>
      <w:marTop w:val="0"/>
      <w:marBottom w:val="0"/>
      <w:divBdr>
        <w:top w:val="none" w:sz="0" w:space="0" w:color="auto"/>
        <w:left w:val="none" w:sz="0" w:space="0" w:color="auto"/>
        <w:bottom w:val="none" w:sz="0" w:space="0" w:color="auto"/>
        <w:right w:val="none" w:sz="0" w:space="0" w:color="auto"/>
      </w:divBdr>
    </w:div>
    <w:div w:id="2044594843">
      <w:bodyDiv w:val="1"/>
      <w:marLeft w:val="0"/>
      <w:marRight w:val="0"/>
      <w:marTop w:val="0"/>
      <w:marBottom w:val="0"/>
      <w:divBdr>
        <w:top w:val="none" w:sz="0" w:space="0" w:color="auto"/>
        <w:left w:val="none" w:sz="0" w:space="0" w:color="auto"/>
        <w:bottom w:val="none" w:sz="0" w:space="0" w:color="auto"/>
        <w:right w:val="none" w:sz="0" w:space="0" w:color="auto"/>
      </w:divBdr>
    </w:div>
    <w:div w:id="2071689630">
      <w:bodyDiv w:val="1"/>
      <w:marLeft w:val="0"/>
      <w:marRight w:val="0"/>
      <w:marTop w:val="0"/>
      <w:marBottom w:val="0"/>
      <w:divBdr>
        <w:top w:val="none" w:sz="0" w:space="0" w:color="auto"/>
        <w:left w:val="none" w:sz="0" w:space="0" w:color="auto"/>
        <w:bottom w:val="none" w:sz="0" w:space="0" w:color="auto"/>
        <w:right w:val="none" w:sz="0" w:space="0" w:color="auto"/>
      </w:divBdr>
    </w:div>
    <w:div w:id="2091148238">
      <w:bodyDiv w:val="1"/>
      <w:marLeft w:val="0"/>
      <w:marRight w:val="0"/>
      <w:marTop w:val="0"/>
      <w:marBottom w:val="0"/>
      <w:divBdr>
        <w:top w:val="none" w:sz="0" w:space="0" w:color="auto"/>
        <w:left w:val="none" w:sz="0" w:space="0" w:color="auto"/>
        <w:bottom w:val="none" w:sz="0" w:space="0" w:color="auto"/>
        <w:right w:val="none" w:sz="0" w:space="0" w:color="auto"/>
      </w:divBdr>
    </w:div>
    <w:div w:id="2091928780">
      <w:bodyDiv w:val="1"/>
      <w:marLeft w:val="0"/>
      <w:marRight w:val="0"/>
      <w:marTop w:val="0"/>
      <w:marBottom w:val="0"/>
      <w:divBdr>
        <w:top w:val="none" w:sz="0" w:space="0" w:color="auto"/>
        <w:left w:val="none" w:sz="0" w:space="0" w:color="auto"/>
        <w:bottom w:val="none" w:sz="0" w:space="0" w:color="auto"/>
        <w:right w:val="none" w:sz="0" w:space="0" w:color="auto"/>
      </w:divBdr>
    </w:div>
    <w:div w:id="21238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Microsoft_Visio_2003-2010_Drawing.vsd"/><Relationship Id="rId1" Type="http://schemas.openxmlformats.org/officeDocument/2006/relationships/image" Target="media/image2.emf"/><Relationship Id="rId4" Type="http://schemas.openxmlformats.org/officeDocument/2006/relationships/oleObject" Target="embeddings/Microsoft_Visio_2003-2010_Drawing1.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ERGEY\LOCALS~1\Temp\Rar$DI00.218\&#1050;&#1091;&#1088;&#1089;&#1086;&#1074;&#1086;&#1081;%20(&#1078;&#1080;&#1088;&#108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D3986-2D01-4997-A950-68097D71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Курсовой (жирн.).dot</Template>
  <TotalTime>2457</TotalTime>
  <Pages>17</Pages>
  <Words>3992</Words>
  <Characters>22757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диплом</vt:lpstr>
    </vt:vector>
  </TitlesOfParts>
  <Company>ДГАС ИТЦ</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dc:title>
  <dc:creator>SERGEY</dc:creator>
  <cp:lastModifiedBy>Игорь</cp:lastModifiedBy>
  <cp:revision>29</cp:revision>
  <cp:lastPrinted>2022-05-14T06:02:00Z</cp:lastPrinted>
  <dcterms:created xsi:type="dcterms:W3CDTF">2012-03-14T04:07:00Z</dcterms:created>
  <dcterms:modified xsi:type="dcterms:W3CDTF">2025-05-16T16:33:00Z</dcterms:modified>
</cp:coreProperties>
</file>